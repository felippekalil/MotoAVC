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2C62D5D9" w14:textId="376149AC" w:rsidR="002C7F51" w:rsidRPr="00A16F9E" w:rsidRDefault="00A16F9E" w:rsidP="00A16F9E">
      <w:bookmarkStart w:id="0" w:name="_GoBack"/>
      <w:r>
        <w:rPr>
          <w:noProof/>
          <w:lang w:eastAsia="pt-BR"/>
        </w:rPr>
        <mc:AlternateContent>
          <mc:Choice Requires="wpc">
            <w:drawing>
              <wp:inline distT="0" distB="0" distL="0" distR="0" wp14:anchorId="2A5423FA" wp14:editId="1C397D11">
                <wp:extent cx="5486400" cy="3200400"/>
                <wp:effectExtent l="0" t="0" r="0" b="0"/>
                <wp:docPr id="3" name="Tela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tângulo 4"/>
                        <wps:cNvSpPr/>
                        <wps:spPr>
                          <a:xfrm>
                            <a:off x="1210391" y="578171"/>
                            <a:ext cx="2776393" cy="191658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2553005" y="838843"/>
                            <a:ext cx="1148487" cy="3218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" name="Agrupar 12"/>
                        <wpg:cNvGrpSpPr/>
                        <wpg:grpSpPr>
                          <a:xfrm rot="18083934">
                            <a:off x="1611092" y="1438443"/>
                            <a:ext cx="327532" cy="327532"/>
                            <a:chOff x="1441095" y="1528877"/>
                            <a:chExt cx="431597" cy="431597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" name="Elipse 10"/>
                          <wps:cNvSpPr/>
                          <wps:spPr>
                            <a:xfrm>
                              <a:off x="1441095" y="1528877"/>
                              <a:ext cx="431597" cy="431597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riângulo isósceles 11"/>
                          <wps:cNvSpPr/>
                          <wps:spPr>
                            <a:xfrm>
                              <a:off x="1631290" y="1565453"/>
                              <a:ext cx="45719" cy="80467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1" name="Agrupar 41"/>
                        <wpg:cNvGrpSpPr/>
                        <wpg:grpSpPr>
                          <a:xfrm>
                            <a:off x="1676042" y="848743"/>
                            <a:ext cx="142223" cy="162688"/>
                            <a:chOff x="395020" y="845331"/>
                            <a:chExt cx="296997" cy="339732"/>
                          </a:xfrm>
                        </wpg:grpSpPr>
                        <wps:wsp>
                          <wps:cNvPr id="42" name="Pentágono Regular 42"/>
                          <wps:cNvSpPr/>
                          <wps:spPr>
                            <a:xfrm>
                              <a:off x="395020" y="902209"/>
                              <a:ext cx="296997" cy="282854"/>
                            </a:xfrm>
                            <a:prstGeom prst="pentagon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Arco 43"/>
                          <wps:cNvSpPr/>
                          <wps:spPr>
                            <a:xfrm rot="5400000">
                              <a:off x="466444" y="975716"/>
                              <a:ext cx="150938" cy="150938"/>
                            </a:xfrm>
                            <a:prstGeom prst="arc">
                              <a:avLst>
                                <a:gd name="adj1" fmla="val 14368723"/>
                                <a:gd name="adj2" fmla="val 7261223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Conector reto 44"/>
                          <wps:cNvCnPr>
                            <a:stCxn id="45" idx="6"/>
                            <a:endCxn id="48" idx="6"/>
                          </wps:cNvCnPr>
                          <wps:spPr>
                            <a:xfrm flipV="1">
                              <a:off x="591982" y="933114"/>
                              <a:ext cx="37329" cy="1116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Elipse 45"/>
                          <wps:cNvSpPr/>
                          <wps:spPr>
                            <a:xfrm>
                              <a:off x="490745" y="994182"/>
                              <a:ext cx="101237" cy="10123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Conector reto 46"/>
                          <wps:cNvCnPr>
                            <a:stCxn id="45" idx="2"/>
                            <a:endCxn id="48" idx="2"/>
                          </wps:cNvCnPr>
                          <wps:spPr>
                            <a:xfrm flipH="1" flipV="1">
                              <a:off x="453746" y="933114"/>
                              <a:ext cx="36999" cy="1116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Elipse 47"/>
                          <wps:cNvSpPr/>
                          <wps:spPr>
                            <a:xfrm>
                              <a:off x="490746" y="979695"/>
                              <a:ext cx="101236" cy="89256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76200" dir="13500000" sy="23000" kx="1200000" algn="br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Elipse 48"/>
                          <wps:cNvSpPr/>
                          <wps:spPr>
                            <a:xfrm>
                              <a:off x="453746" y="845331"/>
                              <a:ext cx="175565" cy="1755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" name="Agrupar 27"/>
                        <wpg:cNvGrpSpPr/>
                        <wpg:grpSpPr>
                          <a:xfrm>
                            <a:off x="3303493" y="2047016"/>
                            <a:ext cx="286379" cy="286379"/>
                            <a:chOff x="2952364" y="1907500"/>
                            <a:chExt cx="286379" cy="286379"/>
                          </a:xfrm>
                        </wpg:grpSpPr>
                        <wps:wsp>
                          <wps:cNvPr id="26" name="Elipse 26"/>
                          <wps:cNvSpPr/>
                          <wps:spPr>
                            <a:xfrm>
                              <a:off x="2952364" y="1907500"/>
                              <a:ext cx="286379" cy="286379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Elipse 50"/>
                          <wps:cNvSpPr/>
                          <wps:spPr>
                            <a:xfrm>
                              <a:off x="3073328" y="1967209"/>
                              <a:ext cx="46707" cy="4670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A8248" w14:textId="77777777" w:rsidR="00257353" w:rsidRDefault="00257353" w:rsidP="00A16F9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Elipse 51"/>
                          <wps:cNvSpPr/>
                          <wps:spPr>
                            <a:xfrm>
                              <a:off x="3011056" y="2013916"/>
                              <a:ext cx="46707" cy="4670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B4DD05" w14:textId="77777777" w:rsidR="00257353" w:rsidRDefault="00257353" w:rsidP="00A16F9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Elipse 52"/>
                          <wps:cNvSpPr/>
                          <wps:spPr>
                            <a:xfrm>
                              <a:off x="3026621" y="2082117"/>
                              <a:ext cx="46707" cy="4670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8FF2FE" w14:textId="77777777" w:rsidR="00257353" w:rsidRDefault="00257353" w:rsidP="00A16F9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Elipse 59"/>
                          <wps:cNvSpPr/>
                          <wps:spPr>
                            <a:xfrm>
                              <a:off x="3120035" y="2082117"/>
                              <a:ext cx="46707" cy="4670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9BC95" w14:textId="77777777" w:rsidR="00257353" w:rsidRDefault="00257353" w:rsidP="00A16F9E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Elipse 60"/>
                          <wps:cNvSpPr/>
                          <wps:spPr>
                            <a:xfrm>
                              <a:off x="3137545" y="2013916"/>
                              <a:ext cx="46707" cy="4670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496D2" w14:textId="77777777" w:rsidR="00257353" w:rsidRDefault="00257353" w:rsidP="00A16F9E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4" name="Agrupar 54"/>
                        <wpg:cNvGrpSpPr/>
                        <wpg:grpSpPr>
                          <a:xfrm>
                            <a:off x="2586939" y="2047016"/>
                            <a:ext cx="286379" cy="286379"/>
                            <a:chOff x="2952364" y="1907500"/>
                            <a:chExt cx="286379" cy="286379"/>
                          </a:xfrm>
                        </wpg:grpSpPr>
                        <wps:wsp>
                          <wps:cNvPr id="55" name="Elipse 55"/>
                          <wps:cNvSpPr/>
                          <wps:spPr>
                            <a:xfrm>
                              <a:off x="2952364" y="1907500"/>
                              <a:ext cx="286379" cy="286379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Elipse 56"/>
                          <wps:cNvSpPr/>
                          <wps:spPr>
                            <a:xfrm>
                              <a:off x="3073328" y="1967209"/>
                              <a:ext cx="46707" cy="4670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CA9EFA" w14:textId="77777777" w:rsidR="00257353" w:rsidRDefault="00257353" w:rsidP="00A16F9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Elipse 57"/>
                          <wps:cNvSpPr/>
                          <wps:spPr>
                            <a:xfrm>
                              <a:off x="3026621" y="2052934"/>
                              <a:ext cx="46707" cy="4670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41A87F" w14:textId="77777777" w:rsidR="00257353" w:rsidRDefault="00257353" w:rsidP="00A16F9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Elipse 58"/>
                          <wps:cNvSpPr/>
                          <wps:spPr>
                            <a:xfrm>
                              <a:off x="3120035" y="2052934"/>
                              <a:ext cx="46707" cy="4670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A0702" w14:textId="77777777" w:rsidR="00257353" w:rsidRDefault="00257353" w:rsidP="00A16F9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8" name="Caixa de Texto 28"/>
                        <wps:cNvSpPr txBox="1"/>
                        <wps:spPr>
                          <a:xfrm>
                            <a:off x="2404923" y="1846529"/>
                            <a:ext cx="660695" cy="3069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BCB6A" w14:textId="77777777" w:rsidR="00257353" w:rsidRPr="00083FB8" w:rsidRDefault="00257353" w:rsidP="00A16F9E">
                              <w:pPr>
                                <w:jc w:val="center"/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083FB8">
                                <w:rPr>
                                  <w:color w:val="FFFFFF" w:themeColor="background1"/>
                                  <w:sz w:val="14"/>
                                </w:rPr>
                                <w:t>Plotter</w:t>
                              </w:r>
                              <w:r>
                                <w:rPr>
                                  <w:color w:val="FFFFFF" w:themeColor="background1"/>
                                  <w:sz w:val="14"/>
                                </w:rPr>
                                <w:t xml:space="preserve"> Serial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aixa de Texto 62"/>
                        <wps:cNvSpPr txBox="1"/>
                        <wps:spPr>
                          <a:xfrm>
                            <a:off x="3124742" y="1850526"/>
                            <a:ext cx="660695" cy="3069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578CBB" w14:textId="77777777" w:rsidR="00257353" w:rsidRPr="00083FB8" w:rsidRDefault="00257353" w:rsidP="00A16F9E">
                              <w:pPr>
                                <w:jc w:val="center"/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4"/>
                                </w:rPr>
                                <w:t>Módulo HF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aixa de Texto 63"/>
                        <wps:cNvSpPr txBox="1"/>
                        <wps:spPr>
                          <a:xfrm>
                            <a:off x="1560972" y="675708"/>
                            <a:ext cx="389396" cy="3069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EB900" w14:textId="77777777" w:rsidR="00257353" w:rsidRPr="00083FB8" w:rsidRDefault="00257353" w:rsidP="00A16F9E">
                              <w:pPr>
                                <w:jc w:val="center"/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4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aixa de Texto 64"/>
                        <wps:cNvSpPr txBox="1"/>
                        <wps:spPr>
                          <a:xfrm>
                            <a:off x="1560972" y="1023914"/>
                            <a:ext cx="389396" cy="3069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CC1163" w14:textId="77777777" w:rsidR="00257353" w:rsidRPr="00083FB8" w:rsidRDefault="00257353" w:rsidP="00A16F9E">
                              <w:pPr>
                                <w:jc w:val="center"/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4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co 29"/>
                        <wps:cNvSpPr/>
                        <wps:spPr>
                          <a:xfrm>
                            <a:off x="1536476" y="1366431"/>
                            <a:ext cx="463488" cy="463488"/>
                          </a:xfrm>
                          <a:prstGeom prst="arc">
                            <a:avLst>
                              <a:gd name="adj1" fmla="val 13363394"/>
                              <a:gd name="adj2" fmla="val 19001606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aixa de Texto 66"/>
                        <wps:cNvSpPr txBox="1"/>
                        <wps:spPr>
                          <a:xfrm>
                            <a:off x="1775977" y="1285189"/>
                            <a:ext cx="389396" cy="3069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C3FEF7" w14:textId="77777777" w:rsidR="00257353" w:rsidRPr="00083FB8" w:rsidRDefault="00257353" w:rsidP="00A16F9E">
                              <w:pPr>
                                <w:jc w:val="center"/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aixa de Texto 67"/>
                        <wps:cNvSpPr txBox="1"/>
                        <wps:spPr>
                          <a:xfrm>
                            <a:off x="1380060" y="1279903"/>
                            <a:ext cx="389396" cy="3069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A467A5" w14:textId="77777777" w:rsidR="00257353" w:rsidRPr="00083FB8" w:rsidRDefault="00257353" w:rsidP="00A16F9E">
                              <w:pPr>
                                <w:jc w:val="center"/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aixa de Texto 68"/>
                        <wps:cNvSpPr txBox="1"/>
                        <wps:spPr>
                          <a:xfrm>
                            <a:off x="2754609" y="1171921"/>
                            <a:ext cx="763261" cy="377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9000B3" w14:textId="77777777" w:rsidR="00257353" w:rsidRPr="00C256F1" w:rsidRDefault="00257353" w:rsidP="00A16F9E">
                              <w:pPr>
                                <w:jc w:val="center"/>
                                <w:rPr>
                                  <w:i/>
                                  <w:color w:val="FFFFFF" w:themeColor="background1"/>
                                  <w:sz w:val="12"/>
                                </w:rPr>
                              </w:pPr>
                              <w:r w:rsidRPr="00C256F1">
                                <w:rPr>
                                  <w:i/>
                                  <w:color w:val="FFFFFF" w:themeColor="background1"/>
                                  <w:sz w:val="20"/>
                                </w:rPr>
                                <w:t>MotoAVC</w:t>
                              </w:r>
                              <w:r>
                                <w:rPr>
                                  <w:i/>
                                  <w:color w:val="FFFFFF" w:themeColor="background1"/>
                                  <w:sz w:val="20"/>
                                </w:rPr>
                                <w:t xml:space="preserve"> </w:t>
                              </w:r>
                              <w:r w:rsidRPr="00C256F1">
                                <w:rPr>
                                  <w:i/>
                                  <w:color w:val="FFFFFF" w:themeColor="background1"/>
                                  <w:sz w:val="12"/>
                                </w:rPr>
                                <w:t>v1.0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5423FA" id="Tela 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tângulo 4" o:spid="_x0000_s1028" style="position:absolute;left:12103;top:5781;width:27764;height:19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" fillcolor="gray [1629]" strokecolor="black [1600]" strokeweight="2pt"/>
                <v:rect id="Retângulo 9" o:spid="_x0000_s1029" style="position:absolute;left:25530;top:8388;width:11484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" fillcolor="#4f81bd [3204]" strokecolor="black [3213]" strokeweight="2pt"/>
                <v:group id="Agrupar 12" o:spid="_x0000_s1030" style="position:absolute;left:16110;top:14384;width:3275;height:3276;rotation:-3840482fd" coordorigin="14410,15288" coordsize="4315,4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">
                  <v:oval id="Elipse 10" o:spid="_x0000_s1031" style="position:absolute;left:14410;top:15288;width:4316;height:4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" fillcolor="#404040 [2429]" strokecolor="black [1600]" strokeweight="2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ângulo isósceles 11" o:spid="_x0000_s1032" type="#_x0000_t5" style="position:absolute;left:16312;top:15654;width:458;height: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" fillcolor="white [3212]" strokecolor="white [3212]" strokeweight="2pt"/>
                </v:group>
                <v:group id="Agrupar 41" o:spid="_x0000_s1033" style="position:absolute;left:16760;top:8487;width:1422;height:1627" coordorigin="3950,8453" coordsize="2969,3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type id="_x0000_t56" coordsize="21600,21600" o:spt="56" path="m10800,l,8259,4200,21600r13200,l21600,8259xe">
                    <v:stroke joinstyle="miter"/>
                    <v:path gradientshapeok="t" o:connecttype="custom" o:connectlocs="10800,0;0,8259;4200,21600;10800,21600;17400,21600;21600,8259" o:connectangles="270,180,90,90,90,0" textboxrect="4200,5077,17400,21600"/>
                  </v:shapetype>
                  <v:shape id="Pentágono Regular 42" o:spid="_x0000_s1034" type="#_x0000_t56" style="position:absolute;left:3950;top:9022;width:2970;height:2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shape>
                  <v:shape id="Arco 43" o:spid="_x0000_s1035" style="position:absolute;left:4664;top:9757;width:1509;height:1509;rotation:90;visibility:visible;mso-wrap-style:square;v-text-anchor:middle" coordsize="150938,150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" path="m37141,10457nsc68911,-8273,109565,-1298,133275,26951v23710,28249,23530,69496,-425,97538c108895,152530,68182,159151,36576,140145l75469,75469,37141,10457xem37141,10457nfc68911,-8273,109565,-1298,133275,26951v23710,28249,23530,69496,-425,97538c108895,152530,68182,159151,36576,140145e" filled="f" strokecolor="black [3040]">
                    <v:path arrowok="t" o:connecttype="custom" o:connectlocs="37141,10457;133275,26951;132850,124489;36576,140145" o:connectangles="0,0,0,0"/>
                  </v:shape>
                  <v:line id="Conector reto 44" o:spid="_x0000_s1036" style="position:absolute;flip:y;visibility:visible;mso-wrap-style:square" from="5919,9331" to="6293,10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" strokecolor="black [3040]"/>
                  <v:oval id="Elipse 45" o:spid="_x0000_s1037" style="position:absolute;left:4907;top:9941;width:1012;height:1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oval>
                  <v:line id="Conector reto 46" o:spid="_x0000_s1038" style="position:absolute;flip:x y;visibility:visible;mso-wrap-style:square" from="4537,9331" to="4907,10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" strokecolor="black [3040]"/>
                  <v:oval id="Elipse 47" o:spid="_x0000_s1039" style="position:absolute;left:4907;top:9796;width:1012;height: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" fillcolor="gray [1616]" stroked="f">
                    <v:fill color2="#d9d9d9 [496]" rotate="t" angle="180" colors="0 #bcbcbc;22938f #d0d0d0;1 #ededed" focus="100%" type="gradient"/>
                    <v:shadow on="t" type="perspective" color="black" opacity="13107f" origin=".5,.5" offset="0,0" matrix=",23853f,,15073f"/>
                  </v:oval>
                  <v:oval id="Elipse 48" o:spid="_x0000_s1040" style="position:absolute;left:4537;top:8453;width:1756;height:1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oval>
                </v:group>
                <v:group id="Agrupar 27" o:spid="_x0000_s1041" style="position:absolute;left:33034;top:20470;width:2864;height:2863" coordorigin="29523,19075" coordsize="2863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Elipse 26" o:spid="_x0000_s1042" style="position:absolute;left:29523;top:19075;width:2864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" fillcolor="#5a5a5a [2109]" strokecolor="black [3200]" strokeweight="2pt"/>
                  <v:oval id="Elipse 50" o:spid="_x0000_s1043" style="position:absolute;left:30733;top:19672;width:467;height: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" fillcolor="#7f7f7f [1612]" strokecolor="black [3040]">
                    <v:shadow on="t" color="black" opacity="24903f" origin=",.5" offset="0,.55556mm"/>
                    <v:textbox>
                      <w:txbxContent>
                        <w:p w14:paraId="5B8A8248" w14:textId="77777777" w:rsidR="00257353" w:rsidRDefault="00257353" w:rsidP="00A16F9E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e 51" o:spid="_x0000_s1044" style="position:absolute;left:30110;top:20139;width:467;height: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" fillcolor="#7f7f7f [1612]" strokecolor="black [3040]">
                    <v:shadow on="t" color="black" opacity="24903f" origin=",.5" offset="0,.55556mm"/>
                    <v:textbox>
                      <w:txbxContent>
                        <w:p w14:paraId="6BB4DD05" w14:textId="77777777" w:rsidR="00257353" w:rsidRDefault="00257353" w:rsidP="00A16F9E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e 52" o:spid="_x0000_s1045" style="position:absolute;left:30266;top:20821;width:467;height: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" fillcolor="#7f7f7f [1612]" strokecolor="black [3040]">
                    <v:shadow on="t" color="black" opacity="24903f" origin=",.5" offset="0,.55556mm"/>
                    <v:textbox>
                      <w:txbxContent>
                        <w:p w14:paraId="148FF2FE" w14:textId="77777777" w:rsidR="00257353" w:rsidRDefault="00257353" w:rsidP="00A16F9E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e 59" o:spid="_x0000_s1046" style="position:absolute;left:31200;top:20821;width:467;height: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" fillcolor="#7f7f7f [1612]" strokecolor="black [3040]">
                    <v:shadow on="t" color="black" opacity="24903f" origin=",.5" offset="0,.55556mm"/>
                    <v:textbox>
                      <w:txbxContent>
                        <w:p w14:paraId="7169BC95" w14:textId="77777777" w:rsidR="00257353" w:rsidRDefault="00257353" w:rsidP="00A16F9E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oval>
                  <v:oval id="Elipse 60" o:spid="_x0000_s1047" style="position:absolute;left:31375;top:20139;width:467;height: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" fillcolor="#7f7f7f [1612]" strokecolor="black [3040]">
                    <v:shadow on="t" color="black" opacity="24903f" origin=",.5" offset="0,.55556mm"/>
                    <v:textbox>
                      <w:txbxContent>
                        <w:p w14:paraId="007496D2" w14:textId="77777777" w:rsidR="00257353" w:rsidRDefault="00257353" w:rsidP="00A16F9E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oval>
                </v:group>
                <v:group id="Agrupar 54" o:spid="_x0000_s1048" style="position:absolute;left:25869;top:20470;width:2864;height:2863" coordorigin="29523,19075" coordsize="2863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Elipse 55" o:spid="_x0000_s1049" style="position:absolute;left:29523;top:19075;width:2864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" fillcolor="#5a5a5a [2109]" strokecolor="black [3200]" strokeweight="2pt"/>
                  <v:oval id="Elipse 56" o:spid="_x0000_s1050" style="position:absolute;left:30733;top:19672;width:467;height: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" fillcolor="#7f7f7f [1612]" strokecolor="black [3040]">
                    <v:shadow on="t" color="black" opacity="24903f" origin=",.5" offset="0,.55556mm"/>
                    <v:textbox>
                      <w:txbxContent>
                        <w:p w14:paraId="13CA9EFA" w14:textId="77777777" w:rsidR="00257353" w:rsidRDefault="00257353" w:rsidP="00A16F9E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e 57" o:spid="_x0000_s1051" style="position:absolute;left:30266;top:20529;width:467;height: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" fillcolor="#7f7f7f [1612]" strokecolor="black [3040]">
                    <v:shadow on="t" color="black" opacity="24903f" origin=",.5" offset="0,.55556mm"/>
                    <v:textbox>
                      <w:txbxContent>
                        <w:p w14:paraId="5F41A87F" w14:textId="77777777" w:rsidR="00257353" w:rsidRDefault="00257353" w:rsidP="00A16F9E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e 58" o:spid="_x0000_s1052" style="position:absolute;left:31200;top:20529;width:467;height: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" fillcolor="#7f7f7f [1612]" strokecolor="black [3040]">
                    <v:shadow on="t" color="black" opacity="24903f" origin=",.5" offset="0,.55556mm"/>
                    <v:textbox>
                      <w:txbxContent>
                        <w:p w14:paraId="74EA0702" w14:textId="77777777" w:rsidR="00257353" w:rsidRDefault="00257353" w:rsidP="00A16F9E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8" o:spid="_x0000_s1053" type="#_x0000_t202" style="position:absolute;left:24049;top:18465;width:6607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11BCB6A" w14:textId="77777777" w:rsidR="00257353" w:rsidRPr="00083FB8" w:rsidRDefault="00257353" w:rsidP="00A16F9E">
                        <w:pPr>
                          <w:jc w:val="center"/>
                          <w:rPr>
                            <w:color w:val="FFFFFF" w:themeColor="background1"/>
                            <w:sz w:val="14"/>
                          </w:rPr>
                        </w:pPr>
                        <w:r w:rsidRPr="00083FB8">
                          <w:rPr>
                            <w:color w:val="FFFFFF" w:themeColor="background1"/>
                            <w:sz w:val="14"/>
                          </w:rPr>
                          <w:t>Plotter</w:t>
                        </w:r>
                        <w:r>
                          <w:rPr>
                            <w:color w:val="FFFFFF" w:themeColor="background1"/>
                            <w:sz w:val="14"/>
                          </w:rPr>
                          <w:t xml:space="preserve"> Serial</w:t>
                        </w:r>
                      </w:p>
                    </w:txbxContent>
                  </v:textbox>
                </v:shape>
                <v:shape id="Caixa de Texto 62" o:spid="_x0000_s1054" type="#_x0000_t202" style="position:absolute;left:31247;top:18505;width:6607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32578CBB" w14:textId="77777777" w:rsidR="00257353" w:rsidRPr="00083FB8" w:rsidRDefault="00257353" w:rsidP="00A16F9E">
                        <w:pPr>
                          <w:jc w:val="center"/>
                          <w:rPr>
                            <w:color w:val="FFFFFF" w:themeColor="background1"/>
                            <w:sz w:val="14"/>
                          </w:rPr>
                        </w:pPr>
                        <w:r>
                          <w:rPr>
                            <w:color w:val="FFFFFF" w:themeColor="background1"/>
                            <w:sz w:val="14"/>
                          </w:rPr>
                          <w:t>Módulo HF</w:t>
                        </w:r>
                      </w:p>
                    </w:txbxContent>
                  </v:textbox>
                </v:shape>
                <v:shape id="Caixa de Texto 63" o:spid="_x0000_s1055" type="#_x0000_t202" style="position:absolute;left:15609;top:6757;width:3894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63BEB900" w14:textId="77777777" w:rsidR="00257353" w:rsidRPr="00083FB8" w:rsidRDefault="00257353" w:rsidP="00A16F9E">
                        <w:pPr>
                          <w:jc w:val="center"/>
                          <w:rPr>
                            <w:color w:val="FFFFFF" w:themeColor="background1"/>
                            <w:sz w:val="14"/>
                          </w:rPr>
                        </w:pPr>
                        <w:r>
                          <w:rPr>
                            <w:color w:val="FFFFFF" w:themeColor="background1"/>
                            <w:sz w:val="14"/>
                          </w:rPr>
                          <w:t>ON</w:t>
                        </w:r>
                      </w:p>
                    </w:txbxContent>
                  </v:textbox>
                </v:shape>
                <v:shape id="Caixa de Texto 64" o:spid="_x0000_s1056" type="#_x0000_t202" style="position:absolute;left:15609;top:10239;width:3894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26CC1163" w14:textId="77777777" w:rsidR="00257353" w:rsidRPr="00083FB8" w:rsidRDefault="00257353" w:rsidP="00A16F9E">
                        <w:pPr>
                          <w:jc w:val="center"/>
                          <w:rPr>
                            <w:color w:val="FFFFFF" w:themeColor="background1"/>
                            <w:sz w:val="14"/>
                          </w:rPr>
                        </w:pPr>
                        <w:r>
                          <w:rPr>
                            <w:color w:val="FFFFFF" w:themeColor="background1"/>
                            <w:sz w:val="14"/>
                          </w:rPr>
                          <w:t>OFF</w:t>
                        </w:r>
                      </w:p>
                    </w:txbxContent>
                  </v:textbox>
                </v:shape>
                <v:shape id="Arco 29" o:spid="_x0000_s1057" style="position:absolute;left:15364;top:13664;width:4635;height:4635;visibility:visible;mso-wrap-style:square;v-text-anchor:middle" coordsize="463488,463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" path="m61496,74516nsc105087,27316,166316,331,230565,3v64249,-327,125750,26033,169818,72787l231744,231744,61496,74516xem61496,74516nfc105087,27316,166316,331,230565,3v64249,-327,125750,26033,169818,72787e" filled="f" strokecolor="white [3212]">
                  <v:stroke startarrow="block" endarrow="block"/>
                  <v:path arrowok="t" o:connecttype="custom" o:connectlocs="61496,74516;230565,3;400383,72790" o:connectangles="0,0,0"/>
                </v:shape>
                <v:shape id="Caixa de Texto 66" o:spid="_x0000_s1058" type="#_x0000_t202" style="position:absolute;left:17759;top:12851;width:3894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5DC3FEF7" w14:textId="77777777" w:rsidR="00257353" w:rsidRPr="00083FB8" w:rsidRDefault="00257353" w:rsidP="00A16F9E">
                        <w:pPr>
                          <w:jc w:val="center"/>
                          <w:rPr>
                            <w:color w:val="FFFFFF" w:themeColor="background1"/>
                            <w:sz w:val="14"/>
                          </w:rPr>
                        </w:pPr>
                        <w:r>
                          <w:rPr>
                            <w:color w:val="FFFFFF" w:themeColor="background1"/>
                            <w:sz w:val="14"/>
                          </w:rPr>
                          <w:t>+</w:t>
                        </w:r>
                      </w:p>
                    </w:txbxContent>
                  </v:textbox>
                </v:shape>
                <v:shape id="Caixa de Texto 67" o:spid="_x0000_s1059" type="#_x0000_t202" style="position:absolute;left:13800;top:12799;width:3894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36A467A5" w14:textId="77777777" w:rsidR="00257353" w:rsidRPr="00083FB8" w:rsidRDefault="00257353" w:rsidP="00A16F9E">
                        <w:pPr>
                          <w:jc w:val="center"/>
                          <w:rPr>
                            <w:color w:val="FFFFFF" w:themeColor="background1"/>
                            <w:sz w:val="14"/>
                          </w:rPr>
                        </w:pPr>
                        <w:r>
                          <w:rPr>
                            <w:color w:val="FFFFFF" w:themeColor="background1"/>
                            <w:sz w:val="14"/>
                          </w:rPr>
                          <w:t>-</w:t>
                        </w:r>
                      </w:p>
                    </w:txbxContent>
                  </v:textbox>
                </v:shape>
                <v:shape id="Caixa de Texto 68" o:spid="_x0000_s1060" type="#_x0000_t202" style="position:absolute;left:27546;top:11719;width:7632;height:3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279000B3" w14:textId="77777777" w:rsidR="00257353" w:rsidRPr="00C256F1" w:rsidRDefault="00257353" w:rsidP="00A16F9E">
                        <w:pPr>
                          <w:jc w:val="center"/>
                          <w:rPr>
                            <w:i/>
                            <w:color w:val="FFFFFF" w:themeColor="background1"/>
                            <w:sz w:val="12"/>
                          </w:rPr>
                        </w:pPr>
                        <w:r w:rsidRPr="00C256F1">
                          <w:rPr>
                            <w:i/>
                            <w:color w:val="FFFFFF" w:themeColor="background1"/>
                            <w:sz w:val="20"/>
                          </w:rPr>
                          <w:t>MotoAVC</w:t>
                        </w:r>
                        <w:r>
                          <w:rPr>
                            <w:i/>
                            <w:color w:val="FFFFFF" w:themeColor="background1"/>
                            <w:sz w:val="20"/>
                          </w:rPr>
                          <w:t xml:space="preserve"> </w:t>
                        </w:r>
                        <w:r w:rsidRPr="00C256F1">
                          <w:rPr>
                            <w:i/>
                            <w:color w:val="FFFFFF" w:themeColor="background1"/>
                            <w:sz w:val="12"/>
                          </w:rPr>
                          <w:t>v1.0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2C7F51" w:rsidRPr="00A16F9E" w:rsidSect="005C4275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1906" w:h="16838" w:code="9"/>
      <w:pgMar w:top="1701" w:right="1841" w:bottom="1134" w:left="1134" w:header="397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A80EF" w14:textId="77777777" w:rsidR="0041744B" w:rsidRDefault="0041744B">
      <w:r>
        <w:separator/>
      </w:r>
    </w:p>
    <w:p w14:paraId="5531360D" w14:textId="77777777" w:rsidR="0041744B" w:rsidRDefault="0041744B"/>
  </w:endnote>
  <w:endnote w:type="continuationSeparator" w:id="0">
    <w:p w14:paraId="26964D9B" w14:textId="77777777" w:rsidR="0041744B" w:rsidRDefault="0041744B">
      <w:r>
        <w:continuationSeparator/>
      </w:r>
    </w:p>
    <w:p w14:paraId="6F2BE9A1" w14:textId="77777777" w:rsidR="0041744B" w:rsidRDefault="004174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BJHCC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9737631"/>
      <w:docPartObj>
        <w:docPartGallery w:val="Page Numbers (Bottom of Page)"/>
        <w:docPartUnique/>
      </w:docPartObj>
    </w:sdtPr>
    <w:sdtEndPr/>
    <w:sdtContent>
      <w:p w14:paraId="2CC5663D" w14:textId="3D0555BD" w:rsidR="00257353" w:rsidRDefault="0025735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2BEFEE8E" w14:textId="77777777" w:rsidR="00257353" w:rsidRDefault="002573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986379"/>
      <w:docPartObj>
        <w:docPartGallery w:val="Page Numbers (Bottom of Page)"/>
        <w:docPartUnique/>
      </w:docPartObj>
    </w:sdtPr>
    <w:sdtEndPr/>
    <w:sdtContent>
      <w:p w14:paraId="1703EED3" w14:textId="11C821CC" w:rsidR="00257353" w:rsidRDefault="0025735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0CEDDD90" w14:textId="77777777" w:rsidR="00257353" w:rsidRDefault="002573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DF3C" w14:textId="77777777" w:rsidR="0041744B" w:rsidRDefault="0041744B">
      <w:r>
        <w:separator/>
      </w:r>
    </w:p>
    <w:p w14:paraId="2A26CD00" w14:textId="77777777" w:rsidR="0041744B" w:rsidRDefault="0041744B"/>
  </w:footnote>
  <w:footnote w:type="continuationSeparator" w:id="0">
    <w:p w14:paraId="064E45C2" w14:textId="77777777" w:rsidR="0041744B" w:rsidRDefault="0041744B">
      <w:r>
        <w:continuationSeparator/>
      </w:r>
    </w:p>
    <w:p w14:paraId="03D6D3E2" w14:textId="77777777" w:rsidR="0041744B" w:rsidRDefault="004174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AF7AE" w14:textId="6D0DB9A9" w:rsidR="00257353" w:rsidRDefault="00257353">
    <w:pPr>
      <w:pStyle w:val="Cabealho"/>
    </w:pPr>
    <w:r>
      <w:rPr>
        <w:noProof/>
        <w:lang w:eastAsia="pt-BR"/>
      </w:rPr>
      <w:drawing>
        <wp:inline distT="0" distB="0" distL="0" distR="0" wp14:anchorId="42987CFC" wp14:editId="1214BC28">
          <wp:extent cx="5671185" cy="621030"/>
          <wp:effectExtent l="0" t="0" r="5715" b="7620"/>
          <wp:docPr id="1" name="Imagem 3" descr="labsolda_cabecalho(emc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absolda_cabecalho(emc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1185" cy="621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D77D7" w14:textId="17DDEFF7" w:rsidR="00257353" w:rsidRDefault="00257353">
    <w:pPr>
      <w:pStyle w:val="Cabealho"/>
    </w:pPr>
    <w:r>
      <w:rPr>
        <w:noProof/>
        <w:lang w:eastAsia="pt-BR"/>
      </w:rPr>
      <w:drawing>
        <wp:inline distT="0" distB="0" distL="0" distR="0" wp14:anchorId="384B8749" wp14:editId="513AA793">
          <wp:extent cx="5671185" cy="621030"/>
          <wp:effectExtent l="0" t="0" r="5715" b="7620"/>
          <wp:docPr id="17" name="Imagem 3" descr="labsolda_cabecalho(emc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absolda_cabecalho(emc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1185" cy="621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E82A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DE95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944E6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96EA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8490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4686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C451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1A88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08B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ACE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267C7"/>
    <w:multiLevelType w:val="hybridMultilevel"/>
    <w:tmpl w:val="C0F299E4"/>
    <w:lvl w:ilvl="0" w:tplc="3C82D286">
      <w:start w:val="1"/>
      <w:numFmt w:val="bullet"/>
      <w:pStyle w:val="Commarcadore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2DE2710"/>
    <w:multiLevelType w:val="multilevel"/>
    <w:tmpl w:val="0D70D484"/>
    <w:lvl w:ilvl="0">
      <w:start w:val="1"/>
      <w:numFmt w:val="decimal"/>
      <w:pStyle w:val="Titulo1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Titulo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itulo3"/>
      <w:lvlText w:val="%1.%2.%3"/>
      <w:lvlJc w:val="left"/>
      <w:pPr>
        <w:ind w:left="1276" w:firstLine="0"/>
      </w:pPr>
      <w:rPr>
        <w:rFonts w:hint="default"/>
        <w:i w:val="0"/>
      </w:rPr>
    </w:lvl>
    <w:lvl w:ilvl="3">
      <w:start w:val="1"/>
      <w:numFmt w:val="decimal"/>
      <w:pStyle w:val="Ttulo6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058C01EC"/>
    <w:multiLevelType w:val="hybridMultilevel"/>
    <w:tmpl w:val="D092E706"/>
    <w:lvl w:ilvl="0" w:tplc="774E5B4A">
      <w:start w:val="1"/>
      <w:numFmt w:val="bullet"/>
      <w:pStyle w:val="Marcadorestabela"/>
      <w:lvlText w:val=""/>
      <w:lvlJc w:val="left"/>
      <w:pPr>
        <w:ind w:left="720" w:hanging="360"/>
      </w:pPr>
      <w:rPr>
        <w:rFonts w:ascii="Wingdings" w:hAnsi="Wingdings" w:hint="default"/>
        <w:spacing w:val="0"/>
        <w:w w:val="100"/>
        <w:position w:val="0"/>
        <w:sz w:val="1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1158E"/>
    <w:multiLevelType w:val="hybridMultilevel"/>
    <w:tmpl w:val="2390CE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0D59501D"/>
    <w:multiLevelType w:val="multilevel"/>
    <w:tmpl w:val="FECA5496"/>
    <w:styleLink w:val="Estilo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5260116"/>
    <w:multiLevelType w:val="hybridMultilevel"/>
    <w:tmpl w:val="9064C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637E0C"/>
    <w:multiLevelType w:val="multilevel"/>
    <w:tmpl w:val="0416001D"/>
    <w:styleLink w:val="Estilo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0468B9"/>
    <w:multiLevelType w:val="hybridMultilevel"/>
    <w:tmpl w:val="BCB4E3C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D740519"/>
    <w:multiLevelType w:val="hybridMultilevel"/>
    <w:tmpl w:val="E2428B14"/>
    <w:lvl w:ilvl="0" w:tplc="C96E31F0">
      <w:start w:val="1"/>
      <w:numFmt w:val="decimal"/>
      <w:pStyle w:val="Referncias"/>
      <w:lvlText w:val="[%1]"/>
      <w:lvlJc w:val="left"/>
      <w:pPr>
        <w:ind w:left="720" w:hanging="360"/>
      </w:pPr>
      <w:rPr>
        <w:rFonts w:hint="default"/>
      </w:rPr>
    </w:lvl>
    <w:lvl w:ilvl="1" w:tplc="32147E52" w:tentative="1">
      <w:start w:val="1"/>
      <w:numFmt w:val="lowerLetter"/>
      <w:lvlText w:val="%2."/>
      <w:lvlJc w:val="left"/>
      <w:pPr>
        <w:ind w:left="1440" w:hanging="360"/>
      </w:pPr>
    </w:lvl>
    <w:lvl w:ilvl="2" w:tplc="7C461F1E" w:tentative="1">
      <w:start w:val="1"/>
      <w:numFmt w:val="lowerRoman"/>
      <w:lvlText w:val="%3."/>
      <w:lvlJc w:val="right"/>
      <w:pPr>
        <w:ind w:left="2160" w:hanging="180"/>
      </w:pPr>
    </w:lvl>
    <w:lvl w:ilvl="3" w:tplc="2C7C0A9E" w:tentative="1">
      <w:start w:val="1"/>
      <w:numFmt w:val="decimal"/>
      <w:lvlText w:val="%4."/>
      <w:lvlJc w:val="left"/>
      <w:pPr>
        <w:ind w:left="2880" w:hanging="360"/>
      </w:pPr>
    </w:lvl>
    <w:lvl w:ilvl="4" w:tplc="AA98FF34" w:tentative="1">
      <w:start w:val="1"/>
      <w:numFmt w:val="lowerLetter"/>
      <w:lvlText w:val="%5."/>
      <w:lvlJc w:val="left"/>
      <w:pPr>
        <w:ind w:left="3600" w:hanging="360"/>
      </w:pPr>
    </w:lvl>
    <w:lvl w:ilvl="5" w:tplc="18FAB2FA" w:tentative="1">
      <w:start w:val="1"/>
      <w:numFmt w:val="lowerRoman"/>
      <w:lvlText w:val="%6."/>
      <w:lvlJc w:val="right"/>
      <w:pPr>
        <w:ind w:left="4320" w:hanging="180"/>
      </w:pPr>
    </w:lvl>
    <w:lvl w:ilvl="6" w:tplc="9E2814B2" w:tentative="1">
      <w:start w:val="1"/>
      <w:numFmt w:val="decimal"/>
      <w:lvlText w:val="%7."/>
      <w:lvlJc w:val="left"/>
      <w:pPr>
        <w:ind w:left="5040" w:hanging="360"/>
      </w:pPr>
    </w:lvl>
    <w:lvl w:ilvl="7" w:tplc="694038A6" w:tentative="1">
      <w:start w:val="1"/>
      <w:numFmt w:val="lowerLetter"/>
      <w:lvlText w:val="%8."/>
      <w:lvlJc w:val="left"/>
      <w:pPr>
        <w:ind w:left="5760" w:hanging="360"/>
      </w:pPr>
    </w:lvl>
    <w:lvl w:ilvl="8" w:tplc="C96848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2004F"/>
    <w:multiLevelType w:val="multilevel"/>
    <w:tmpl w:val="26A29680"/>
    <w:styleLink w:val="Estilo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right"/>
      <w:pPr>
        <w:ind w:left="6480" w:hanging="180"/>
      </w:pPr>
    </w:lvl>
  </w:abstractNum>
  <w:abstractNum w:abstractNumId="20" w15:restartNumberingAfterBreak="0">
    <w:nsid w:val="395703A3"/>
    <w:multiLevelType w:val="hybridMultilevel"/>
    <w:tmpl w:val="80967BC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C0666C6"/>
    <w:multiLevelType w:val="hybridMultilevel"/>
    <w:tmpl w:val="1CD2040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2922E2C"/>
    <w:multiLevelType w:val="hybridMultilevel"/>
    <w:tmpl w:val="29CAB8B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8D26F5D"/>
    <w:multiLevelType w:val="hybridMultilevel"/>
    <w:tmpl w:val="54EE972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30C4BC6"/>
    <w:multiLevelType w:val="hybridMultilevel"/>
    <w:tmpl w:val="B16E4FBC"/>
    <w:lvl w:ilvl="0" w:tplc="71B841FC">
      <w:start w:val="1"/>
      <w:numFmt w:val="decimal"/>
      <w:pStyle w:val="Subttulo"/>
      <w:lvlText w:val="Figura %1 -"/>
      <w:lvlJc w:val="left"/>
      <w:pPr>
        <w:ind w:left="0" w:firstLine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D2965"/>
    <w:multiLevelType w:val="multilevel"/>
    <w:tmpl w:val="69EE6F2A"/>
    <w:styleLink w:val="Estilo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6" w15:restartNumberingAfterBreak="0">
    <w:nsid w:val="603652F5"/>
    <w:multiLevelType w:val="hybridMultilevel"/>
    <w:tmpl w:val="E66A0A46"/>
    <w:lvl w:ilvl="0" w:tplc="8F9E42A0">
      <w:start w:val="1"/>
      <w:numFmt w:val="decimal"/>
      <w:lvlText w:val="%1."/>
      <w:lvlJc w:val="left"/>
      <w:pPr>
        <w:ind w:left="1644" w:hanging="360"/>
      </w:pPr>
    </w:lvl>
    <w:lvl w:ilvl="1" w:tplc="04160019" w:tentative="1">
      <w:start w:val="1"/>
      <w:numFmt w:val="lowerLetter"/>
      <w:lvlText w:val="%2."/>
      <w:lvlJc w:val="left"/>
      <w:pPr>
        <w:ind w:left="2364" w:hanging="360"/>
      </w:pPr>
    </w:lvl>
    <w:lvl w:ilvl="2" w:tplc="0416001B" w:tentative="1">
      <w:start w:val="1"/>
      <w:numFmt w:val="lowerRoman"/>
      <w:lvlText w:val="%3."/>
      <w:lvlJc w:val="right"/>
      <w:pPr>
        <w:ind w:left="3084" w:hanging="180"/>
      </w:pPr>
    </w:lvl>
    <w:lvl w:ilvl="3" w:tplc="0416000F" w:tentative="1">
      <w:start w:val="1"/>
      <w:numFmt w:val="decimal"/>
      <w:lvlText w:val="%4."/>
      <w:lvlJc w:val="left"/>
      <w:pPr>
        <w:ind w:left="3804" w:hanging="360"/>
      </w:pPr>
    </w:lvl>
    <w:lvl w:ilvl="4" w:tplc="04160019" w:tentative="1">
      <w:start w:val="1"/>
      <w:numFmt w:val="lowerLetter"/>
      <w:lvlText w:val="%5."/>
      <w:lvlJc w:val="left"/>
      <w:pPr>
        <w:ind w:left="4524" w:hanging="360"/>
      </w:pPr>
    </w:lvl>
    <w:lvl w:ilvl="5" w:tplc="0416001B" w:tentative="1">
      <w:start w:val="1"/>
      <w:numFmt w:val="lowerRoman"/>
      <w:lvlText w:val="%6."/>
      <w:lvlJc w:val="right"/>
      <w:pPr>
        <w:ind w:left="5244" w:hanging="180"/>
      </w:pPr>
    </w:lvl>
    <w:lvl w:ilvl="6" w:tplc="0416000F" w:tentative="1">
      <w:start w:val="1"/>
      <w:numFmt w:val="decimal"/>
      <w:lvlText w:val="%7."/>
      <w:lvlJc w:val="left"/>
      <w:pPr>
        <w:ind w:left="5964" w:hanging="360"/>
      </w:pPr>
    </w:lvl>
    <w:lvl w:ilvl="7" w:tplc="04160019" w:tentative="1">
      <w:start w:val="1"/>
      <w:numFmt w:val="lowerLetter"/>
      <w:lvlText w:val="%8."/>
      <w:lvlJc w:val="left"/>
      <w:pPr>
        <w:ind w:left="6684" w:hanging="360"/>
      </w:pPr>
    </w:lvl>
    <w:lvl w:ilvl="8" w:tplc="0416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7" w15:restartNumberingAfterBreak="0">
    <w:nsid w:val="646F453F"/>
    <w:multiLevelType w:val="hybridMultilevel"/>
    <w:tmpl w:val="A044BBF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9145F86"/>
    <w:multiLevelType w:val="hybridMultilevel"/>
    <w:tmpl w:val="D5C6CCC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C42187"/>
    <w:multiLevelType w:val="hybridMultilevel"/>
    <w:tmpl w:val="0532D1A2"/>
    <w:lvl w:ilvl="0" w:tplc="ECAC141C">
      <w:start w:val="1"/>
      <w:numFmt w:val="decimal"/>
      <w:pStyle w:val="Itensnumerados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E7236E9"/>
    <w:multiLevelType w:val="hybridMultilevel"/>
    <w:tmpl w:val="8BB8B9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9"/>
  </w:num>
  <w:num w:numId="4">
    <w:abstractNumId w:val="16"/>
  </w:num>
  <w:num w:numId="5">
    <w:abstractNumId w:val="14"/>
  </w:num>
  <w:num w:numId="6">
    <w:abstractNumId w:val="25"/>
  </w:num>
  <w:num w:numId="7">
    <w:abstractNumId w:val="11"/>
  </w:num>
  <w:num w:numId="8">
    <w:abstractNumId w:val="18"/>
  </w:num>
  <w:num w:numId="9">
    <w:abstractNumId w:val="22"/>
  </w:num>
  <w:num w:numId="10">
    <w:abstractNumId w:val="1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6"/>
  </w:num>
  <w:num w:numId="22">
    <w:abstractNumId w:val="29"/>
  </w:num>
  <w:num w:numId="23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7"/>
  </w:num>
  <w:num w:numId="26">
    <w:abstractNumId w:val="17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23"/>
  </w:num>
  <w:num w:numId="30">
    <w:abstractNumId w:val="20"/>
  </w:num>
  <w:num w:numId="31">
    <w:abstractNumId w:val="21"/>
  </w:num>
  <w:num w:numId="32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isplayBackgroundShape/>
  <w:embedSystemFonts/>
  <w:mirrorMargin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evenAndOddHeaders/>
  <w:drawingGridHorizontalSpacing w:val="95"/>
  <w:displayHorizontalDrawingGridEvery w:val="2"/>
  <w:characterSpacingControl w:val="doNotCompress"/>
  <w:hdrShapeDefaults>
    <o:shapedefaults v:ext="edit" spidmax="2049" fillcolor="none [3212]" strokecolor="none [3213]">
      <v:fill color="none [3212]"/>
      <v:stroke color="none [3213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5E"/>
    <w:rsid w:val="00000633"/>
    <w:rsid w:val="0000085E"/>
    <w:rsid w:val="00000A03"/>
    <w:rsid w:val="00000DD4"/>
    <w:rsid w:val="00000E6A"/>
    <w:rsid w:val="00001435"/>
    <w:rsid w:val="000016B7"/>
    <w:rsid w:val="000017A2"/>
    <w:rsid w:val="0000186D"/>
    <w:rsid w:val="000019AB"/>
    <w:rsid w:val="00001C2E"/>
    <w:rsid w:val="0000260B"/>
    <w:rsid w:val="00002697"/>
    <w:rsid w:val="000026B0"/>
    <w:rsid w:val="00002872"/>
    <w:rsid w:val="00002A95"/>
    <w:rsid w:val="00002EBA"/>
    <w:rsid w:val="00003037"/>
    <w:rsid w:val="0000354B"/>
    <w:rsid w:val="0000357C"/>
    <w:rsid w:val="00003994"/>
    <w:rsid w:val="000039B5"/>
    <w:rsid w:val="00003F16"/>
    <w:rsid w:val="00004239"/>
    <w:rsid w:val="00004370"/>
    <w:rsid w:val="00004403"/>
    <w:rsid w:val="00004473"/>
    <w:rsid w:val="00004749"/>
    <w:rsid w:val="00004BFE"/>
    <w:rsid w:val="00004E9A"/>
    <w:rsid w:val="00004FF4"/>
    <w:rsid w:val="0000522D"/>
    <w:rsid w:val="000055CD"/>
    <w:rsid w:val="00005E1A"/>
    <w:rsid w:val="00005F38"/>
    <w:rsid w:val="00005FEF"/>
    <w:rsid w:val="0000621F"/>
    <w:rsid w:val="000063F2"/>
    <w:rsid w:val="000064DF"/>
    <w:rsid w:val="0000650F"/>
    <w:rsid w:val="000069A3"/>
    <w:rsid w:val="00006F1A"/>
    <w:rsid w:val="000072AF"/>
    <w:rsid w:val="00007B93"/>
    <w:rsid w:val="000102E2"/>
    <w:rsid w:val="000103BE"/>
    <w:rsid w:val="000105D3"/>
    <w:rsid w:val="000108C6"/>
    <w:rsid w:val="00010975"/>
    <w:rsid w:val="000109EE"/>
    <w:rsid w:val="00010ADE"/>
    <w:rsid w:val="00010D5B"/>
    <w:rsid w:val="00011042"/>
    <w:rsid w:val="000111B4"/>
    <w:rsid w:val="00011210"/>
    <w:rsid w:val="0001148C"/>
    <w:rsid w:val="000118E5"/>
    <w:rsid w:val="000118F8"/>
    <w:rsid w:val="00011A02"/>
    <w:rsid w:val="00011BD3"/>
    <w:rsid w:val="00011C2D"/>
    <w:rsid w:val="00011E75"/>
    <w:rsid w:val="00011F6E"/>
    <w:rsid w:val="00011FBF"/>
    <w:rsid w:val="00012067"/>
    <w:rsid w:val="00012170"/>
    <w:rsid w:val="00012595"/>
    <w:rsid w:val="00012638"/>
    <w:rsid w:val="00012796"/>
    <w:rsid w:val="000127AB"/>
    <w:rsid w:val="0001299A"/>
    <w:rsid w:val="00012A8C"/>
    <w:rsid w:val="000134EB"/>
    <w:rsid w:val="00013BA4"/>
    <w:rsid w:val="00013BD1"/>
    <w:rsid w:val="00013E30"/>
    <w:rsid w:val="000141FF"/>
    <w:rsid w:val="00014FF8"/>
    <w:rsid w:val="0001511C"/>
    <w:rsid w:val="000152E1"/>
    <w:rsid w:val="00015858"/>
    <w:rsid w:val="00015B97"/>
    <w:rsid w:val="00015E9E"/>
    <w:rsid w:val="00016376"/>
    <w:rsid w:val="000163A1"/>
    <w:rsid w:val="000167DA"/>
    <w:rsid w:val="00016A21"/>
    <w:rsid w:val="00016C3D"/>
    <w:rsid w:val="00016E1C"/>
    <w:rsid w:val="00016F7F"/>
    <w:rsid w:val="00017160"/>
    <w:rsid w:val="00017219"/>
    <w:rsid w:val="000173A3"/>
    <w:rsid w:val="0001742F"/>
    <w:rsid w:val="000176A0"/>
    <w:rsid w:val="00020159"/>
    <w:rsid w:val="000202FB"/>
    <w:rsid w:val="00020358"/>
    <w:rsid w:val="0002048C"/>
    <w:rsid w:val="00020593"/>
    <w:rsid w:val="00020808"/>
    <w:rsid w:val="00020A0F"/>
    <w:rsid w:val="00020D50"/>
    <w:rsid w:val="0002132F"/>
    <w:rsid w:val="000213EA"/>
    <w:rsid w:val="0002178A"/>
    <w:rsid w:val="00021F0A"/>
    <w:rsid w:val="00021F3A"/>
    <w:rsid w:val="000222FB"/>
    <w:rsid w:val="00022400"/>
    <w:rsid w:val="00022868"/>
    <w:rsid w:val="000229D1"/>
    <w:rsid w:val="000229D3"/>
    <w:rsid w:val="00022D06"/>
    <w:rsid w:val="000231D3"/>
    <w:rsid w:val="00023ADC"/>
    <w:rsid w:val="00023B98"/>
    <w:rsid w:val="00023C43"/>
    <w:rsid w:val="000245D6"/>
    <w:rsid w:val="000246B5"/>
    <w:rsid w:val="000246FD"/>
    <w:rsid w:val="00024C19"/>
    <w:rsid w:val="00024EEB"/>
    <w:rsid w:val="00024F9A"/>
    <w:rsid w:val="0002508A"/>
    <w:rsid w:val="00025B3E"/>
    <w:rsid w:val="00025D70"/>
    <w:rsid w:val="00025E13"/>
    <w:rsid w:val="00025EFE"/>
    <w:rsid w:val="0002608E"/>
    <w:rsid w:val="000267F9"/>
    <w:rsid w:val="00026B8B"/>
    <w:rsid w:val="000271EB"/>
    <w:rsid w:val="000274DB"/>
    <w:rsid w:val="00027716"/>
    <w:rsid w:val="00027A75"/>
    <w:rsid w:val="00027C55"/>
    <w:rsid w:val="00030334"/>
    <w:rsid w:val="00030422"/>
    <w:rsid w:val="00030702"/>
    <w:rsid w:val="00030F9C"/>
    <w:rsid w:val="00030FF3"/>
    <w:rsid w:val="000310FF"/>
    <w:rsid w:val="00031376"/>
    <w:rsid w:val="000314FE"/>
    <w:rsid w:val="0003176D"/>
    <w:rsid w:val="00031875"/>
    <w:rsid w:val="0003208A"/>
    <w:rsid w:val="00032305"/>
    <w:rsid w:val="00032961"/>
    <w:rsid w:val="00033232"/>
    <w:rsid w:val="000339B1"/>
    <w:rsid w:val="00033D41"/>
    <w:rsid w:val="00033E1A"/>
    <w:rsid w:val="00033E73"/>
    <w:rsid w:val="00034096"/>
    <w:rsid w:val="0003421A"/>
    <w:rsid w:val="00034339"/>
    <w:rsid w:val="000343F7"/>
    <w:rsid w:val="000348A9"/>
    <w:rsid w:val="00034AA0"/>
    <w:rsid w:val="00034CD0"/>
    <w:rsid w:val="00034DBF"/>
    <w:rsid w:val="00035482"/>
    <w:rsid w:val="00035490"/>
    <w:rsid w:val="00035B1B"/>
    <w:rsid w:val="00035B6C"/>
    <w:rsid w:val="00035BEB"/>
    <w:rsid w:val="00036546"/>
    <w:rsid w:val="00036676"/>
    <w:rsid w:val="00037092"/>
    <w:rsid w:val="0003733F"/>
    <w:rsid w:val="000374EE"/>
    <w:rsid w:val="00037CE0"/>
    <w:rsid w:val="00037CEA"/>
    <w:rsid w:val="00037DA4"/>
    <w:rsid w:val="00037E43"/>
    <w:rsid w:val="00037E76"/>
    <w:rsid w:val="000403D9"/>
    <w:rsid w:val="000405BE"/>
    <w:rsid w:val="000406BA"/>
    <w:rsid w:val="00040815"/>
    <w:rsid w:val="00040882"/>
    <w:rsid w:val="0004114B"/>
    <w:rsid w:val="0004126C"/>
    <w:rsid w:val="000412ED"/>
    <w:rsid w:val="0004144C"/>
    <w:rsid w:val="00041569"/>
    <w:rsid w:val="00041686"/>
    <w:rsid w:val="00041714"/>
    <w:rsid w:val="00041879"/>
    <w:rsid w:val="00041CEA"/>
    <w:rsid w:val="000420D4"/>
    <w:rsid w:val="00042105"/>
    <w:rsid w:val="00042232"/>
    <w:rsid w:val="000428F5"/>
    <w:rsid w:val="00042A2C"/>
    <w:rsid w:val="00042A39"/>
    <w:rsid w:val="000431C1"/>
    <w:rsid w:val="000432C1"/>
    <w:rsid w:val="000433B2"/>
    <w:rsid w:val="0004351E"/>
    <w:rsid w:val="000435C8"/>
    <w:rsid w:val="000435CE"/>
    <w:rsid w:val="000438D1"/>
    <w:rsid w:val="00043E3E"/>
    <w:rsid w:val="00044480"/>
    <w:rsid w:val="00044BA8"/>
    <w:rsid w:val="00044CB0"/>
    <w:rsid w:val="000452E9"/>
    <w:rsid w:val="000454A2"/>
    <w:rsid w:val="0004554B"/>
    <w:rsid w:val="00045949"/>
    <w:rsid w:val="00045B93"/>
    <w:rsid w:val="00045D17"/>
    <w:rsid w:val="000460CC"/>
    <w:rsid w:val="000460E4"/>
    <w:rsid w:val="00046158"/>
    <w:rsid w:val="00046312"/>
    <w:rsid w:val="00046CAF"/>
    <w:rsid w:val="00046D6E"/>
    <w:rsid w:val="000471BD"/>
    <w:rsid w:val="00047449"/>
    <w:rsid w:val="00047637"/>
    <w:rsid w:val="00047BFE"/>
    <w:rsid w:val="00047C3C"/>
    <w:rsid w:val="00050346"/>
    <w:rsid w:val="00050391"/>
    <w:rsid w:val="000504AB"/>
    <w:rsid w:val="000504E5"/>
    <w:rsid w:val="0005053D"/>
    <w:rsid w:val="00050643"/>
    <w:rsid w:val="000506AC"/>
    <w:rsid w:val="000506C1"/>
    <w:rsid w:val="00050D0C"/>
    <w:rsid w:val="00051474"/>
    <w:rsid w:val="000515C4"/>
    <w:rsid w:val="0005177E"/>
    <w:rsid w:val="00051807"/>
    <w:rsid w:val="00051823"/>
    <w:rsid w:val="0005225E"/>
    <w:rsid w:val="00052279"/>
    <w:rsid w:val="0005233B"/>
    <w:rsid w:val="000525A2"/>
    <w:rsid w:val="000528A5"/>
    <w:rsid w:val="00052972"/>
    <w:rsid w:val="00052D5C"/>
    <w:rsid w:val="00052F19"/>
    <w:rsid w:val="000538F8"/>
    <w:rsid w:val="00053C03"/>
    <w:rsid w:val="00054477"/>
    <w:rsid w:val="0005484D"/>
    <w:rsid w:val="00054878"/>
    <w:rsid w:val="00054C52"/>
    <w:rsid w:val="00054CBD"/>
    <w:rsid w:val="00054E79"/>
    <w:rsid w:val="00054EF1"/>
    <w:rsid w:val="00055072"/>
    <w:rsid w:val="00055221"/>
    <w:rsid w:val="000553B5"/>
    <w:rsid w:val="00055782"/>
    <w:rsid w:val="00055818"/>
    <w:rsid w:val="00055944"/>
    <w:rsid w:val="00055A5A"/>
    <w:rsid w:val="00055BAF"/>
    <w:rsid w:val="00055BC7"/>
    <w:rsid w:val="00055C23"/>
    <w:rsid w:val="000560B2"/>
    <w:rsid w:val="0005618C"/>
    <w:rsid w:val="000561FF"/>
    <w:rsid w:val="00056545"/>
    <w:rsid w:val="00056C54"/>
    <w:rsid w:val="00056FE4"/>
    <w:rsid w:val="000570A4"/>
    <w:rsid w:val="000572B1"/>
    <w:rsid w:val="00057B15"/>
    <w:rsid w:val="0006037A"/>
    <w:rsid w:val="00060820"/>
    <w:rsid w:val="00060937"/>
    <w:rsid w:val="00060DC6"/>
    <w:rsid w:val="0006107C"/>
    <w:rsid w:val="00061794"/>
    <w:rsid w:val="00061B96"/>
    <w:rsid w:val="00062249"/>
    <w:rsid w:val="000626C6"/>
    <w:rsid w:val="00062760"/>
    <w:rsid w:val="000628A9"/>
    <w:rsid w:val="00062FBA"/>
    <w:rsid w:val="00063318"/>
    <w:rsid w:val="00063482"/>
    <w:rsid w:val="0006367B"/>
    <w:rsid w:val="000636CF"/>
    <w:rsid w:val="00063815"/>
    <w:rsid w:val="00063833"/>
    <w:rsid w:val="00063F1C"/>
    <w:rsid w:val="00063F2E"/>
    <w:rsid w:val="00064380"/>
    <w:rsid w:val="000646C9"/>
    <w:rsid w:val="00064809"/>
    <w:rsid w:val="0006481A"/>
    <w:rsid w:val="00064944"/>
    <w:rsid w:val="000649AE"/>
    <w:rsid w:val="00064AFF"/>
    <w:rsid w:val="00064F7B"/>
    <w:rsid w:val="00065096"/>
    <w:rsid w:val="000654B1"/>
    <w:rsid w:val="00065514"/>
    <w:rsid w:val="0006569B"/>
    <w:rsid w:val="00065C99"/>
    <w:rsid w:val="00065E24"/>
    <w:rsid w:val="00065FC9"/>
    <w:rsid w:val="00066035"/>
    <w:rsid w:val="00066368"/>
    <w:rsid w:val="00066377"/>
    <w:rsid w:val="0006655F"/>
    <w:rsid w:val="00066675"/>
    <w:rsid w:val="00066E6D"/>
    <w:rsid w:val="00066EAF"/>
    <w:rsid w:val="00066F4F"/>
    <w:rsid w:val="000670F4"/>
    <w:rsid w:val="00067258"/>
    <w:rsid w:val="00067724"/>
    <w:rsid w:val="00067A88"/>
    <w:rsid w:val="00067C58"/>
    <w:rsid w:val="00067EFA"/>
    <w:rsid w:val="000700E5"/>
    <w:rsid w:val="000708D5"/>
    <w:rsid w:val="00070CA6"/>
    <w:rsid w:val="00070D39"/>
    <w:rsid w:val="00071245"/>
    <w:rsid w:val="000715A6"/>
    <w:rsid w:val="00071AFD"/>
    <w:rsid w:val="00071CA2"/>
    <w:rsid w:val="00071F63"/>
    <w:rsid w:val="00072222"/>
    <w:rsid w:val="00072284"/>
    <w:rsid w:val="0007234C"/>
    <w:rsid w:val="0007258C"/>
    <w:rsid w:val="000725CC"/>
    <w:rsid w:val="00072A3D"/>
    <w:rsid w:val="000734E2"/>
    <w:rsid w:val="00073612"/>
    <w:rsid w:val="00073875"/>
    <w:rsid w:val="000739E8"/>
    <w:rsid w:val="00073B3F"/>
    <w:rsid w:val="00074221"/>
    <w:rsid w:val="000746B7"/>
    <w:rsid w:val="00074AD6"/>
    <w:rsid w:val="00074F1D"/>
    <w:rsid w:val="0007507A"/>
    <w:rsid w:val="00075231"/>
    <w:rsid w:val="00075493"/>
    <w:rsid w:val="000755F7"/>
    <w:rsid w:val="000755FB"/>
    <w:rsid w:val="00075ABC"/>
    <w:rsid w:val="00075BFD"/>
    <w:rsid w:val="00075D0A"/>
    <w:rsid w:val="00075F95"/>
    <w:rsid w:val="00076361"/>
    <w:rsid w:val="0007690F"/>
    <w:rsid w:val="00076B6C"/>
    <w:rsid w:val="00076CBC"/>
    <w:rsid w:val="00076E94"/>
    <w:rsid w:val="0007700E"/>
    <w:rsid w:val="00077A15"/>
    <w:rsid w:val="00077CCE"/>
    <w:rsid w:val="00077D2B"/>
    <w:rsid w:val="00077F9E"/>
    <w:rsid w:val="00080761"/>
    <w:rsid w:val="00080794"/>
    <w:rsid w:val="00080AD5"/>
    <w:rsid w:val="00080FE9"/>
    <w:rsid w:val="000815FB"/>
    <w:rsid w:val="00081647"/>
    <w:rsid w:val="0008164E"/>
    <w:rsid w:val="000817F6"/>
    <w:rsid w:val="00081BF9"/>
    <w:rsid w:val="00081D97"/>
    <w:rsid w:val="0008231F"/>
    <w:rsid w:val="000824D5"/>
    <w:rsid w:val="00082CB7"/>
    <w:rsid w:val="00082D83"/>
    <w:rsid w:val="0008304F"/>
    <w:rsid w:val="00083372"/>
    <w:rsid w:val="000836EE"/>
    <w:rsid w:val="00083764"/>
    <w:rsid w:val="000839D9"/>
    <w:rsid w:val="00083A5C"/>
    <w:rsid w:val="00083ED4"/>
    <w:rsid w:val="00083FB8"/>
    <w:rsid w:val="00084228"/>
    <w:rsid w:val="00084746"/>
    <w:rsid w:val="000847F7"/>
    <w:rsid w:val="00084872"/>
    <w:rsid w:val="00084C33"/>
    <w:rsid w:val="00084DC6"/>
    <w:rsid w:val="00085426"/>
    <w:rsid w:val="000854E9"/>
    <w:rsid w:val="000856DF"/>
    <w:rsid w:val="000857A5"/>
    <w:rsid w:val="0008598A"/>
    <w:rsid w:val="000860B2"/>
    <w:rsid w:val="000860BC"/>
    <w:rsid w:val="00086102"/>
    <w:rsid w:val="00086248"/>
    <w:rsid w:val="00086272"/>
    <w:rsid w:val="00086318"/>
    <w:rsid w:val="00086898"/>
    <w:rsid w:val="0008689C"/>
    <w:rsid w:val="0008696A"/>
    <w:rsid w:val="00087FC6"/>
    <w:rsid w:val="000901F7"/>
    <w:rsid w:val="000904A2"/>
    <w:rsid w:val="0009072E"/>
    <w:rsid w:val="0009075E"/>
    <w:rsid w:val="000908FB"/>
    <w:rsid w:val="0009099E"/>
    <w:rsid w:val="00090A48"/>
    <w:rsid w:val="00090BA8"/>
    <w:rsid w:val="0009120B"/>
    <w:rsid w:val="00091560"/>
    <w:rsid w:val="00091AD5"/>
    <w:rsid w:val="00091AF4"/>
    <w:rsid w:val="0009219B"/>
    <w:rsid w:val="000921EF"/>
    <w:rsid w:val="00092434"/>
    <w:rsid w:val="0009245D"/>
    <w:rsid w:val="00092542"/>
    <w:rsid w:val="0009282F"/>
    <w:rsid w:val="00092EF4"/>
    <w:rsid w:val="00093020"/>
    <w:rsid w:val="00093274"/>
    <w:rsid w:val="000935E8"/>
    <w:rsid w:val="000939B4"/>
    <w:rsid w:val="00093C73"/>
    <w:rsid w:val="00093ECC"/>
    <w:rsid w:val="00093FB5"/>
    <w:rsid w:val="0009407B"/>
    <w:rsid w:val="0009426D"/>
    <w:rsid w:val="000942BD"/>
    <w:rsid w:val="00094358"/>
    <w:rsid w:val="000945E0"/>
    <w:rsid w:val="00094DEF"/>
    <w:rsid w:val="00095009"/>
    <w:rsid w:val="00095240"/>
    <w:rsid w:val="00095444"/>
    <w:rsid w:val="00095B4C"/>
    <w:rsid w:val="00096248"/>
    <w:rsid w:val="00096388"/>
    <w:rsid w:val="000964C7"/>
    <w:rsid w:val="000966CA"/>
    <w:rsid w:val="000973EA"/>
    <w:rsid w:val="000A068A"/>
    <w:rsid w:val="000A06EE"/>
    <w:rsid w:val="000A072C"/>
    <w:rsid w:val="000A0C4F"/>
    <w:rsid w:val="000A0D45"/>
    <w:rsid w:val="000A0DAA"/>
    <w:rsid w:val="000A15BC"/>
    <w:rsid w:val="000A163C"/>
    <w:rsid w:val="000A18F1"/>
    <w:rsid w:val="000A192C"/>
    <w:rsid w:val="000A1949"/>
    <w:rsid w:val="000A1AF8"/>
    <w:rsid w:val="000A1DC6"/>
    <w:rsid w:val="000A1E00"/>
    <w:rsid w:val="000A1E98"/>
    <w:rsid w:val="000A1EA0"/>
    <w:rsid w:val="000A2D45"/>
    <w:rsid w:val="000A2D6B"/>
    <w:rsid w:val="000A2DC6"/>
    <w:rsid w:val="000A2E76"/>
    <w:rsid w:val="000A3234"/>
    <w:rsid w:val="000A3566"/>
    <w:rsid w:val="000A3A49"/>
    <w:rsid w:val="000A3C9E"/>
    <w:rsid w:val="000A41A3"/>
    <w:rsid w:val="000A426C"/>
    <w:rsid w:val="000A43E9"/>
    <w:rsid w:val="000A44D8"/>
    <w:rsid w:val="000A4518"/>
    <w:rsid w:val="000A4628"/>
    <w:rsid w:val="000A4653"/>
    <w:rsid w:val="000A46DC"/>
    <w:rsid w:val="000A477F"/>
    <w:rsid w:val="000A4999"/>
    <w:rsid w:val="000A520B"/>
    <w:rsid w:val="000A57B9"/>
    <w:rsid w:val="000A5956"/>
    <w:rsid w:val="000A5CD9"/>
    <w:rsid w:val="000A60AA"/>
    <w:rsid w:val="000A66B2"/>
    <w:rsid w:val="000A6D8C"/>
    <w:rsid w:val="000A716D"/>
    <w:rsid w:val="000A720A"/>
    <w:rsid w:val="000A7233"/>
    <w:rsid w:val="000A74DC"/>
    <w:rsid w:val="000A751A"/>
    <w:rsid w:val="000A7798"/>
    <w:rsid w:val="000A7A67"/>
    <w:rsid w:val="000A7E05"/>
    <w:rsid w:val="000A7FF5"/>
    <w:rsid w:val="000B0372"/>
    <w:rsid w:val="000B06D8"/>
    <w:rsid w:val="000B075A"/>
    <w:rsid w:val="000B09F1"/>
    <w:rsid w:val="000B1096"/>
    <w:rsid w:val="000B1257"/>
    <w:rsid w:val="000B12C2"/>
    <w:rsid w:val="000B14CC"/>
    <w:rsid w:val="000B1627"/>
    <w:rsid w:val="000B19DE"/>
    <w:rsid w:val="000B1A1E"/>
    <w:rsid w:val="000B1B6A"/>
    <w:rsid w:val="000B1FC8"/>
    <w:rsid w:val="000B1FFF"/>
    <w:rsid w:val="000B21BC"/>
    <w:rsid w:val="000B22EA"/>
    <w:rsid w:val="000B24EC"/>
    <w:rsid w:val="000B2562"/>
    <w:rsid w:val="000B2C85"/>
    <w:rsid w:val="000B2D25"/>
    <w:rsid w:val="000B2E27"/>
    <w:rsid w:val="000B3448"/>
    <w:rsid w:val="000B35C4"/>
    <w:rsid w:val="000B3708"/>
    <w:rsid w:val="000B3773"/>
    <w:rsid w:val="000B3881"/>
    <w:rsid w:val="000B3995"/>
    <w:rsid w:val="000B3D7F"/>
    <w:rsid w:val="000B47FD"/>
    <w:rsid w:val="000B4894"/>
    <w:rsid w:val="000B4C49"/>
    <w:rsid w:val="000B5709"/>
    <w:rsid w:val="000B5984"/>
    <w:rsid w:val="000B5AB0"/>
    <w:rsid w:val="000B5D0E"/>
    <w:rsid w:val="000B65E7"/>
    <w:rsid w:val="000B66ED"/>
    <w:rsid w:val="000B67C8"/>
    <w:rsid w:val="000B688B"/>
    <w:rsid w:val="000B7462"/>
    <w:rsid w:val="000B79CC"/>
    <w:rsid w:val="000B7A53"/>
    <w:rsid w:val="000B7F04"/>
    <w:rsid w:val="000C0548"/>
    <w:rsid w:val="000C0677"/>
    <w:rsid w:val="000C067E"/>
    <w:rsid w:val="000C06DE"/>
    <w:rsid w:val="000C07EF"/>
    <w:rsid w:val="000C0BED"/>
    <w:rsid w:val="000C0F6C"/>
    <w:rsid w:val="000C1012"/>
    <w:rsid w:val="000C107B"/>
    <w:rsid w:val="000C1256"/>
    <w:rsid w:val="000C1257"/>
    <w:rsid w:val="000C13F5"/>
    <w:rsid w:val="000C152E"/>
    <w:rsid w:val="000C169B"/>
    <w:rsid w:val="000C1DD3"/>
    <w:rsid w:val="000C1E70"/>
    <w:rsid w:val="000C1F99"/>
    <w:rsid w:val="000C2B5A"/>
    <w:rsid w:val="000C2E2A"/>
    <w:rsid w:val="000C2F46"/>
    <w:rsid w:val="000C335E"/>
    <w:rsid w:val="000C3643"/>
    <w:rsid w:val="000C39AB"/>
    <w:rsid w:val="000C3A17"/>
    <w:rsid w:val="000C3F16"/>
    <w:rsid w:val="000C3FAC"/>
    <w:rsid w:val="000C40D2"/>
    <w:rsid w:val="000C431E"/>
    <w:rsid w:val="000C4597"/>
    <w:rsid w:val="000C4637"/>
    <w:rsid w:val="000C48D1"/>
    <w:rsid w:val="000C54AB"/>
    <w:rsid w:val="000C5992"/>
    <w:rsid w:val="000C5AA8"/>
    <w:rsid w:val="000C5B0E"/>
    <w:rsid w:val="000C5B74"/>
    <w:rsid w:val="000C5BE9"/>
    <w:rsid w:val="000C628B"/>
    <w:rsid w:val="000C6466"/>
    <w:rsid w:val="000C65D0"/>
    <w:rsid w:val="000C6834"/>
    <w:rsid w:val="000C6E36"/>
    <w:rsid w:val="000C70B7"/>
    <w:rsid w:val="000C748D"/>
    <w:rsid w:val="000C7682"/>
    <w:rsid w:val="000D0271"/>
    <w:rsid w:val="000D03E4"/>
    <w:rsid w:val="000D0510"/>
    <w:rsid w:val="000D09AF"/>
    <w:rsid w:val="000D0DEC"/>
    <w:rsid w:val="000D1744"/>
    <w:rsid w:val="000D187A"/>
    <w:rsid w:val="000D18C9"/>
    <w:rsid w:val="000D209B"/>
    <w:rsid w:val="000D2245"/>
    <w:rsid w:val="000D25B7"/>
    <w:rsid w:val="000D26A8"/>
    <w:rsid w:val="000D29C4"/>
    <w:rsid w:val="000D2BF7"/>
    <w:rsid w:val="000D3726"/>
    <w:rsid w:val="000D3C18"/>
    <w:rsid w:val="000D3C74"/>
    <w:rsid w:val="000D3D27"/>
    <w:rsid w:val="000D3FBE"/>
    <w:rsid w:val="000D4430"/>
    <w:rsid w:val="000D447B"/>
    <w:rsid w:val="000D4554"/>
    <w:rsid w:val="000D5456"/>
    <w:rsid w:val="000D55DF"/>
    <w:rsid w:val="000D55F5"/>
    <w:rsid w:val="000D5A57"/>
    <w:rsid w:val="000D5EEE"/>
    <w:rsid w:val="000D5FE7"/>
    <w:rsid w:val="000D6444"/>
    <w:rsid w:val="000D64E4"/>
    <w:rsid w:val="000D69F4"/>
    <w:rsid w:val="000D6A3A"/>
    <w:rsid w:val="000D6C08"/>
    <w:rsid w:val="000D72FF"/>
    <w:rsid w:val="000D752B"/>
    <w:rsid w:val="000D7FA9"/>
    <w:rsid w:val="000D7FDE"/>
    <w:rsid w:val="000E0989"/>
    <w:rsid w:val="000E0A5F"/>
    <w:rsid w:val="000E0B52"/>
    <w:rsid w:val="000E0BB4"/>
    <w:rsid w:val="000E0C03"/>
    <w:rsid w:val="000E1024"/>
    <w:rsid w:val="000E1233"/>
    <w:rsid w:val="000E135A"/>
    <w:rsid w:val="000E14C0"/>
    <w:rsid w:val="000E254C"/>
    <w:rsid w:val="000E27B6"/>
    <w:rsid w:val="000E2930"/>
    <w:rsid w:val="000E2941"/>
    <w:rsid w:val="000E2C9A"/>
    <w:rsid w:val="000E2CB0"/>
    <w:rsid w:val="000E38DD"/>
    <w:rsid w:val="000E3C1B"/>
    <w:rsid w:val="000E3D1B"/>
    <w:rsid w:val="000E3E44"/>
    <w:rsid w:val="000E410B"/>
    <w:rsid w:val="000E4146"/>
    <w:rsid w:val="000E45BC"/>
    <w:rsid w:val="000E461C"/>
    <w:rsid w:val="000E4674"/>
    <w:rsid w:val="000E4D5E"/>
    <w:rsid w:val="000E4E0E"/>
    <w:rsid w:val="000E4E45"/>
    <w:rsid w:val="000E4F87"/>
    <w:rsid w:val="000E5757"/>
    <w:rsid w:val="000E59C1"/>
    <w:rsid w:val="000E5E29"/>
    <w:rsid w:val="000E5F20"/>
    <w:rsid w:val="000E61FE"/>
    <w:rsid w:val="000E6825"/>
    <w:rsid w:val="000E6B97"/>
    <w:rsid w:val="000E6FCC"/>
    <w:rsid w:val="000E70DC"/>
    <w:rsid w:val="000E712C"/>
    <w:rsid w:val="000E7856"/>
    <w:rsid w:val="000E7A1E"/>
    <w:rsid w:val="000E7C23"/>
    <w:rsid w:val="000E7DA6"/>
    <w:rsid w:val="000F0021"/>
    <w:rsid w:val="000F01F6"/>
    <w:rsid w:val="000F041D"/>
    <w:rsid w:val="000F068E"/>
    <w:rsid w:val="000F09AD"/>
    <w:rsid w:val="000F0A27"/>
    <w:rsid w:val="000F0D6A"/>
    <w:rsid w:val="000F0EE2"/>
    <w:rsid w:val="000F1169"/>
    <w:rsid w:val="000F1464"/>
    <w:rsid w:val="000F1813"/>
    <w:rsid w:val="000F1A80"/>
    <w:rsid w:val="000F2243"/>
    <w:rsid w:val="000F2281"/>
    <w:rsid w:val="000F2703"/>
    <w:rsid w:val="000F28C7"/>
    <w:rsid w:val="000F3148"/>
    <w:rsid w:val="000F3242"/>
    <w:rsid w:val="000F32A6"/>
    <w:rsid w:val="000F3319"/>
    <w:rsid w:val="000F3695"/>
    <w:rsid w:val="000F396E"/>
    <w:rsid w:val="000F3D61"/>
    <w:rsid w:val="000F408E"/>
    <w:rsid w:val="000F4306"/>
    <w:rsid w:val="000F44B7"/>
    <w:rsid w:val="000F46B6"/>
    <w:rsid w:val="000F501F"/>
    <w:rsid w:val="000F563B"/>
    <w:rsid w:val="000F595C"/>
    <w:rsid w:val="000F5B58"/>
    <w:rsid w:val="000F5CC8"/>
    <w:rsid w:val="000F6365"/>
    <w:rsid w:val="000F6795"/>
    <w:rsid w:val="000F6CB7"/>
    <w:rsid w:val="000F71D6"/>
    <w:rsid w:val="000F73E7"/>
    <w:rsid w:val="000F76CC"/>
    <w:rsid w:val="000F7A09"/>
    <w:rsid w:val="000F7EE7"/>
    <w:rsid w:val="00100113"/>
    <w:rsid w:val="00100185"/>
    <w:rsid w:val="00100242"/>
    <w:rsid w:val="0010026D"/>
    <w:rsid w:val="001004FE"/>
    <w:rsid w:val="00100698"/>
    <w:rsid w:val="00100868"/>
    <w:rsid w:val="001009E8"/>
    <w:rsid w:val="00100C74"/>
    <w:rsid w:val="00100CC4"/>
    <w:rsid w:val="00100F89"/>
    <w:rsid w:val="00101243"/>
    <w:rsid w:val="00101340"/>
    <w:rsid w:val="00101883"/>
    <w:rsid w:val="00101944"/>
    <w:rsid w:val="00101B5B"/>
    <w:rsid w:val="00101F93"/>
    <w:rsid w:val="001024E7"/>
    <w:rsid w:val="00102747"/>
    <w:rsid w:val="001028F9"/>
    <w:rsid w:val="0010290E"/>
    <w:rsid w:val="00102CC6"/>
    <w:rsid w:val="001031EF"/>
    <w:rsid w:val="0010321D"/>
    <w:rsid w:val="001032A0"/>
    <w:rsid w:val="0010330C"/>
    <w:rsid w:val="0010341A"/>
    <w:rsid w:val="001039BF"/>
    <w:rsid w:val="001039CE"/>
    <w:rsid w:val="00103A82"/>
    <w:rsid w:val="00103B5C"/>
    <w:rsid w:val="0010432D"/>
    <w:rsid w:val="00104C9A"/>
    <w:rsid w:val="00104D4C"/>
    <w:rsid w:val="00104E83"/>
    <w:rsid w:val="001056B3"/>
    <w:rsid w:val="00105859"/>
    <w:rsid w:val="00105A48"/>
    <w:rsid w:val="00105E30"/>
    <w:rsid w:val="001066C2"/>
    <w:rsid w:val="00106DAD"/>
    <w:rsid w:val="00106F5D"/>
    <w:rsid w:val="00106FA4"/>
    <w:rsid w:val="0010709F"/>
    <w:rsid w:val="00107303"/>
    <w:rsid w:val="00107404"/>
    <w:rsid w:val="001075EF"/>
    <w:rsid w:val="001079E4"/>
    <w:rsid w:val="00107D4E"/>
    <w:rsid w:val="00107E34"/>
    <w:rsid w:val="00107EC9"/>
    <w:rsid w:val="0011018D"/>
    <w:rsid w:val="0011033E"/>
    <w:rsid w:val="00110677"/>
    <w:rsid w:val="00110A8E"/>
    <w:rsid w:val="00110B2C"/>
    <w:rsid w:val="00110D97"/>
    <w:rsid w:val="00111753"/>
    <w:rsid w:val="00111F87"/>
    <w:rsid w:val="00112069"/>
    <w:rsid w:val="001120E6"/>
    <w:rsid w:val="001120F9"/>
    <w:rsid w:val="00112ACF"/>
    <w:rsid w:val="00112B79"/>
    <w:rsid w:val="00112E8D"/>
    <w:rsid w:val="00113012"/>
    <w:rsid w:val="001131D7"/>
    <w:rsid w:val="001131E7"/>
    <w:rsid w:val="001132F7"/>
    <w:rsid w:val="00113D4B"/>
    <w:rsid w:val="0011477D"/>
    <w:rsid w:val="001150A8"/>
    <w:rsid w:val="0011510F"/>
    <w:rsid w:val="001151D9"/>
    <w:rsid w:val="0011561B"/>
    <w:rsid w:val="0011572A"/>
    <w:rsid w:val="001163A9"/>
    <w:rsid w:val="001166FD"/>
    <w:rsid w:val="0011674B"/>
    <w:rsid w:val="001167F0"/>
    <w:rsid w:val="00116B32"/>
    <w:rsid w:val="00116BE5"/>
    <w:rsid w:val="00116F13"/>
    <w:rsid w:val="00116F2B"/>
    <w:rsid w:val="001173E5"/>
    <w:rsid w:val="0011753A"/>
    <w:rsid w:val="001175EC"/>
    <w:rsid w:val="001175F7"/>
    <w:rsid w:val="001177BD"/>
    <w:rsid w:val="0011782F"/>
    <w:rsid w:val="00117E2C"/>
    <w:rsid w:val="00117E8F"/>
    <w:rsid w:val="001205E5"/>
    <w:rsid w:val="00120740"/>
    <w:rsid w:val="00120949"/>
    <w:rsid w:val="00121462"/>
    <w:rsid w:val="00121841"/>
    <w:rsid w:val="00121A0E"/>
    <w:rsid w:val="0012247C"/>
    <w:rsid w:val="00122520"/>
    <w:rsid w:val="00122525"/>
    <w:rsid w:val="00122685"/>
    <w:rsid w:val="00122CD6"/>
    <w:rsid w:val="00122D5E"/>
    <w:rsid w:val="00123027"/>
    <w:rsid w:val="00123146"/>
    <w:rsid w:val="00123216"/>
    <w:rsid w:val="001232AF"/>
    <w:rsid w:val="001232DF"/>
    <w:rsid w:val="0012360F"/>
    <w:rsid w:val="0012361F"/>
    <w:rsid w:val="00123E38"/>
    <w:rsid w:val="00123E71"/>
    <w:rsid w:val="001245EC"/>
    <w:rsid w:val="00124651"/>
    <w:rsid w:val="00124A64"/>
    <w:rsid w:val="00124CAB"/>
    <w:rsid w:val="00125068"/>
    <w:rsid w:val="001253CA"/>
    <w:rsid w:val="00125885"/>
    <w:rsid w:val="001259B9"/>
    <w:rsid w:val="00125A83"/>
    <w:rsid w:val="00125E4F"/>
    <w:rsid w:val="0012615D"/>
    <w:rsid w:val="00126463"/>
    <w:rsid w:val="0012722E"/>
    <w:rsid w:val="00127380"/>
    <w:rsid w:val="001275B0"/>
    <w:rsid w:val="00127738"/>
    <w:rsid w:val="00127839"/>
    <w:rsid w:val="00127929"/>
    <w:rsid w:val="00127947"/>
    <w:rsid w:val="001279AD"/>
    <w:rsid w:val="00127AD0"/>
    <w:rsid w:val="00127DFB"/>
    <w:rsid w:val="00127F2E"/>
    <w:rsid w:val="00130069"/>
    <w:rsid w:val="001300AC"/>
    <w:rsid w:val="00130784"/>
    <w:rsid w:val="00130A7B"/>
    <w:rsid w:val="00130CD2"/>
    <w:rsid w:val="00130DDB"/>
    <w:rsid w:val="0013135A"/>
    <w:rsid w:val="00131CEF"/>
    <w:rsid w:val="00132352"/>
    <w:rsid w:val="001326DF"/>
    <w:rsid w:val="001328A2"/>
    <w:rsid w:val="00132DF3"/>
    <w:rsid w:val="001332DF"/>
    <w:rsid w:val="00133679"/>
    <w:rsid w:val="00133B5D"/>
    <w:rsid w:val="00133FD0"/>
    <w:rsid w:val="00134062"/>
    <w:rsid w:val="00134619"/>
    <w:rsid w:val="00134647"/>
    <w:rsid w:val="001349F1"/>
    <w:rsid w:val="00134B85"/>
    <w:rsid w:val="00134C7C"/>
    <w:rsid w:val="00134F3A"/>
    <w:rsid w:val="00134F3B"/>
    <w:rsid w:val="00135220"/>
    <w:rsid w:val="00135851"/>
    <w:rsid w:val="0013589A"/>
    <w:rsid w:val="00136CC5"/>
    <w:rsid w:val="00136D79"/>
    <w:rsid w:val="001370E4"/>
    <w:rsid w:val="001373E9"/>
    <w:rsid w:val="0013759F"/>
    <w:rsid w:val="00137716"/>
    <w:rsid w:val="0013779D"/>
    <w:rsid w:val="00137A44"/>
    <w:rsid w:val="00137E79"/>
    <w:rsid w:val="00137FB8"/>
    <w:rsid w:val="00140464"/>
    <w:rsid w:val="001409B0"/>
    <w:rsid w:val="00140DE7"/>
    <w:rsid w:val="00141633"/>
    <w:rsid w:val="001419D7"/>
    <w:rsid w:val="00141A05"/>
    <w:rsid w:val="00141BF9"/>
    <w:rsid w:val="00141D39"/>
    <w:rsid w:val="001427C8"/>
    <w:rsid w:val="00142C05"/>
    <w:rsid w:val="00142F36"/>
    <w:rsid w:val="001438EA"/>
    <w:rsid w:val="00143E35"/>
    <w:rsid w:val="001441BD"/>
    <w:rsid w:val="0014425D"/>
    <w:rsid w:val="0014435E"/>
    <w:rsid w:val="0014441D"/>
    <w:rsid w:val="0014448A"/>
    <w:rsid w:val="00144BE8"/>
    <w:rsid w:val="00144DBF"/>
    <w:rsid w:val="00144E8B"/>
    <w:rsid w:val="0014552D"/>
    <w:rsid w:val="001456E7"/>
    <w:rsid w:val="00145D6F"/>
    <w:rsid w:val="00145F35"/>
    <w:rsid w:val="0014605C"/>
    <w:rsid w:val="00146115"/>
    <w:rsid w:val="00146180"/>
    <w:rsid w:val="001462E0"/>
    <w:rsid w:val="00146434"/>
    <w:rsid w:val="00146468"/>
    <w:rsid w:val="0014649B"/>
    <w:rsid w:val="0014662C"/>
    <w:rsid w:val="001466F3"/>
    <w:rsid w:val="001467D3"/>
    <w:rsid w:val="00146986"/>
    <w:rsid w:val="00146A7B"/>
    <w:rsid w:val="00146AA0"/>
    <w:rsid w:val="00146B64"/>
    <w:rsid w:val="00146D7A"/>
    <w:rsid w:val="00146EC0"/>
    <w:rsid w:val="0014779D"/>
    <w:rsid w:val="00147890"/>
    <w:rsid w:val="00147CBF"/>
    <w:rsid w:val="00150019"/>
    <w:rsid w:val="00150074"/>
    <w:rsid w:val="001505C5"/>
    <w:rsid w:val="0015080E"/>
    <w:rsid w:val="0015086D"/>
    <w:rsid w:val="001508E2"/>
    <w:rsid w:val="001509F5"/>
    <w:rsid w:val="001516DC"/>
    <w:rsid w:val="001516EC"/>
    <w:rsid w:val="0015170C"/>
    <w:rsid w:val="001518C7"/>
    <w:rsid w:val="00151EBE"/>
    <w:rsid w:val="00152296"/>
    <w:rsid w:val="00152523"/>
    <w:rsid w:val="00152CE5"/>
    <w:rsid w:val="00152DFC"/>
    <w:rsid w:val="00152F9C"/>
    <w:rsid w:val="0015324C"/>
    <w:rsid w:val="001537A1"/>
    <w:rsid w:val="00154946"/>
    <w:rsid w:val="00154959"/>
    <w:rsid w:val="00155DA6"/>
    <w:rsid w:val="0015655E"/>
    <w:rsid w:val="00156AB4"/>
    <w:rsid w:val="00156DCE"/>
    <w:rsid w:val="00156F7F"/>
    <w:rsid w:val="00157132"/>
    <w:rsid w:val="00157175"/>
    <w:rsid w:val="001572ED"/>
    <w:rsid w:val="00157403"/>
    <w:rsid w:val="00157BAA"/>
    <w:rsid w:val="001600FF"/>
    <w:rsid w:val="001605EB"/>
    <w:rsid w:val="00161195"/>
    <w:rsid w:val="001612C4"/>
    <w:rsid w:val="00161A0C"/>
    <w:rsid w:val="00161B42"/>
    <w:rsid w:val="00161D62"/>
    <w:rsid w:val="00161F28"/>
    <w:rsid w:val="0016223B"/>
    <w:rsid w:val="00162394"/>
    <w:rsid w:val="001623C9"/>
    <w:rsid w:val="0016270B"/>
    <w:rsid w:val="00162CDD"/>
    <w:rsid w:val="00162F64"/>
    <w:rsid w:val="00163068"/>
    <w:rsid w:val="0016313F"/>
    <w:rsid w:val="00163168"/>
    <w:rsid w:val="00163238"/>
    <w:rsid w:val="00163299"/>
    <w:rsid w:val="00163311"/>
    <w:rsid w:val="00163427"/>
    <w:rsid w:val="001639C4"/>
    <w:rsid w:val="00163F6B"/>
    <w:rsid w:val="001640FB"/>
    <w:rsid w:val="00164141"/>
    <w:rsid w:val="00164352"/>
    <w:rsid w:val="0016498F"/>
    <w:rsid w:val="00164C69"/>
    <w:rsid w:val="001656E6"/>
    <w:rsid w:val="00165898"/>
    <w:rsid w:val="00165912"/>
    <w:rsid w:val="00165ACE"/>
    <w:rsid w:val="00165B24"/>
    <w:rsid w:val="00166369"/>
    <w:rsid w:val="001663AC"/>
    <w:rsid w:val="00166782"/>
    <w:rsid w:val="00166A38"/>
    <w:rsid w:val="00166B1E"/>
    <w:rsid w:val="00166C63"/>
    <w:rsid w:val="00166DB0"/>
    <w:rsid w:val="00166F7E"/>
    <w:rsid w:val="00166FE1"/>
    <w:rsid w:val="00167071"/>
    <w:rsid w:val="0016732B"/>
    <w:rsid w:val="00167331"/>
    <w:rsid w:val="001673B9"/>
    <w:rsid w:val="0016772D"/>
    <w:rsid w:val="00167C5E"/>
    <w:rsid w:val="00167F6B"/>
    <w:rsid w:val="00167F7E"/>
    <w:rsid w:val="00167F8F"/>
    <w:rsid w:val="00170140"/>
    <w:rsid w:val="00170543"/>
    <w:rsid w:val="001708FA"/>
    <w:rsid w:val="00170A3F"/>
    <w:rsid w:val="00170A86"/>
    <w:rsid w:val="00170E90"/>
    <w:rsid w:val="00170FF6"/>
    <w:rsid w:val="00171060"/>
    <w:rsid w:val="001711ED"/>
    <w:rsid w:val="00171686"/>
    <w:rsid w:val="00171709"/>
    <w:rsid w:val="00171933"/>
    <w:rsid w:val="001719BB"/>
    <w:rsid w:val="00171AB1"/>
    <w:rsid w:val="00171C57"/>
    <w:rsid w:val="00171E72"/>
    <w:rsid w:val="00172068"/>
    <w:rsid w:val="001720B0"/>
    <w:rsid w:val="001720FF"/>
    <w:rsid w:val="00172139"/>
    <w:rsid w:val="001723FB"/>
    <w:rsid w:val="00172538"/>
    <w:rsid w:val="00172662"/>
    <w:rsid w:val="00172855"/>
    <w:rsid w:val="00172C03"/>
    <w:rsid w:val="00172D19"/>
    <w:rsid w:val="00172D44"/>
    <w:rsid w:val="001735FC"/>
    <w:rsid w:val="00173718"/>
    <w:rsid w:val="001742CE"/>
    <w:rsid w:val="001742D1"/>
    <w:rsid w:val="0017433A"/>
    <w:rsid w:val="00174365"/>
    <w:rsid w:val="00174693"/>
    <w:rsid w:val="001746E0"/>
    <w:rsid w:val="001749B8"/>
    <w:rsid w:val="00174A01"/>
    <w:rsid w:val="00174EA0"/>
    <w:rsid w:val="0017593E"/>
    <w:rsid w:val="00175ACE"/>
    <w:rsid w:val="00175AE7"/>
    <w:rsid w:val="00175C95"/>
    <w:rsid w:val="001761C7"/>
    <w:rsid w:val="00176397"/>
    <w:rsid w:val="0017663E"/>
    <w:rsid w:val="00176B44"/>
    <w:rsid w:val="00176E45"/>
    <w:rsid w:val="0017710B"/>
    <w:rsid w:val="0017723F"/>
    <w:rsid w:val="001775B6"/>
    <w:rsid w:val="00177807"/>
    <w:rsid w:val="00177B85"/>
    <w:rsid w:val="00177CA0"/>
    <w:rsid w:val="00177D68"/>
    <w:rsid w:val="00180113"/>
    <w:rsid w:val="001802F8"/>
    <w:rsid w:val="0018040D"/>
    <w:rsid w:val="0018047D"/>
    <w:rsid w:val="00180490"/>
    <w:rsid w:val="0018064B"/>
    <w:rsid w:val="001810DF"/>
    <w:rsid w:val="0018124D"/>
    <w:rsid w:val="00181358"/>
    <w:rsid w:val="001813C5"/>
    <w:rsid w:val="001813FE"/>
    <w:rsid w:val="001817CD"/>
    <w:rsid w:val="00181B16"/>
    <w:rsid w:val="00181D32"/>
    <w:rsid w:val="00182535"/>
    <w:rsid w:val="00182B5C"/>
    <w:rsid w:val="00182C4B"/>
    <w:rsid w:val="0018301A"/>
    <w:rsid w:val="001831A7"/>
    <w:rsid w:val="001831C9"/>
    <w:rsid w:val="00183803"/>
    <w:rsid w:val="00183825"/>
    <w:rsid w:val="0018384B"/>
    <w:rsid w:val="001838F4"/>
    <w:rsid w:val="0018390F"/>
    <w:rsid w:val="00183C0C"/>
    <w:rsid w:val="00184068"/>
    <w:rsid w:val="00184836"/>
    <w:rsid w:val="00184FA9"/>
    <w:rsid w:val="0018567A"/>
    <w:rsid w:val="0018579E"/>
    <w:rsid w:val="0018579F"/>
    <w:rsid w:val="00185A68"/>
    <w:rsid w:val="00185AE9"/>
    <w:rsid w:val="00185B2D"/>
    <w:rsid w:val="00185D09"/>
    <w:rsid w:val="001860EB"/>
    <w:rsid w:val="001864C2"/>
    <w:rsid w:val="00186576"/>
    <w:rsid w:val="00186ADB"/>
    <w:rsid w:val="001871A3"/>
    <w:rsid w:val="001871E5"/>
    <w:rsid w:val="00187207"/>
    <w:rsid w:val="00187613"/>
    <w:rsid w:val="0018762D"/>
    <w:rsid w:val="0018779B"/>
    <w:rsid w:val="00187AB5"/>
    <w:rsid w:val="00187BB3"/>
    <w:rsid w:val="00187DE0"/>
    <w:rsid w:val="00187F3B"/>
    <w:rsid w:val="001901BE"/>
    <w:rsid w:val="001902E5"/>
    <w:rsid w:val="00190764"/>
    <w:rsid w:val="00190CAB"/>
    <w:rsid w:val="00191114"/>
    <w:rsid w:val="00191123"/>
    <w:rsid w:val="001912D6"/>
    <w:rsid w:val="001914EA"/>
    <w:rsid w:val="00192042"/>
    <w:rsid w:val="001922BC"/>
    <w:rsid w:val="001925CD"/>
    <w:rsid w:val="001928C3"/>
    <w:rsid w:val="00193211"/>
    <w:rsid w:val="0019362D"/>
    <w:rsid w:val="0019368A"/>
    <w:rsid w:val="001944B1"/>
    <w:rsid w:val="00194792"/>
    <w:rsid w:val="00194C4F"/>
    <w:rsid w:val="00194CEC"/>
    <w:rsid w:val="00194DDC"/>
    <w:rsid w:val="001952D1"/>
    <w:rsid w:val="00195CD5"/>
    <w:rsid w:val="0019605A"/>
    <w:rsid w:val="0019627F"/>
    <w:rsid w:val="001962F4"/>
    <w:rsid w:val="001966C1"/>
    <w:rsid w:val="0019692B"/>
    <w:rsid w:val="00196A24"/>
    <w:rsid w:val="00196EAF"/>
    <w:rsid w:val="00196ECE"/>
    <w:rsid w:val="00197015"/>
    <w:rsid w:val="0019703E"/>
    <w:rsid w:val="00197235"/>
    <w:rsid w:val="0019765E"/>
    <w:rsid w:val="00197B90"/>
    <w:rsid w:val="00197D88"/>
    <w:rsid w:val="00197E3A"/>
    <w:rsid w:val="001A09E9"/>
    <w:rsid w:val="001A1040"/>
    <w:rsid w:val="001A12DC"/>
    <w:rsid w:val="001A1413"/>
    <w:rsid w:val="001A1620"/>
    <w:rsid w:val="001A171D"/>
    <w:rsid w:val="001A195E"/>
    <w:rsid w:val="001A1AA7"/>
    <w:rsid w:val="001A1C96"/>
    <w:rsid w:val="001A1DB5"/>
    <w:rsid w:val="001A2125"/>
    <w:rsid w:val="001A24C5"/>
    <w:rsid w:val="001A2530"/>
    <w:rsid w:val="001A2780"/>
    <w:rsid w:val="001A284C"/>
    <w:rsid w:val="001A3293"/>
    <w:rsid w:val="001A333A"/>
    <w:rsid w:val="001A3E89"/>
    <w:rsid w:val="001A432C"/>
    <w:rsid w:val="001A4333"/>
    <w:rsid w:val="001A4405"/>
    <w:rsid w:val="001A45D6"/>
    <w:rsid w:val="001A4727"/>
    <w:rsid w:val="001A4742"/>
    <w:rsid w:val="001A4748"/>
    <w:rsid w:val="001A47DF"/>
    <w:rsid w:val="001A4CE3"/>
    <w:rsid w:val="001A4F3E"/>
    <w:rsid w:val="001A5324"/>
    <w:rsid w:val="001A557C"/>
    <w:rsid w:val="001A593D"/>
    <w:rsid w:val="001A6B27"/>
    <w:rsid w:val="001A739C"/>
    <w:rsid w:val="001A73B7"/>
    <w:rsid w:val="001A7470"/>
    <w:rsid w:val="001A750D"/>
    <w:rsid w:val="001A779D"/>
    <w:rsid w:val="001B08B2"/>
    <w:rsid w:val="001B09D2"/>
    <w:rsid w:val="001B0A60"/>
    <w:rsid w:val="001B0BE1"/>
    <w:rsid w:val="001B0FE0"/>
    <w:rsid w:val="001B12D5"/>
    <w:rsid w:val="001B16DD"/>
    <w:rsid w:val="001B1744"/>
    <w:rsid w:val="001B1919"/>
    <w:rsid w:val="001B1B76"/>
    <w:rsid w:val="001B1FB4"/>
    <w:rsid w:val="001B21C7"/>
    <w:rsid w:val="001B21EF"/>
    <w:rsid w:val="001B24D7"/>
    <w:rsid w:val="001B2659"/>
    <w:rsid w:val="001B2A90"/>
    <w:rsid w:val="001B2C14"/>
    <w:rsid w:val="001B311C"/>
    <w:rsid w:val="001B3744"/>
    <w:rsid w:val="001B3AEE"/>
    <w:rsid w:val="001B3EC9"/>
    <w:rsid w:val="001B4006"/>
    <w:rsid w:val="001B43D8"/>
    <w:rsid w:val="001B46DA"/>
    <w:rsid w:val="001B4701"/>
    <w:rsid w:val="001B4703"/>
    <w:rsid w:val="001B482D"/>
    <w:rsid w:val="001B4DEE"/>
    <w:rsid w:val="001B5297"/>
    <w:rsid w:val="001B5659"/>
    <w:rsid w:val="001B567E"/>
    <w:rsid w:val="001B5A6A"/>
    <w:rsid w:val="001B5C50"/>
    <w:rsid w:val="001B5C88"/>
    <w:rsid w:val="001B5DCC"/>
    <w:rsid w:val="001B60CE"/>
    <w:rsid w:val="001B6497"/>
    <w:rsid w:val="001B6541"/>
    <w:rsid w:val="001B658D"/>
    <w:rsid w:val="001B6719"/>
    <w:rsid w:val="001B67B9"/>
    <w:rsid w:val="001B6C9F"/>
    <w:rsid w:val="001B7225"/>
    <w:rsid w:val="001B74A9"/>
    <w:rsid w:val="001B76DC"/>
    <w:rsid w:val="001B7E2E"/>
    <w:rsid w:val="001C0017"/>
    <w:rsid w:val="001C059E"/>
    <w:rsid w:val="001C0B89"/>
    <w:rsid w:val="001C0D98"/>
    <w:rsid w:val="001C0D9F"/>
    <w:rsid w:val="001C1929"/>
    <w:rsid w:val="001C1E96"/>
    <w:rsid w:val="001C217C"/>
    <w:rsid w:val="001C2388"/>
    <w:rsid w:val="001C25FA"/>
    <w:rsid w:val="001C27C4"/>
    <w:rsid w:val="001C2839"/>
    <w:rsid w:val="001C2877"/>
    <w:rsid w:val="001C2A7D"/>
    <w:rsid w:val="001C2DA1"/>
    <w:rsid w:val="001C3066"/>
    <w:rsid w:val="001C37F6"/>
    <w:rsid w:val="001C389A"/>
    <w:rsid w:val="001C3B63"/>
    <w:rsid w:val="001C41DF"/>
    <w:rsid w:val="001C45A3"/>
    <w:rsid w:val="001C4BB3"/>
    <w:rsid w:val="001C4BBF"/>
    <w:rsid w:val="001C4E2D"/>
    <w:rsid w:val="001C4E7E"/>
    <w:rsid w:val="001C4F3F"/>
    <w:rsid w:val="001C51A0"/>
    <w:rsid w:val="001C55C8"/>
    <w:rsid w:val="001C5794"/>
    <w:rsid w:val="001C62A3"/>
    <w:rsid w:val="001C62E5"/>
    <w:rsid w:val="001C6D3F"/>
    <w:rsid w:val="001C7039"/>
    <w:rsid w:val="001C7042"/>
    <w:rsid w:val="001C7659"/>
    <w:rsid w:val="001C7D1D"/>
    <w:rsid w:val="001D020A"/>
    <w:rsid w:val="001D0491"/>
    <w:rsid w:val="001D0BE3"/>
    <w:rsid w:val="001D16A6"/>
    <w:rsid w:val="001D19ED"/>
    <w:rsid w:val="001D1E31"/>
    <w:rsid w:val="001D1F48"/>
    <w:rsid w:val="001D2223"/>
    <w:rsid w:val="001D26BC"/>
    <w:rsid w:val="001D2C50"/>
    <w:rsid w:val="001D2DF5"/>
    <w:rsid w:val="001D32B4"/>
    <w:rsid w:val="001D3344"/>
    <w:rsid w:val="001D3768"/>
    <w:rsid w:val="001D3794"/>
    <w:rsid w:val="001D3D83"/>
    <w:rsid w:val="001D3DF1"/>
    <w:rsid w:val="001D4263"/>
    <w:rsid w:val="001D44E6"/>
    <w:rsid w:val="001D4A66"/>
    <w:rsid w:val="001D4D78"/>
    <w:rsid w:val="001D4DE6"/>
    <w:rsid w:val="001D4E59"/>
    <w:rsid w:val="001D4E99"/>
    <w:rsid w:val="001D4EBF"/>
    <w:rsid w:val="001D4F14"/>
    <w:rsid w:val="001D55D4"/>
    <w:rsid w:val="001D5A76"/>
    <w:rsid w:val="001D5CB3"/>
    <w:rsid w:val="001D6174"/>
    <w:rsid w:val="001D62E4"/>
    <w:rsid w:val="001D64E7"/>
    <w:rsid w:val="001D67E0"/>
    <w:rsid w:val="001D6A17"/>
    <w:rsid w:val="001D713D"/>
    <w:rsid w:val="001D7846"/>
    <w:rsid w:val="001D7A59"/>
    <w:rsid w:val="001D7CBA"/>
    <w:rsid w:val="001E042D"/>
    <w:rsid w:val="001E04AB"/>
    <w:rsid w:val="001E0678"/>
    <w:rsid w:val="001E0B19"/>
    <w:rsid w:val="001E15BA"/>
    <w:rsid w:val="001E1711"/>
    <w:rsid w:val="001E1B3B"/>
    <w:rsid w:val="001E220C"/>
    <w:rsid w:val="001E27F9"/>
    <w:rsid w:val="001E28D7"/>
    <w:rsid w:val="001E29C5"/>
    <w:rsid w:val="001E2E10"/>
    <w:rsid w:val="001E3273"/>
    <w:rsid w:val="001E3BFF"/>
    <w:rsid w:val="001E44B8"/>
    <w:rsid w:val="001E4592"/>
    <w:rsid w:val="001E48C5"/>
    <w:rsid w:val="001E49B7"/>
    <w:rsid w:val="001E49D6"/>
    <w:rsid w:val="001E4B50"/>
    <w:rsid w:val="001E4E7D"/>
    <w:rsid w:val="001E5587"/>
    <w:rsid w:val="001E564D"/>
    <w:rsid w:val="001E57DD"/>
    <w:rsid w:val="001E58E2"/>
    <w:rsid w:val="001E5A7C"/>
    <w:rsid w:val="001E5B69"/>
    <w:rsid w:val="001E5C61"/>
    <w:rsid w:val="001E5F72"/>
    <w:rsid w:val="001E635D"/>
    <w:rsid w:val="001E6386"/>
    <w:rsid w:val="001E642C"/>
    <w:rsid w:val="001E6756"/>
    <w:rsid w:val="001E6987"/>
    <w:rsid w:val="001E6D0C"/>
    <w:rsid w:val="001E7298"/>
    <w:rsid w:val="001E73FA"/>
    <w:rsid w:val="001E742F"/>
    <w:rsid w:val="001E75A7"/>
    <w:rsid w:val="001E75B5"/>
    <w:rsid w:val="001E7646"/>
    <w:rsid w:val="001E76F6"/>
    <w:rsid w:val="001E7885"/>
    <w:rsid w:val="001F0581"/>
    <w:rsid w:val="001F0FA8"/>
    <w:rsid w:val="001F1063"/>
    <w:rsid w:val="001F1237"/>
    <w:rsid w:val="001F1445"/>
    <w:rsid w:val="001F158A"/>
    <w:rsid w:val="001F1602"/>
    <w:rsid w:val="001F20CB"/>
    <w:rsid w:val="001F2246"/>
    <w:rsid w:val="001F25AC"/>
    <w:rsid w:val="001F26BD"/>
    <w:rsid w:val="001F2A7D"/>
    <w:rsid w:val="001F3122"/>
    <w:rsid w:val="001F3136"/>
    <w:rsid w:val="001F374B"/>
    <w:rsid w:val="001F41F2"/>
    <w:rsid w:val="001F46EB"/>
    <w:rsid w:val="001F4A92"/>
    <w:rsid w:val="001F4E49"/>
    <w:rsid w:val="001F4EA7"/>
    <w:rsid w:val="001F4F63"/>
    <w:rsid w:val="001F51BD"/>
    <w:rsid w:val="001F5308"/>
    <w:rsid w:val="001F579A"/>
    <w:rsid w:val="001F57A7"/>
    <w:rsid w:val="001F5804"/>
    <w:rsid w:val="001F5B1C"/>
    <w:rsid w:val="001F5CBF"/>
    <w:rsid w:val="001F5D78"/>
    <w:rsid w:val="001F5E77"/>
    <w:rsid w:val="001F5E8F"/>
    <w:rsid w:val="001F619F"/>
    <w:rsid w:val="001F620A"/>
    <w:rsid w:val="001F6940"/>
    <w:rsid w:val="001F6CA4"/>
    <w:rsid w:val="001F6D77"/>
    <w:rsid w:val="001F7A1F"/>
    <w:rsid w:val="0020030F"/>
    <w:rsid w:val="00200CD4"/>
    <w:rsid w:val="00201201"/>
    <w:rsid w:val="002013AF"/>
    <w:rsid w:val="0020159A"/>
    <w:rsid w:val="00201762"/>
    <w:rsid w:val="00201D06"/>
    <w:rsid w:val="00201E87"/>
    <w:rsid w:val="00201F7B"/>
    <w:rsid w:val="00202262"/>
    <w:rsid w:val="00202354"/>
    <w:rsid w:val="00202AD5"/>
    <w:rsid w:val="00202BB2"/>
    <w:rsid w:val="00203482"/>
    <w:rsid w:val="00203560"/>
    <w:rsid w:val="00203655"/>
    <w:rsid w:val="002036B5"/>
    <w:rsid w:val="002037AA"/>
    <w:rsid w:val="00203B48"/>
    <w:rsid w:val="00203C65"/>
    <w:rsid w:val="00203D28"/>
    <w:rsid w:val="00203ED3"/>
    <w:rsid w:val="00203F93"/>
    <w:rsid w:val="00204032"/>
    <w:rsid w:val="0020409F"/>
    <w:rsid w:val="0020434E"/>
    <w:rsid w:val="00204397"/>
    <w:rsid w:val="002043EF"/>
    <w:rsid w:val="002046AB"/>
    <w:rsid w:val="00204894"/>
    <w:rsid w:val="0020517E"/>
    <w:rsid w:val="002051EE"/>
    <w:rsid w:val="002053AC"/>
    <w:rsid w:val="0020579E"/>
    <w:rsid w:val="00205A07"/>
    <w:rsid w:val="00205DF7"/>
    <w:rsid w:val="00205F58"/>
    <w:rsid w:val="002061F8"/>
    <w:rsid w:val="002064B9"/>
    <w:rsid w:val="00206742"/>
    <w:rsid w:val="00207200"/>
    <w:rsid w:val="0020722E"/>
    <w:rsid w:val="0020740C"/>
    <w:rsid w:val="0020755B"/>
    <w:rsid w:val="002075D3"/>
    <w:rsid w:val="00207A07"/>
    <w:rsid w:val="00207B32"/>
    <w:rsid w:val="00207B42"/>
    <w:rsid w:val="00207F2D"/>
    <w:rsid w:val="002103E9"/>
    <w:rsid w:val="002107B3"/>
    <w:rsid w:val="0021081E"/>
    <w:rsid w:val="00210B72"/>
    <w:rsid w:val="00210CBD"/>
    <w:rsid w:val="0021132D"/>
    <w:rsid w:val="002114CC"/>
    <w:rsid w:val="002118E5"/>
    <w:rsid w:val="00211B9F"/>
    <w:rsid w:val="00211C44"/>
    <w:rsid w:val="00211ED3"/>
    <w:rsid w:val="00212090"/>
    <w:rsid w:val="002120FC"/>
    <w:rsid w:val="002121CA"/>
    <w:rsid w:val="002126A6"/>
    <w:rsid w:val="0021283B"/>
    <w:rsid w:val="00212ED3"/>
    <w:rsid w:val="002131FA"/>
    <w:rsid w:val="0021372A"/>
    <w:rsid w:val="00213802"/>
    <w:rsid w:val="00213A33"/>
    <w:rsid w:val="00213AC5"/>
    <w:rsid w:val="00214063"/>
    <w:rsid w:val="00214358"/>
    <w:rsid w:val="0021457B"/>
    <w:rsid w:val="00214869"/>
    <w:rsid w:val="00215079"/>
    <w:rsid w:val="00215EB5"/>
    <w:rsid w:val="002166A9"/>
    <w:rsid w:val="0021686A"/>
    <w:rsid w:val="00216C42"/>
    <w:rsid w:val="00216D14"/>
    <w:rsid w:val="00216E2D"/>
    <w:rsid w:val="00217166"/>
    <w:rsid w:val="00217ABA"/>
    <w:rsid w:val="00217D80"/>
    <w:rsid w:val="00217E64"/>
    <w:rsid w:val="00220870"/>
    <w:rsid w:val="00220898"/>
    <w:rsid w:val="00220AB6"/>
    <w:rsid w:val="00220B5D"/>
    <w:rsid w:val="00220FDB"/>
    <w:rsid w:val="00220FE7"/>
    <w:rsid w:val="00221048"/>
    <w:rsid w:val="00221165"/>
    <w:rsid w:val="0022169B"/>
    <w:rsid w:val="002216F7"/>
    <w:rsid w:val="00221790"/>
    <w:rsid w:val="00221916"/>
    <w:rsid w:val="00221D5D"/>
    <w:rsid w:val="00221E78"/>
    <w:rsid w:val="00222035"/>
    <w:rsid w:val="002227A2"/>
    <w:rsid w:val="00222C07"/>
    <w:rsid w:val="00222CCB"/>
    <w:rsid w:val="00222DB4"/>
    <w:rsid w:val="00223773"/>
    <w:rsid w:val="002239BE"/>
    <w:rsid w:val="00223C7E"/>
    <w:rsid w:val="002242DD"/>
    <w:rsid w:val="0022453A"/>
    <w:rsid w:val="00224597"/>
    <w:rsid w:val="0022463D"/>
    <w:rsid w:val="002248B3"/>
    <w:rsid w:val="002248EB"/>
    <w:rsid w:val="002249C4"/>
    <w:rsid w:val="00224F34"/>
    <w:rsid w:val="0022526E"/>
    <w:rsid w:val="002252AC"/>
    <w:rsid w:val="00225A2E"/>
    <w:rsid w:val="00225B48"/>
    <w:rsid w:val="00226016"/>
    <w:rsid w:val="002260A8"/>
    <w:rsid w:val="002260C6"/>
    <w:rsid w:val="0022640C"/>
    <w:rsid w:val="00226598"/>
    <w:rsid w:val="0022674E"/>
    <w:rsid w:val="00226A29"/>
    <w:rsid w:val="002270CF"/>
    <w:rsid w:val="0022725F"/>
    <w:rsid w:val="002272D2"/>
    <w:rsid w:val="0022746C"/>
    <w:rsid w:val="00227559"/>
    <w:rsid w:val="0022780C"/>
    <w:rsid w:val="0022798C"/>
    <w:rsid w:val="00227C9B"/>
    <w:rsid w:val="00227D42"/>
    <w:rsid w:val="00227DD7"/>
    <w:rsid w:val="00230D11"/>
    <w:rsid w:val="00230D24"/>
    <w:rsid w:val="00231A0B"/>
    <w:rsid w:val="00231B43"/>
    <w:rsid w:val="00231D3B"/>
    <w:rsid w:val="00232183"/>
    <w:rsid w:val="00232305"/>
    <w:rsid w:val="00232389"/>
    <w:rsid w:val="00232B79"/>
    <w:rsid w:val="0023340E"/>
    <w:rsid w:val="0023342B"/>
    <w:rsid w:val="00233584"/>
    <w:rsid w:val="00233663"/>
    <w:rsid w:val="00234301"/>
    <w:rsid w:val="00234FAF"/>
    <w:rsid w:val="0023589D"/>
    <w:rsid w:val="00235B95"/>
    <w:rsid w:val="00235E86"/>
    <w:rsid w:val="00235EAC"/>
    <w:rsid w:val="00235EAF"/>
    <w:rsid w:val="002360B2"/>
    <w:rsid w:val="0023647D"/>
    <w:rsid w:val="002369B3"/>
    <w:rsid w:val="00236D7E"/>
    <w:rsid w:val="00236E74"/>
    <w:rsid w:val="00237035"/>
    <w:rsid w:val="0023706A"/>
    <w:rsid w:val="0023728B"/>
    <w:rsid w:val="00237573"/>
    <w:rsid w:val="002376C6"/>
    <w:rsid w:val="002378B0"/>
    <w:rsid w:val="0023793C"/>
    <w:rsid w:val="002379E2"/>
    <w:rsid w:val="00237A69"/>
    <w:rsid w:val="00237B48"/>
    <w:rsid w:val="002406C0"/>
    <w:rsid w:val="00240CAE"/>
    <w:rsid w:val="00240D2F"/>
    <w:rsid w:val="00240F72"/>
    <w:rsid w:val="00240FED"/>
    <w:rsid w:val="00241182"/>
    <w:rsid w:val="00241238"/>
    <w:rsid w:val="002412B8"/>
    <w:rsid w:val="0024160E"/>
    <w:rsid w:val="0024165F"/>
    <w:rsid w:val="00241C97"/>
    <w:rsid w:val="00241D11"/>
    <w:rsid w:val="002422AB"/>
    <w:rsid w:val="0024285A"/>
    <w:rsid w:val="00242A68"/>
    <w:rsid w:val="00242A7F"/>
    <w:rsid w:val="00242DF6"/>
    <w:rsid w:val="002434FA"/>
    <w:rsid w:val="002436FE"/>
    <w:rsid w:val="002442B4"/>
    <w:rsid w:val="00244450"/>
    <w:rsid w:val="00244604"/>
    <w:rsid w:val="00244638"/>
    <w:rsid w:val="0024468C"/>
    <w:rsid w:val="0024478D"/>
    <w:rsid w:val="00244845"/>
    <w:rsid w:val="00244C64"/>
    <w:rsid w:val="00244F16"/>
    <w:rsid w:val="00245197"/>
    <w:rsid w:val="00245408"/>
    <w:rsid w:val="0024579B"/>
    <w:rsid w:val="002459D3"/>
    <w:rsid w:val="00246096"/>
    <w:rsid w:val="00246879"/>
    <w:rsid w:val="002472E6"/>
    <w:rsid w:val="002474CA"/>
    <w:rsid w:val="0024757A"/>
    <w:rsid w:val="00247836"/>
    <w:rsid w:val="002479CE"/>
    <w:rsid w:val="00247C4A"/>
    <w:rsid w:val="00247E83"/>
    <w:rsid w:val="002508EC"/>
    <w:rsid w:val="00250A2B"/>
    <w:rsid w:val="00250E71"/>
    <w:rsid w:val="00250FE6"/>
    <w:rsid w:val="00251A26"/>
    <w:rsid w:val="00251ABF"/>
    <w:rsid w:val="00251C62"/>
    <w:rsid w:val="00251F1A"/>
    <w:rsid w:val="002522BD"/>
    <w:rsid w:val="002533E2"/>
    <w:rsid w:val="0025397E"/>
    <w:rsid w:val="00253E9F"/>
    <w:rsid w:val="0025469F"/>
    <w:rsid w:val="002550E1"/>
    <w:rsid w:val="00255218"/>
    <w:rsid w:val="0025523F"/>
    <w:rsid w:val="00255657"/>
    <w:rsid w:val="0025592A"/>
    <w:rsid w:val="00255E71"/>
    <w:rsid w:val="002562A8"/>
    <w:rsid w:val="00256394"/>
    <w:rsid w:val="002564C2"/>
    <w:rsid w:val="00256CC2"/>
    <w:rsid w:val="00256E54"/>
    <w:rsid w:val="00256EDC"/>
    <w:rsid w:val="0025714E"/>
    <w:rsid w:val="002572BF"/>
    <w:rsid w:val="00257353"/>
    <w:rsid w:val="0025783F"/>
    <w:rsid w:val="00257A04"/>
    <w:rsid w:val="00257C03"/>
    <w:rsid w:val="00257E3E"/>
    <w:rsid w:val="00257FDF"/>
    <w:rsid w:val="0026010D"/>
    <w:rsid w:val="002604D1"/>
    <w:rsid w:val="00260825"/>
    <w:rsid w:val="00260987"/>
    <w:rsid w:val="002609AE"/>
    <w:rsid w:val="00260AAC"/>
    <w:rsid w:val="00260E78"/>
    <w:rsid w:val="00260FA1"/>
    <w:rsid w:val="00261137"/>
    <w:rsid w:val="00261178"/>
    <w:rsid w:val="0026152B"/>
    <w:rsid w:val="00261E00"/>
    <w:rsid w:val="002621A6"/>
    <w:rsid w:val="002622F5"/>
    <w:rsid w:val="0026230F"/>
    <w:rsid w:val="002627B5"/>
    <w:rsid w:val="002628B3"/>
    <w:rsid w:val="00262B32"/>
    <w:rsid w:val="00263041"/>
    <w:rsid w:val="0026307E"/>
    <w:rsid w:val="002639E3"/>
    <w:rsid w:val="00263CD4"/>
    <w:rsid w:val="00264444"/>
    <w:rsid w:val="00264CD4"/>
    <w:rsid w:val="00264DAC"/>
    <w:rsid w:val="00264E5A"/>
    <w:rsid w:val="00265118"/>
    <w:rsid w:val="002654C6"/>
    <w:rsid w:val="00265569"/>
    <w:rsid w:val="0026566D"/>
    <w:rsid w:val="002657BA"/>
    <w:rsid w:val="0026594D"/>
    <w:rsid w:val="00265D0E"/>
    <w:rsid w:val="00266195"/>
    <w:rsid w:val="002666BC"/>
    <w:rsid w:val="00266723"/>
    <w:rsid w:val="0026680E"/>
    <w:rsid w:val="0026688C"/>
    <w:rsid w:val="002668B5"/>
    <w:rsid w:val="002668DF"/>
    <w:rsid w:val="002669DD"/>
    <w:rsid w:val="002669FA"/>
    <w:rsid w:val="00266C34"/>
    <w:rsid w:val="00266E29"/>
    <w:rsid w:val="00266ECE"/>
    <w:rsid w:val="00267134"/>
    <w:rsid w:val="002674D3"/>
    <w:rsid w:val="00270B80"/>
    <w:rsid w:val="0027136B"/>
    <w:rsid w:val="002716DE"/>
    <w:rsid w:val="00272059"/>
    <w:rsid w:val="002720ED"/>
    <w:rsid w:val="00272148"/>
    <w:rsid w:val="002723E7"/>
    <w:rsid w:val="002724F3"/>
    <w:rsid w:val="00272652"/>
    <w:rsid w:val="002726EF"/>
    <w:rsid w:val="00272BFE"/>
    <w:rsid w:val="00272D21"/>
    <w:rsid w:val="00272ED5"/>
    <w:rsid w:val="00273214"/>
    <w:rsid w:val="0027361E"/>
    <w:rsid w:val="0027365A"/>
    <w:rsid w:val="002736B7"/>
    <w:rsid w:val="00273917"/>
    <w:rsid w:val="00273C3F"/>
    <w:rsid w:val="00273C93"/>
    <w:rsid w:val="00273DA7"/>
    <w:rsid w:val="00273E20"/>
    <w:rsid w:val="0027443B"/>
    <w:rsid w:val="00274519"/>
    <w:rsid w:val="002747AA"/>
    <w:rsid w:val="00274DFF"/>
    <w:rsid w:val="0027574A"/>
    <w:rsid w:val="00275EB1"/>
    <w:rsid w:val="00276394"/>
    <w:rsid w:val="002763B1"/>
    <w:rsid w:val="00276928"/>
    <w:rsid w:val="00276B6C"/>
    <w:rsid w:val="00276BCF"/>
    <w:rsid w:val="00276D27"/>
    <w:rsid w:val="0027710A"/>
    <w:rsid w:val="0027736D"/>
    <w:rsid w:val="002775E7"/>
    <w:rsid w:val="0027769C"/>
    <w:rsid w:val="00277E3A"/>
    <w:rsid w:val="0028000D"/>
    <w:rsid w:val="002806A3"/>
    <w:rsid w:val="00280706"/>
    <w:rsid w:val="002807CB"/>
    <w:rsid w:val="00280BC9"/>
    <w:rsid w:val="00280BEB"/>
    <w:rsid w:val="00280DF8"/>
    <w:rsid w:val="00280E8C"/>
    <w:rsid w:val="00281114"/>
    <w:rsid w:val="002811D3"/>
    <w:rsid w:val="002816AA"/>
    <w:rsid w:val="002819AE"/>
    <w:rsid w:val="00281B7A"/>
    <w:rsid w:val="00281F5D"/>
    <w:rsid w:val="00282684"/>
    <w:rsid w:val="00282741"/>
    <w:rsid w:val="00282881"/>
    <w:rsid w:val="00282A28"/>
    <w:rsid w:val="00282A68"/>
    <w:rsid w:val="00282BFF"/>
    <w:rsid w:val="00282C9D"/>
    <w:rsid w:val="00282D81"/>
    <w:rsid w:val="00282F58"/>
    <w:rsid w:val="0028334C"/>
    <w:rsid w:val="002834C3"/>
    <w:rsid w:val="0028374E"/>
    <w:rsid w:val="00283882"/>
    <w:rsid w:val="00283B8C"/>
    <w:rsid w:val="00283DAF"/>
    <w:rsid w:val="002843CA"/>
    <w:rsid w:val="0028465A"/>
    <w:rsid w:val="00285604"/>
    <w:rsid w:val="002856B9"/>
    <w:rsid w:val="00285798"/>
    <w:rsid w:val="002857F4"/>
    <w:rsid w:val="0028581A"/>
    <w:rsid w:val="00285D91"/>
    <w:rsid w:val="0028674E"/>
    <w:rsid w:val="002868AF"/>
    <w:rsid w:val="0028697F"/>
    <w:rsid w:val="00286B5B"/>
    <w:rsid w:val="00286C46"/>
    <w:rsid w:val="00286C4C"/>
    <w:rsid w:val="00287801"/>
    <w:rsid w:val="00287815"/>
    <w:rsid w:val="00287E81"/>
    <w:rsid w:val="0029027E"/>
    <w:rsid w:val="00290342"/>
    <w:rsid w:val="00290674"/>
    <w:rsid w:val="002909D2"/>
    <w:rsid w:val="00290B55"/>
    <w:rsid w:val="002911E8"/>
    <w:rsid w:val="00291356"/>
    <w:rsid w:val="0029139A"/>
    <w:rsid w:val="0029158C"/>
    <w:rsid w:val="002919BF"/>
    <w:rsid w:val="002919D6"/>
    <w:rsid w:val="00291BDB"/>
    <w:rsid w:val="0029211A"/>
    <w:rsid w:val="00292B0A"/>
    <w:rsid w:val="00292CC4"/>
    <w:rsid w:val="002931B3"/>
    <w:rsid w:val="002933D6"/>
    <w:rsid w:val="0029376A"/>
    <w:rsid w:val="0029399C"/>
    <w:rsid w:val="002939B9"/>
    <w:rsid w:val="002939D5"/>
    <w:rsid w:val="00294280"/>
    <w:rsid w:val="002943BB"/>
    <w:rsid w:val="002944B2"/>
    <w:rsid w:val="002948F0"/>
    <w:rsid w:val="0029512F"/>
    <w:rsid w:val="00295249"/>
    <w:rsid w:val="00295267"/>
    <w:rsid w:val="00295738"/>
    <w:rsid w:val="00295767"/>
    <w:rsid w:val="002957BB"/>
    <w:rsid w:val="00295B51"/>
    <w:rsid w:val="00295B77"/>
    <w:rsid w:val="00295BAD"/>
    <w:rsid w:val="00295F42"/>
    <w:rsid w:val="00296094"/>
    <w:rsid w:val="002963AB"/>
    <w:rsid w:val="0029676C"/>
    <w:rsid w:val="002967A4"/>
    <w:rsid w:val="00296B33"/>
    <w:rsid w:val="00296ED4"/>
    <w:rsid w:val="002970F2"/>
    <w:rsid w:val="00297352"/>
    <w:rsid w:val="0029771B"/>
    <w:rsid w:val="00297783"/>
    <w:rsid w:val="002977B1"/>
    <w:rsid w:val="00297850"/>
    <w:rsid w:val="002978BD"/>
    <w:rsid w:val="00297BF4"/>
    <w:rsid w:val="002A0095"/>
    <w:rsid w:val="002A0469"/>
    <w:rsid w:val="002A0484"/>
    <w:rsid w:val="002A053A"/>
    <w:rsid w:val="002A05C8"/>
    <w:rsid w:val="002A06E7"/>
    <w:rsid w:val="002A075E"/>
    <w:rsid w:val="002A07E5"/>
    <w:rsid w:val="002A114A"/>
    <w:rsid w:val="002A1159"/>
    <w:rsid w:val="002A130B"/>
    <w:rsid w:val="002A13E4"/>
    <w:rsid w:val="002A15D2"/>
    <w:rsid w:val="002A1873"/>
    <w:rsid w:val="002A1938"/>
    <w:rsid w:val="002A1BF8"/>
    <w:rsid w:val="002A1C0A"/>
    <w:rsid w:val="002A1CA1"/>
    <w:rsid w:val="002A1DCD"/>
    <w:rsid w:val="002A1F34"/>
    <w:rsid w:val="002A1F92"/>
    <w:rsid w:val="002A202E"/>
    <w:rsid w:val="002A2328"/>
    <w:rsid w:val="002A2650"/>
    <w:rsid w:val="002A27CE"/>
    <w:rsid w:val="002A2C46"/>
    <w:rsid w:val="002A2D0B"/>
    <w:rsid w:val="002A2DFF"/>
    <w:rsid w:val="002A356B"/>
    <w:rsid w:val="002A3C11"/>
    <w:rsid w:val="002A3F51"/>
    <w:rsid w:val="002A3FE4"/>
    <w:rsid w:val="002A4098"/>
    <w:rsid w:val="002A429D"/>
    <w:rsid w:val="002A42DB"/>
    <w:rsid w:val="002A4320"/>
    <w:rsid w:val="002A451D"/>
    <w:rsid w:val="002A4559"/>
    <w:rsid w:val="002A49DD"/>
    <w:rsid w:val="002A4E77"/>
    <w:rsid w:val="002A4F2E"/>
    <w:rsid w:val="002A50CB"/>
    <w:rsid w:val="002A5477"/>
    <w:rsid w:val="002A583E"/>
    <w:rsid w:val="002A5895"/>
    <w:rsid w:val="002A5AD0"/>
    <w:rsid w:val="002A65AE"/>
    <w:rsid w:val="002A67DD"/>
    <w:rsid w:val="002A69DD"/>
    <w:rsid w:val="002A6E46"/>
    <w:rsid w:val="002A7A52"/>
    <w:rsid w:val="002B047D"/>
    <w:rsid w:val="002B0707"/>
    <w:rsid w:val="002B088B"/>
    <w:rsid w:val="002B0A70"/>
    <w:rsid w:val="002B0BBA"/>
    <w:rsid w:val="002B0FF9"/>
    <w:rsid w:val="002B109D"/>
    <w:rsid w:val="002B10B6"/>
    <w:rsid w:val="002B1808"/>
    <w:rsid w:val="002B1EEE"/>
    <w:rsid w:val="002B1EF1"/>
    <w:rsid w:val="002B2411"/>
    <w:rsid w:val="002B25ED"/>
    <w:rsid w:val="002B260C"/>
    <w:rsid w:val="002B28BF"/>
    <w:rsid w:val="002B291D"/>
    <w:rsid w:val="002B2A71"/>
    <w:rsid w:val="002B2CA4"/>
    <w:rsid w:val="002B2CAA"/>
    <w:rsid w:val="002B2F3E"/>
    <w:rsid w:val="002B320F"/>
    <w:rsid w:val="002B3397"/>
    <w:rsid w:val="002B3426"/>
    <w:rsid w:val="002B37D8"/>
    <w:rsid w:val="002B37E7"/>
    <w:rsid w:val="002B3989"/>
    <w:rsid w:val="002B4059"/>
    <w:rsid w:val="002B4115"/>
    <w:rsid w:val="002B42A3"/>
    <w:rsid w:val="002B44A3"/>
    <w:rsid w:val="002B4C35"/>
    <w:rsid w:val="002B4DD3"/>
    <w:rsid w:val="002B4F7F"/>
    <w:rsid w:val="002B4FC0"/>
    <w:rsid w:val="002B52B8"/>
    <w:rsid w:val="002B52C0"/>
    <w:rsid w:val="002B5721"/>
    <w:rsid w:val="002B5C13"/>
    <w:rsid w:val="002B5F13"/>
    <w:rsid w:val="002B6028"/>
    <w:rsid w:val="002B640D"/>
    <w:rsid w:val="002B6417"/>
    <w:rsid w:val="002B65F6"/>
    <w:rsid w:val="002B6701"/>
    <w:rsid w:val="002B6799"/>
    <w:rsid w:val="002B6A74"/>
    <w:rsid w:val="002B6D05"/>
    <w:rsid w:val="002B7028"/>
    <w:rsid w:val="002B751E"/>
    <w:rsid w:val="002B7B05"/>
    <w:rsid w:val="002B7CAC"/>
    <w:rsid w:val="002B7E5E"/>
    <w:rsid w:val="002C04E2"/>
    <w:rsid w:val="002C04F2"/>
    <w:rsid w:val="002C0764"/>
    <w:rsid w:val="002C07CC"/>
    <w:rsid w:val="002C08EB"/>
    <w:rsid w:val="002C124D"/>
    <w:rsid w:val="002C13C2"/>
    <w:rsid w:val="002C13ED"/>
    <w:rsid w:val="002C161F"/>
    <w:rsid w:val="002C1C1A"/>
    <w:rsid w:val="002C1DC4"/>
    <w:rsid w:val="002C231A"/>
    <w:rsid w:val="002C24F6"/>
    <w:rsid w:val="002C258C"/>
    <w:rsid w:val="002C2678"/>
    <w:rsid w:val="002C2FA2"/>
    <w:rsid w:val="002C2FDF"/>
    <w:rsid w:val="002C3033"/>
    <w:rsid w:val="002C30BC"/>
    <w:rsid w:val="002C349A"/>
    <w:rsid w:val="002C3959"/>
    <w:rsid w:val="002C3F18"/>
    <w:rsid w:val="002C4054"/>
    <w:rsid w:val="002C4481"/>
    <w:rsid w:val="002C4482"/>
    <w:rsid w:val="002C45EC"/>
    <w:rsid w:val="002C4EA7"/>
    <w:rsid w:val="002C4EB4"/>
    <w:rsid w:val="002C50C9"/>
    <w:rsid w:val="002C5207"/>
    <w:rsid w:val="002C520A"/>
    <w:rsid w:val="002C56AF"/>
    <w:rsid w:val="002C5AAA"/>
    <w:rsid w:val="002C5DF1"/>
    <w:rsid w:val="002C6015"/>
    <w:rsid w:val="002C6249"/>
    <w:rsid w:val="002C6394"/>
    <w:rsid w:val="002C63C4"/>
    <w:rsid w:val="002C6853"/>
    <w:rsid w:val="002C702A"/>
    <w:rsid w:val="002C718E"/>
    <w:rsid w:val="002C78D3"/>
    <w:rsid w:val="002C7C5A"/>
    <w:rsid w:val="002C7C80"/>
    <w:rsid w:val="002C7CA1"/>
    <w:rsid w:val="002C7CD6"/>
    <w:rsid w:val="002C7DD8"/>
    <w:rsid w:val="002C7E91"/>
    <w:rsid w:val="002C7F51"/>
    <w:rsid w:val="002D0093"/>
    <w:rsid w:val="002D0649"/>
    <w:rsid w:val="002D0CF9"/>
    <w:rsid w:val="002D164D"/>
    <w:rsid w:val="002D180E"/>
    <w:rsid w:val="002D18A1"/>
    <w:rsid w:val="002D1BA2"/>
    <w:rsid w:val="002D244C"/>
    <w:rsid w:val="002D25AF"/>
    <w:rsid w:val="002D2A94"/>
    <w:rsid w:val="002D2CA6"/>
    <w:rsid w:val="002D2D76"/>
    <w:rsid w:val="002D2F5E"/>
    <w:rsid w:val="002D3605"/>
    <w:rsid w:val="002D3863"/>
    <w:rsid w:val="002D38BA"/>
    <w:rsid w:val="002D3970"/>
    <w:rsid w:val="002D3A85"/>
    <w:rsid w:val="002D3F5F"/>
    <w:rsid w:val="002D4066"/>
    <w:rsid w:val="002D43D9"/>
    <w:rsid w:val="002D4802"/>
    <w:rsid w:val="002D4E7F"/>
    <w:rsid w:val="002D50A1"/>
    <w:rsid w:val="002D51A5"/>
    <w:rsid w:val="002D520A"/>
    <w:rsid w:val="002D52BB"/>
    <w:rsid w:val="002D55CE"/>
    <w:rsid w:val="002D5676"/>
    <w:rsid w:val="002D56A5"/>
    <w:rsid w:val="002D57A9"/>
    <w:rsid w:val="002D5A41"/>
    <w:rsid w:val="002D5CF9"/>
    <w:rsid w:val="002D5FA4"/>
    <w:rsid w:val="002D63D1"/>
    <w:rsid w:val="002D696D"/>
    <w:rsid w:val="002D6B08"/>
    <w:rsid w:val="002D6B30"/>
    <w:rsid w:val="002D6E1C"/>
    <w:rsid w:val="002D6F3A"/>
    <w:rsid w:val="002D70B6"/>
    <w:rsid w:val="002D70D6"/>
    <w:rsid w:val="002D70DF"/>
    <w:rsid w:val="002D7151"/>
    <w:rsid w:val="002D786F"/>
    <w:rsid w:val="002D78DA"/>
    <w:rsid w:val="002D78E6"/>
    <w:rsid w:val="002D795D"/>
    <w:rsid w:val="002D7C31"/>
    <w:rsid w:val="002E00D6"/>
    <w:rsid w:val="002E017B"/>
    <w:rsid w:val="002E0278"/>
    <w:rsid w:val="002E043C"/>
    <w:rsid w:val="002E04A0"/>
    <w:rsid w:val="002E04A7"/>
    <w:rsid w:val="002E0831"/>
    <w:rsid w:val="002E0FA9"/>
    <w:rsid w:val="002E12F4"/>
    <w:rsid w:val="002E14DF"/>
    <w:rsid w:val="002E1552"/>
    <w:rsid w:val="002E17F0"/>
    <w:rsid w:val="002E1B97"/>
    <w:rsid w:val="002E1F9B"/>
    <w:rsid w:val="002E2125"/>
    <w:rsid w:val="002E2746"/>
    <w:rsid w:val="002E2BF7"/>
    <w:rsid w:val="002E2C8D"/>
    <w:rsid w:val="002E3030"/>
    <w:rsid w:val="002E38AE"/>
    <w:rsid w:val="002E3BC5"/>
    <w:rsid w:val="002E3D96"/>
    <w:rsid w:val="002E3E17"/>
    <w:rsid w:val="002E4373"/>
    <w:rsid w:val="002E44B6"/>
    <w:rsid w:val="002E4576"/>
    <w:rsid w:val="002E512D"/>
    <w:rsid w:val="002E532F"/>
    <w:rsid w:val="002E5367"/>
    <w:rsid w:val="002E5807"/>
    <w:rsid w:val="002E5924"/>
    <w:rsid w:val="002E61C3"/>
    <w:rsid w:val="002E623D"/>
    <w:rsid w:val="002E6E7C"/>
    <w:rsid w:val="002E6FF4"/>
    <w:rsid w:val="002E7799"/>
    <w:rsid w:val="002E7992"/>
    <w:rsid w:val="002E7D57"/>
    <w:rsid w:val="002F019D"/>
    <w:rsid w:val="002F08A1"/>
    <w:rsid w:val="002F0A3D"/>
    <w:rsid w:val="002F1D3E"/>
    <w:rsid w:val="002F20C6"/>
    <w:rsid w:val="002F24D1"/>
    <w:rsid w:val="002F27D6"/>
    <w:rsid w:val="002F2885"/>
    <w:rsid w:val="002F2930"/>
    <w:rsid w:val="002F3245"/>
    <w:rsid w:val="002F3461"/>
    <w:rsid w:val="002F348E"/>
    <w:rsid w:val="002F3D15"/>
    <w:rsid w:val="002F3E17"/>
    <w:rsid w:val="002F410D"/>
    <w:rsid w:val="002F4142"/>
    <w:rsid w:val="002F4473"/>
    <w:rsid w:val="002F44AD"/>
    <w:rsid w:val="002F466C"/>
    <w:rsid w:val="002F49D6"/>
    <w:rsid w:val="002F4C2B"/>
    <w:rsid w:val="002F4C79"/>
    <w:rsid w:val="002F4D11"/>
    <w:rsid w:val="002F508A"/>
    <w:rsid w:val="002F512C"/>
    <w:rsid w:val="002F5B0E"/>
    <w:rsid w:val="002F5EAF"/>
    <w:rsid w:val="002F62C6"/>
    <w:rsid w:val="002F636A"/>
    <w:rsid w:val="002F67B2"/>
    <w:rsid w:val="002F689C"/>
    <w:rsid w:val="002F69D3"/>
    <w:rsid w:val="002F6CF1"/>
    <w:rsid w:val="002F7402"/>
    <w:rsid w:val="002F74EE"/>
    <w:rsid w:val="002F76AB"/>
    <w:rsid w:val="002F7844"/>
    <w:rsid w:val="002F7B00"/>
    <w:rsid w:val="00300017"/>
    <w:rsid w:val="0030012C"/>
    <w:rsid w:val="003004F7"/>
    <w:rsid w:val="00300528"/>
    <w:rsid w:val="003005D6"/>
    <w:rsid w:val="00301419"/>
    <w:rsid w:val="00301896"/>
    <w:rsid w:val="00301BC7"/>
    <w:rsid w:val="00301D1C"/>
    <w:rsid w:val="00301F18"/>
    <w:rsid w:val="00302159"/>
    <w:rsid w:val="0030277F"/>
    <w:rsid w:val="0030298D"/>
    <w:rsid w:val="003034BC"/>
    <w:rsid w:val="0030351C"/>
    <w:rsid w:val="0030387B"/>
    <w:rsid w:val="00303900"/>
    <w:rsid w:val="00303DF0"/>
    <w:rsid w:val="00303EE5"/>
    <w:rsid w:val="003042AC"/>
    <w:rsid w:val="003044E3"/>
    <w:rsid w:val="0030467B"/>
    <w:rsid w:val="00304886"/>
    <w:rsid w:val="00304ABE"/>
    <w:rsid w:val="00304D24"/>
    <w:rsid w:val="00305054"/>
    <w:rsid w:val="003052B2"/>
    <w:rsid w:val="003052F3"/>
    <w:rsid w:val="00305401"/>
    <w:rsid w:val="00305666"/>
    <w:rsid w:val="0030699F"/>
    <w:rsid w:val="003069ED"/>
    <w:rsid w:val="00306D08"/>
    <w:rsid w:val="00306DF2"/>
    <w:rsid w:val="00306E58"/>
    <w:rsid w:val="0030744F"/>
    <w:rsid w:val="00307B8C"/>
    <w:rsid w:val="003100A6"/>
    <w:rsid w:val="0031022B"/>
    <w:rsid w:val="003109C4"/>
    <w:rsid w:val="00310E07"/>
    <w:rsid w:val="00310FFF"/>
    <w:rsid w:val="00311AFE"/>
    <w:rsid w:val="00311B04"/>
    <w:rsid w:val="00311E56"/>
    <w:rsid w:val="0031226C"/>
    <w:rsid w:val="00312299"/>
    <w:rsid w:val="00312314"/>
    <w:rsid w:val="0031258F"/>
    <w:rsid w:val="003125F4"/>
    <w:rsid w:val="00312AC3"/>
    <w:rsid w:val="00312B7E"/>
    <w:rsid w:val="00312C25"/>
    <w:rsid w:val="00312D74"/>
    <w:rsid w:val="0031346D"/>
    <w:rsid w:val="0031375A"/>
    <w:rsid w:val="00313C04"/>
    <w:rsid w:val="00313C47"/>
    <w:rsid w:val="00313C78"/>
    <w:rsid w:val="00313D30"/>
    <w:rsid w:val="00314394"/>
    <w:rsid w:val="00314595"/>
    <w:rsid w:val="00314B7A"/>
    <w:rsid w:val="00314F24"/>
    <w:rsid w:val="0031503B"/>
    <w:rsid w:val="00315522"/>
    <w:rsid w:val="00315B8B"/>
    <w:rsid w:val="00315BE8"/>
    <w:rsid w:val="00316411"/>
    <w:rsid w:val="00316501"/>
    <w:rsid w:val="00316B92"/>
    <w:rsid w:val="00316D30"/>
    <w:rsid w:val="0031700F"/>
    <w:rsid w:val="00317172"/>
    <w:rsid w:val="00317516"/>
    <w:rsid w:val="00317763"/>
    <w:rsid w:val="00317A36"/>
    <w:rsid w:val="00317B7D"/>
    <w:rsid w:val="003200D2"/>
    <w:rsid w:val="00320142"/>
    <w:rsid w:val="00320527"/>
    <w:rsid w:val="003205CA"/>
    <w:rsid w:val="00320848"/>
    <w:rsid w:val="00320A47"/>
    <w:rsid w:val="00320BAD"/>
    <w:rsid w:val="00320CB1"/>
    <w:rsid w:val="003210C9"/>
    <w:rsid w:val="003214EB"/>
    <w:rsid w:val="00321776"/>
    <w:rsid w:val="0032180A"/>
    <w:rsid w:val="00321962"/>
    <w:rsid w:val="003219D6"/>
    <w:rsid w:val="00321D6F"/>
    <w:rsid w:val="00321DE0"/>
    <w:rsid w:val="003222BC"/>
    <w:rsid w:val="00322416"/>
    <w:rsid w:val="00322CF0"/>
    <w:rsid w:val="00322F37"/>
    <w:rsid w:val="00323041"/>
    <w:rsid w:val="00323451"/>
    <w:rsid w:val="00323734"/>
    <w:rsid w:val="003237CB"/>
    <w:rsid w:val="00323D59"/>
    <w:rsid w:val="00323E8A"/>
    <w:rsid w:val="00323EB9"/>
    <w:rsid w:val="0032411D"/>
    <w:rsid w:val="00324326"/>
    <w:rsid w:val="003245D0"/>
    <w:rsid w:val="00324983"/>
    <w:rsid w:val="00324D04"/>
    <w:rsid w:val="0032507C"/>
    <w:rsid w:val="003251CB"/>
    <w:rsid w:val="003254D3"/>
    <w:rsid w:val="003256C8"/>
    <w:rsid w:val="003256E9"/>
    <w:rsid w:val="00325D14"/>
    <w:rsid w:val="00325DC1"/>
    <w:rsid w:val="00325E78"/>
    <w:rsid w:val="00325EDC"/>
    <w:rsid w:val="00325F10"/>
    <w:rsid w:val="0032697C"/>
    <w:rsid w:val="00326AB2"/>
    <w:rsid w:val="00326B6A"/>
    <w:rsid w:val="00327302"/>
    <w:rsid w:val="00327582"/>
    <w:rsid w:val="003276CB"/>
    <w:rsid w:val="00327884"/>
    <w:rsid w:val="00327A2E"/>
    <w:rsid w:val="00330175"/>
    <w:rsid w:val="0033017D"/>
    <w:rsid w:val="003301E7"/>
    <w:rsid w:val="003303CB"/>
    <w:rsid w:val="00330C7A"/>
    <w:rsid w:val="00330D6E"/>
    <w:rsid w:val="00331513"/>
    <w:rsid w:val="0033161A"/>
    <w:rsid w:val="0033166F"/>
    <w:rsid w:val="00331A66"/>
    <w:rsid w:val="00331D69"/>
    <w:rsid w:val="00331DD4"/>
    <w:rsid w:val="00331E4A"/>
    <w:rsid w:val="00332809"/>
    <w:rsid w:val="00332BD2"/>
    <w:rsid w:val="00332BF0"/>
    <w:rsid w:val="00332C43"/>
    <w:rsid w:val="00332C7C"/>
    <w:rsid w:val="00332F2F"/>
    <w:rsid w:val="00333077"/>
    <w:rsid w:val="0033352F"/>
    <w:rsid w:val="00333829"/>
    <w:rsid w:val="00333C94"/>
    <w:rsid w:val="00333CAB"/>
    <w:rsid w:val="0033424B"/>
    <w:rsid w:val="0033460B"/>
    <w:rsid w:val="00334AC0"/>
    <w:rsid w:val="00334AFD"/>
    <w:rsid w:val="00334E5A"/>
    <w:rsid w:val="00334F1C"/>
    <w:rsid w:val="003350C3"/>
    <w:rsid w:val="003351F8"/>
    <w:rsid w:val="003355DA"/>
    <w:rsid w:val="00335807"/>
    <w:rsid w:val="00335919"/>
    <w:rsid w:val="003363D9"/>
    <w:rsid w:val="003363FE"/>
    <w:rsid w:val="003365B7"/>
    <w:rsid w:val="00336934"/>
    <w:rsid w:val="00336EDD"/>
    <w:rsid w:val="00337142"/>
    <w:rsid w:val="003373AA"/>
    <w:rsid w:val="003377F9"/>
    <w:rsid w:val="00337B6E"/>
    <w:rsid w:val="00337DE8"/>
    <w:rsid w:val="00340012"/>
    <w:rsid w:val="003400D6"/>
    <w:rsid w:val="003404FB"/>
    <w:rsid w:val="00340673"/>
    <w:rsid w:val="00340B3F"/>
    <w:rsid w:val="00341071"/>
    <w:rsid w:val="003411CF"/>
    <w:rsid w:val="003412D1"/>
    <w:rsid w:val="00341775"/>
    <w:rsid w:val="003418FE"/>
    <w:rsid w:val="00341B20"/>
    <w:rsid w:val="00341CA7"/>
    <w:rsid w:val="00341F2C"/>
    <w:rsid w:val="0034222D"/>
    <w:rsid w:val="00342805"/>
    <w:rsid w:val="0034284F"/>
    <w:rsid w:val="00342CF9"/>
    <w:rsid w:val="00343587"/>
    <w:rsid w:val="003436A7"/>
    <w:rsid w:val="00343760"/>
    <w:rsid w:val="00343E8E"/>
    <w:rsid w:val="00344039"/>
    <w:rsid w:val="003447F6"/>
    <w:rsid w:val="00344A4B"/>
    <w:rsid w:val="00344BA1"/>
    <w:rsid w:val="00344C32"/>
    <w:rsid w:val="00345A57"/>
    <w:rsid w:val="0034639D"/>
    <w:rsid w:val="00346455"/>
    <w:rsid w:val="003466CF"/>
    <w:rsid w:val="0034692E"/>
    <w:rsid w:val="00346E98"/>
    <w:rsid w:val="003471C3"/>
    <w:rsid w:val="003472C8"/>
    <w:rsid w:val="0034739F"/>
    <w:rsid w:val="003476D5"/>
    <w:rsid w:val="00347909"/>
    <w:rsid w:val="00347F06"/>
    <w:rsid w:val="003500C9"/>
    <w:rsid w:val="00350289"/>
    <w:rsid w:val="00350389"/>
    <w:rsid w:val="003505EB"/>
    <w:rsid w:val="003506B4"/>
    <w:rsid w:val="003506F1"/>
    <w:rsid w:val="00350846"/>
    <w:rsid w:val="00350CC4"/>
    <w:rsid w:val="003515BB"/>
    <w:rsid w:val="0035167D"/>
    <w:rsid w:val="00351B5D"/>
    <w:rsid w:val="00351C49"/>
    <w:rsid w:val="003520F9"/>
    <w:rsid w:val="00352143"/>
    <w:rsid w:val="0035221F"/>
    <w:rsid w:val="00352936"/>
    <w:rsid w:val="00352A5D"/>
    <w:rsid w:val="00352C4E"/>
    <w:rsid w:val="00353212"/>
    <w:rsid w:val="00353555"/>
    <w:rsid w:val="00353668"/>
    <w:rsid w:val="0035394A"/>
    <w:rsid w:val="00353E72"/>
    <w:rsid w:val="0035406F"/>
    <w:rsid w:val="003540FC"/>
    <w:rsid w:val="003543A9"/>
    <w:rsid w:val="003543CF"/>
    <w:rsid w:val="0035477C"/>
    <w:rsid w:val="00354D73"/>
    <w:rsid w:val="00354E12"/>
    <w:rsid w:val="00355171"/>
    <w:rsid w:val="00355221"/>
    <w:rsid w:val="0035529E"/>
    <w:rsid w:val="00355AB6"/>
    <w:rsid w:val="00355EB7"/>
    <w:rsid w:val="00356267"/>
    <w:rsid w:val="00356A73"/>
    <w:rsid w:val="00356C85"/>
    <w:rsid w:val="00356CFD"/>
    <w:rsid w:val="003576D6"/>
    <w:rsid w:val="003576DE"/>
    <w:rsid w:val="00357969"/>
    <w:rsid w:val="00357A0E"/>
    <w:rsid w:val="00357B5A"/>
    <w:rsid w:val="00357D58"/>
    <w:rsid w:val="00360169"/>
    <w:rsid w:val="003604FD"/>
    <w:rsid w:val="0036080C"/>
    <w:rsid w:val="00360AC4"/>
    <w:rsid w:val="00360B5A"/>
    <w:rsid w:val="00360DAA"/>
    <w:rsid w:val="00360ECC"/>
    <w:rsid w:val="00361053"/>
    <w:rsid w:val="00361076"/>
    <w:rsid w:val="00361243"/>
    <w:rsid w:val="00361AAD"/>
    <w:rsid w:val="00361D07"/>
    <w:rsid w:val="00361DB7"/>
    <w:rsid w:val="0036214A"/>
    <w:rsid w:val="003622FF"/>
    <w:rsid w:val="003627C5"/>
    <w:rsid w:val="003628D3"/>
    <w:rsid w:val="00362E23"/>
    <w:rsid w:val="00363108"/>
    <w:rsid w:val="003637D3"/>
    <w:rsid w:val="00363EEB"/>
    <w:rsid w:val="00363F06"/>
    <w:rsid w:val="00363FCA"/>
    <w:rsid w:val="00364465"/>
    <w:rsid w:val="00364634"/>
    <w:rsid w:val="00364A20"/>
    <w:rsid w:val="00364D16"/>
    <w:rsid w:val="00364E31"/>
    <w:rsid w:val="00364FA4"/>
    <w:rsid w:val="00364FCF"/>
    <w:rsid w:val="00365095"/>
    <w:rsid w:val="0036526D"/>
    <w:rsid w:val="0036552F"/>
    <w:rsid w:val="003659B3"/>
    <w:rsid w:val="00366296"/>
    <w:rsid w:val="00366581"/>
    <w:rsid w:val="00367589"/>
    <w:rsid w:val="00367958"/>
    <w:rsid w:val="00367B6E"/>
    <w:rsid w:val="00367C92"/>
    <w:rsid w:val="00370D73"/>
    <w:rsid w:val="00370EAA"/>
    <w:rsid w:val="00371010"/>
    <w:rsid w:val="00371524"/>
    <w:rsid w:val="0037176A"/>
    <w:rsid w:val="00371954"/>
    <w:rsid w:val="00371A44"/>
    <w:rsid w:val="00372A38"/>
    <w:rsid w:val="00372BD4"/>
    <w:rsid w:val="00372E6F"/>
    <w:rsid w:val="00373090"/>
    <w:rsid w:val="0037327A"/>
    <w:rsid w:val="003733F4"/>
    <w:rsid w:val="0037367E"/>
    <w:rsid w:val="0037393D"/>
    <w:rsid w:val="00373A89"/>
    <w:rsid w:val="00373C87"/>
    <w:rsid w:val="003746B7"/>
    <w:rsid w:val="0037474C"/>
    <w:rsid w:val="0037475B"/>
    <w:rsid w:val="00374775"/>
    <w:rsid w:val="0037485D"/>
    <w:rsid w:val="003752E0"/>
    <w:rsid w:val="003752E7"/>
    <w:rsid w:val="00375938"/>
    <w:rsid w:val="00375A13"/>
    <w:rsid w:val="00375C2F"/>
    <w:rsid w:val="00375F12"/>
    <w:rsid w:val="003761CE"/>
    <w:rsid w:val="003775DC"/>
    <w:rsid w:val="00377C17"/>
    <w:rsid w:val="00380156"/>
    <w:rsid w:val="00380E33"/>
    <w:rsid w:val="00380E98"/>
    <w:rsid w:val="003814B1"/>
    <w:rsid w:val="00381545"/>
    <w:rsid w:val="00381CA6"/>
    <w:rsid w:val="00381EBA"/>
    <w:rsid w:val="00381F34"/>
    <w:rsid w:val="003820B4"/>
    <w:rsid w:val="003824C5"/>
    <w:rsid w:val="0038261A"/>
    <w:rsid w:val="00382864"/>
    <w:rsid w:val="00382878"/>
    <w:rsid w:val="003831AE"/>
    <w:rsid w:val="003834EE"/>
    <w:rsid w:val="003836C7"/>
    <w:rsid w:val="00383E4B"/>
    <w:rsid w:val="00383EB8"/>
    <w:rsid w:val="00383F5E"/>
    <w:rsid w:val="003840EB"/>
    <w:rsid w:val="003846BE"/>
    <w:rsid w:val="00384900"/>
    <w:rsid w:val="00384BD3"/>
    <w:rsid w:val="00384D87"/>
    <w:rsid w:val="00385026"/>
    <w:rsid w:val="003850C7"/>
    <w:rsid w:val="00385FDE"/>
    <w:rsid w:val="00386185"/>
    <w:rsid w:val="003861E3"/>
    <w:rsid w:val="0038627E"/>
    <w:rsid w:val="003862C5"/>
    <w:rsid w:val="003862FA"/>
    <w:rsid w:val="003866FA"/>
    <w:rsid w:val="00386C3E"/>
    <w:rsid w:val="00387099"/>
    <w:rsid w:val="003874F9"/>
    <w:rsid w:val="00390106"/>
    <w:rsid w:val="0039070D"/>
    <w:rsid w:val="00390836"/>
    <w:rsid w:val="00390A3B"/>
    <w:rsid w:val="00390C3A"/>
    <w:rsid w:val="00390E04"/>
    <w:rsid w:val="00391036"/>
    <w:rsid w:val="0039182B"/>
    <w:rsid w:val="003918ED"/>
    <w:rsid w:val="00391B00"/>
    <w:rsid w:val="00391C74"/>
    <w:rsid w:val="003923CB"/>
    <w:rsid w:val="00392C30"/>
    <w:rsid w:val="00392D34"/>
    <w:rsid w:val="00392EB8"/>
    <w:rsid w:val="00392F5A"/>
    <w:rsid w:val="00392F71"/>
    <w:rsid w:val="0039312A"/>
    <w:rsid w:val="0039326F"/>
    <w:rsid w:val="00393B7C"/>
    <w:rsid w:val="0039438F"/>
    <w:rsid w:val="0039587D"/>
    <w:rsid w:val="003959CB"/>
    <w:rsid w:val="00396039"/>
    <w:rsid w:val="00396B5A"/>
    <w:rsid w:val="0039732F"/>
    <w:rsid w:val="003978E6"/>
    <w:rsid w:val="00397951"/>
    <w:rsid w:val="00397C7A"/>
    <w:rsid w:val="00397D28"/>
    <w:rsid w:val="003A01B9"/>
    <w:rsid w:val="003A0ADE"/>
    <w:rsid w:val="003A0DC6"/>
    <w:rsid w:val="003A0F45"/>
    <w:rsid w:val="003A1432"/>
    <w:rsid w:val="003A151D"/>
    <w:rsid w:val="003A15E4"/>
    <w:rsid w:val="003A1BC4"/>
    <w:rsid w:val="003A1D55"/>
    <w:rsid w:val="003A21A7"/>
    <w:rsid w:val="003A230C"/>
    <w:rsid w:val="003A2425"/>
    <w:rsid w:val="003A2501"/>
    <w:rsid w:val="003A2899"/>
    <w:rsid w:val="003A28A5"/>
    <w:rsid w:val="003A2E07"/>
    <w:rsid w:val="003A2E8A"/>
    <w:rsid w:val="003A2ECB"/>
    <w:rsid w:val="003A31A5"/>
    <w:rsid w:val="003A3279"/>
    <w:rsid w:val="003A3929"/>
    <w:rsid w:val="003A44D6"/>
    <w:rsid w:val="003A4559"/>
    <w:rsid w:val="003A4645"/>
    <w:rsid w:val="003A527D"/>
    <w:rsid w:val="003A54CC"/>
    <w:rsid w:val="003A5555"/>
    <w:rsid w:val="003A5859"/>
    <w:rsid w:val="003A590B"/>
    <w:rsid w:val="003A5BE4"/>
    <w:rsid w:val="003A5D9B"/>
    <w:rsid w:val="003A5DE6"/>
    <w:rsid w:val="003A626C"/>
    <w:rsid w:val="003A67A9"/>
    <w:rsid w:val="003A7238"/>
    <w:rsid w:val="003A7A14"/>
    <w:rsid w:val="003A7D33"/>
    <w:rsid w:val="003B0324"/>
    <w:rsid w:val="003B05E2"/>
    <w:rsid w:val="003B07ED"/>
    <w:rsid w:val="003B0ABC"/>
    <w:rsid w:val="003B1656"/>
    <w:rsid w:val="003B1EDE"/>
    <w:rsid w:val="003B1F0A"/>
    <w:rsid w:val="003B1FE5"/>
    <w:rsid w:val="003B22CF"/>
    <w:rsid w:val="003B2378"/>
    <w:rsid w:val="003B256A"/>
    <w:rsid w:val="003B2C02"/>
    <w:rsid w:val="003B3141"/>
    <w:rsid w:val="003B3320"/>
    <w:rsid w:val="003B3771"/>
    <w:rsid w:val="003B37E7"/>
    <w:rsid w:val="003B3BCA"/>
    <w:rsid w:val="003B3D0B"/>
    <w:rsid w:val="003B40FA"/>
    <w:rsid w:val="003B444B"/>
    <w:rsid w:val="003B4900"/>
    <w:rsid w:val="003B5038"/>
    <w:rsid w:val="003B509C"/>
    <w:rsid w:val="003B51C1"/>
    <w:rsid w:val="003B553E"/>
    <w:rsid w:val="003B5896"/>
    <w:rsid w:val="003B5C68"/>
    <w:rsid w:val="003B5DFA"/>
    <w:rsid w:val="003B629A"/>
    <w:rsid w:val="003B63A2"/>
    <w:rsid w:val="003B652E"/>
    <w:rsid w:val="003B6BD4"/>
    <w:rsid w:val="003B6D6F"/>
    <w:rsid w:val="003B746E"/>
    <w:rsid w:val="003B7E8D"/>
    <w:rsid w:val="003C0350"/>
    <w:rsid w:val="003C0912"/>
    <w:rsid w:val="003C0FB2"/>
    <w:rsid w:val="003C1178"/>
    <w:rsid w:val="003C16E9"/>
    <w:rsid w:val="003C1878"/>
    <w:rsid w:val="003C1918"/>
    <w:rsid w:val="003C19B5"/>
    <w:rsid w:val="003C1D02"/>
    <w:rsid w:val="003C1D3E"/>
    <w:rsid w:val="003C22EC"/>
    <w:rsid w:val="003C24EB"/>
    <w:rsid w:val="003C2786"/>
    <w:rsid w:val="003C2DB2"/>
    <w:rsid w:val="003C2E21"/>
    <w:rsid w:val="003C3598"/>
    <w:rsid w:val="003C370A"/>
    <w:rsid w:val="003C3760"/>
    <w:rsid w:val="003C3A0F"/>
    <w:rsid w:val="003C3F1A"/>
    <w:rsid w:val="003C4B80"/>
    <w:rsid w:val="003C4C02"/>
    <w:rsid w:val="003C4C8B"/>
    <w:rsid w:val="003C5141"/>
    <w:rsid w:val="003C550F"/>
    <w:rsid w:val="003C5596"/>
    <w:rsid w:val="003C564F"/>
    <w:rsid w:val="003C5766"/>
    <w:rsid w:val="003C57F0"/>
    <w:rsid w:val="003C58C0"/>
    <w:rsid w:val="003C5B07"/>
    <w:rsid w:val="003C5CD5"/>
    <w:rsid w:val="003C62FA"/>
    <w:rsid w:val="003C63F8"/>
    <w:rsid w:val="003C7002"/>
    <w:rsid w:val="003C72D0"/>
    <w:rsid w:val="003C7615"/>
    <w:rsid w:val="003C7BE4"/>
    <w:rsid w:val="003C7CA1"/>
    <w:rsid w:val="003C7DF2"/>
    <w:rsid w:val="003C7E79"/>
    <w:rsid w:val="003D0189"/>
    <w:rsid w:val="003D020A"/>
    <w:rsid w:val="003D0256"/>
    <w:rsid w:val="003D0A06"/>
    <w:rsid w:val="003D0AEE"/>
    <w:rsid w:val="003D107B"/>
    <w:rsid w:val="003D13A0"/>
    <w:rsid w:val="003D144C"/>
    <w:rsid w:val="003D1630"/>
    <w:rsid w:val="003D1A26"/>
    <w:rsid w:val="003D1BA7"/>
    <w:rsid w:val="003D2330"/>
    <w:rsid w:val="003D2CDE"/>
    <w:rsid w:val="003D2DFF"/>
    <w:rsid w:val="003D32A2"/>
    <w:rsid w:val="003D3314"/>
    <w:rsid w:val="003D34F8"/>
    <w:rsid w:val="003D44D0"/>
    <w:rsid w:val="003D46A4"/>
    <w:rsid w:val="003D46C9"/>
    <w:rsid w:val="003D48BF"/>
    <w:rsid w:val="003D4B4B"/>
    <w:rsid w:val="003D4DE8"/>
    <w:rsid w:val="003D4FE3"/>
    <w:rsid w:val="003D53A0"/>
    <w:rsid w:val="003D5418"/>
    <w:rsid w:val="003D545F"/>
    <w:rsid w:val="003D589D"/>
    <w:rsid w:val="003D59A9"/>
    <w:rsid w:val="003D5B5B"/>
    <w:rsid w:val="003D5D3E"/>
    <w:rsid w:val="003D650C"/>
    <w:rsid w:val="003D6674"/>
    <w:rsid w:val="003D6875"/>
    <w:rsid w:val="003D6BC0"/>
    <w:rsid w:val="003D6C9E"/>
    <w:rsid w:val="003D76BC"/>
    <w:rsid w:val="003D7AF7"/>
    <w:rsid w:val="003D7CBE"/>
    <w:rsid w:val="003D7E5F"/>
    <w:rsid w:val="003E00BD"/>
    <w:rsid w:val="003E0157"/>
    <w:rsid w:val="003E0D62"/>
    <w:rsid w:val="003E0ECC"/>
    <w:rsid w:val="003E106A"/>
    <w:rsid w:val="003E1253"/>
    <w:rsid w:val="003E1321"/>
    <w:rsid w:val="003E1323"/>
    <w:rsid w:val="003E177C"/>
    <w:rsid w:val="003E181E"/>
    <w:rsid w:val="003E20F6"/>
    <w:rsid w:val="003E24A2"/>
    <w:rsid w:val="003E29E4"/>
    <w:rsid w:val="003E2C02"/>
    <w:rsid w:val="003E3002"/>
    <w:rsid w:val="003E32CF"/>
    <w:rsid w:val="003E33E7"/>
    <w:rsid w:val="003E35AD"/>
    <w:rsid w:val="003E3974"/>
    <w:rsid w:val="003E3CCA"/>
    <w:rsid w:val="003E413D"/>
    <w:rsid w:val="003E42B6"/>
    <w:rsid w:val="003E461F"/>
    <w:rsid w:val="003E4961"/>
    <w:rsid w:val="003E49A6"/>
    <w:rsid w:val="003E4B9F"/>
    <w:rsid w:val="003E5389"/>
    <w:rsid w:val="003E553D"/>
    <w:rsid w:val="003E559E"/>
    <w:rsid w:val="003E59ED"/>
    <w:rsid w:val="003E5D97"/>
    <w:rsid w:val="003E5E19"/>
    <w:rsid w:val="003E6402"/>
    <w:rsid w:val="003E69CA"/>
    <w:rsid w:val="003E70A3"/>
    <w:rsid w:val="003E748C"/>
    <w:rsid w:val="003E77E4"/>
    <w:rsid w:val="003E7FE4"/>
    <w:rsid w:val="003F0B04"/>
    <w:rsid w:val="003F0C31"/>
    <w:rsid w:val="003F0F3F"/>
    <w:rsid w:val="003F0F41"/>
    <w:rsid w:val="003F143D"/>
    <w:rsid w:val="003F1495"/>
    <w:rsid w:val="003F1756"/>
    <w:rsid w:val="003F1F07"/>
    <w:rsid w:val="003F1FD0"/>
    <w:rsid w:val="003F24B7"/>
    <w:rsid w:val="003F2777"/>
    <w:rsid w:val="003F28F9"/>
    <w:rsid w:val="003F2BE8"/>
    <w:rsid w:val="003F2C83"/>
    <w:rsid w:val="003F2F37"/>
    <w:rsid w:val="003F3110"/>
    <w:rsid w:val="003F330C"/>
    <w:rsid w:val="003F3352"/>
    <w:rsid w:val="003F3354"/>
    <w:rsid w:val="003F33D4"/>
    <w:rsid w:val="003F3996"/>
    <w:rsid w:val="003F3B90"/>
    <w:rsid w:val="003F3F51"/>
    <w:rsid w:val="003F4950"/>
    <w:rsid w:val="003F49EB"/>
    <w:rsid w:val="003F4B7C"/>
    <w:rsid w:val="003F4EAA"/>
    <w:rsid w:val="003F50D3"/>
    <w:rsid w:val="003F5107"/>
    <w:rsid w:val="003F5120"/>
    <w:rsid w:val="003F5160"/>
    <w:rsid w:val="003F5A0C"/>
    <w:rsid w:val="003F5EA9"/>
    <w:rsid w:val="003F6093"/>
    <w:rsid w:val="003F6113"/>
    <w:rsid w:val="003F639E"/>
    <w:rsid w:val="003F646C"/>
    <w:rsid w:val="003F6CD2"/>
    <w:rsid w:val="003F6DC8"/>
    <w:rsid w:val="003F6EE4"/>
    <w:rsid w:val="003F7379"/>
    <w:rsid w:val="003F751A"/>
    <w:rsid w:val="003F760C"/>
    <w:rsid w:val="003F779C"/>
    <w:rsid w:val="003F77B7"/>
    <w:rsid w:val="003F79D4"/>
    <w:rsid w:val="003F7F2B"/>
    <w:rsid w:val="00400305"/>
    <w:rsid w:val="00400496"/>
    <w:rsid w:val="0040062E"/>
    <w:rsid w:val="004018B9"/>
    <w:rsid w:val="00401A88"/>
    <w:rsid w:val="00401B2D"/>
    <w:rsid w:val="004020CB"/>
    <w:rsid w:val="0040216A"/>
    <w:rsid w:val="0040245C"/>
    <w:rsid w:val="00402AE4"/>
    <w:rsid w:val="00402C87"/>
    <w:rsid w:val="00402D49"/>
    <w:rsid w:val="00403FD1"/>
    <w:rsid w:val="00404093"/>
    <w:rsid w:val="00404751"/>
    <w:rsid w:val="00404B49"/>
    <w:rsid w:val="00404B86"/>
    <w:rsid w:val="00404EF7"/>
    <w:rsid w:val="004050BC"/>
    <w:rsid w:val="00405343"/>
    <w:rsid w:val="00405428"/>
    <w:rsid w:val="004054FC"/>
    <w:rsid w:val="004056FC"/>
    <w:rsid w:val="00405CA7"/>
    <w:rsid w:val="00405FD4"/>
    <w:rsid w:val="0040630D"/>
    <w:rsid w:val="004064E6"/>
    <w:rsid w:val="00407634"/>
    <w:rsid w:val="004079E1"/>
    <w:rsid w:val="00407E2A"/>
    <w:rsid w:val="00407E98"/>
    <w:rsid w:val="004106B2"/>
    <w:rsid w:val="00410745"/>
    <w:rsid w:val="00410A42"/>
    <w:rsid w:val="00411096"/>
    <w:rsid w:val="004110B4"/>
    <w:rsid w:val="004112EA"/>
    <w:rsid w:val="004112EC"/>
    <w:rsid w:val="00411422"/>
    <w:rsid w:val="0041160F"/>
    <w:rsid w:val="00411B58"/>
    <w:rsid w:val="00411D8F"/>
    <w:rsid w:val="00412886"/>
    <w:rsid w:val="00412A49"/>
    <w:rsid w:val="00412BEE"/>
    <w:rsid w:val="00412DC3"/>
    <w:rsid w:val="00412E87"/>
    <w:rsid w:val="00413116"/>
    <w:rsid w:val="0041382B"/>
    <w:rsid w:val="004138AF"/>
    <w:rsid w:val="00413F41"/>
    <w:rsid w:val="00414AA5"/>
    <w:rsid w:val="00414AC4"/>
    <w:rsid w:val="00414D13"/>
    <w:rsid w:val="00414D44"/>
    <w:rsid w:val="00414DAC"/>
    <w:rsid w:val="00414E48"/>
    <w:rsid w:val="00414E57"/>
    <w:rsid w:val="0041501F"/>
    <w:rsid w:val="00415524"/>
    <w:rsid w:val="00415580"/>
    <w:rsid w:val="0041561E"/>
    <w:rsid w:val="00415690"/>
    <w:rsid w:val="00415DB5"/>
    <w:rsid w:val="00416414"/>
    <w:rsid w:val="00416613"/>
    <w:rsid w:val="00416798"/>
    <w:rsid w:val="00416A5E"/>
    <w:rsid w:val="00416C86"/>
    <w:rsid w:val="00416D6F"/>
    <w:rsid w:val="00416E88"/>
    <w:rsid w:val="004171C3"/>
    <w:rsid w:val="004173F4"/>
    <w:rsid w:val="0041744B"/>
    <w:rsid w:val="0041789C"/>
    <w:rsid w:val="00417A8D"/>
    <w:rsid w:val="00417DF7"/>
    <w:rsid w:val="00420248"/>
    <w:rsid w:val="00420422"/>
    <w:rsid w:val="004205D0"/>
    <w:rsid w:val="00420945"/>
    <w:rsid w:val="00420BA3"/>
    <w:rsid w:val="00420FEB"/>
    <w:rsid w:val="00421AEB"/>
    <w:rsid w:val="00421E51"/>
    <w:rsid w:val="00421EBB"/>
    <w:rsid w:val="004231CF"/>
    <w:rsid w:val="004232B6"/>
    <w:rsid w:val="0042381A"/>
    <w:rsid w:val="00423907"/>
    <w:rsid w:val="00423FBB"/>
    <w:rsid w:val="00424047"/>
    <w:rsid w:val="0042414A"/>
    <w:rsid w:val="004244E9"/>
    <w:rsid w:val="00424557"/>
    <w:rsid w:val="00424AD7"/>
    <w:rsid w:val="00424BD8"/>
    <w:rsid w:val="00425289"/>
    <w:rsid w:val="004253C0"/>
    <w:rsid w:val="00425601"/>
    <w:rsid w:val="00425AA1"/>
    <w:rsid w:val="00426A06"/>
    <w:rsid w:val="00426E21"/>
    <w:rsid w:val="00426EBD"/>
    <w:rsid w:val="0042722A"/>
    <w:rsid w:val="004277D0"/>
    <w:rsid w:val="004277EF"/>
    <w:rsid w:val="00427CC7"/>
    <w:rsid w:val="00427E5C"/>
    <w:rsid w:val="0043068E"/>
    <w:rsid w:val="00430873"/>
    <w:rsid w:val="004309BF"/>
    <w:rsid w:val="00430B66"/>
    <w:rsid w:val="00430D07"/>
    <w:rsid w:val="00431592"/>
    <w:rsid w:val="00431607"/>
    <w:rsid w:val="00431A77"/>
    <w:rsid w:val="00431B1E"/>
    <w:rsid w:val="00431B82"/>
    <w:rsid w:val="00431B98"/>
    <w:rsid w:val="00431FF2"/>
    <w:rsid w:val="004324DB"/>
    <w:rsid w:val="004328B5"/>
    <w:rsid w:val="00432919"/>
    <w:rsid w:val="00432E53"/>
    <w:rsid w:val="004331B4"/>
    <w:rsid w:val="00433AFC"/>
    <w:rsid w:val="00433C0D"/>
    <w:rsid w:val="00433F52"/>
    <w:rsid w:val="004343EA"/>
    <w:rsid w:val="004347CF"/>
    <w:rsid w:val="0043493F"/>
    <w:rsid w:val="00434A40"/>
    <w:rsid w:val="00434A76"/>
    <w:rsid w:val="00434CDA"/>
    <w:rsid w:val="00434EA9"/>
    <w:rsid w:val="0043501A"/>
    <w:rsid w:val="0043512C"/>
    <w:rsid w:val="0043567C"/>
    <w:rsid w:val="0043589B"/>
    <w:rsid w:val="00435B6E"/>
    <w:rsid w:val="00435DBC"/>
    <w:rsid w:val="004364B2"/>
    <w:rsid w:val="00436566"/>
    <w:rsid w:val="00436748"/>
    <w:rsid w:val="00436905"/>
    <w:rsid w:val="004369C2"/>
    <w:rsid w:val="0043773D"/>
    <w:rsid w:val="0043776C"/>
    <w:rsid w:val="00437C5E"/>
    <w:rsid w:val="00437F0F"/>
    <w:rsid w:val="00437F64"/>
    <w:rsid w:val="00440995"/>
    <w:rsid w:val="004411C9"/>
    <w:rsid w:val="00441DA9"/>
    <w:rsid w:val="0044206E"/>
    <w:rsid w:val="00442142"/>
    <w:rsid w:val="00442216"/>
    <w:rsid w:val="00442424"/>
    <w:rsid w:val="0044246B"/>
    <w:rsid w:val="0044261E"/>
    <w:rsid w:val="004426A4"/>
    <w:rsid w:val="00442768"/>
    <w:rsid w:val="00442A4B"/>
    <w:rsid w:val="00443212"/>
    <w:rsid w:val="00443902"/>
    <w:rsid w:val="00443B3E"/>
    <w:rsid w:val="00443BC3"/>
    <w:rsid w:val="00443CA0"/>
    <w:rsid w:val="004440FB"/>
    <w:rsid w:val="004441F0"/>
    <w:rsid w:val="004443AE"/>
    <w:rsid w:val="004444DC"/>
    <w:rsid w:val="00444550"/>
    <w:rsid w:val="00444661"/>
    <w:rsid w:val="0044470D"/>
    <w:rsid w:val="004448B9"/>
    <w:rsid w:val="0044511C"/>
    <w:rsid w:val="00445282"/>
    <w:rsid w:val="004454A5"/>
    <w:rsid w:val="00445564"/>
    <w:rsid w:val="004456C5"/>
    <w:rsid w:val="004456D7"/>
    <w:rsid w:val="004458F8"/>
    <w:rsid w:val="004459F0"/>
    <w:rsid w:val="00445CC2"/>
    <w:rsid w:val="00445CFF"/>
    <w:rsid w:val="004461C5"/>
    <w:rsid w:val="00446B3E"/>
    <w:rsid w:val="00446C47"/>
    <w:rsid w:val="00446D80"/>
    <w:rsid w:val="00447044"/>
    <w:rsid w:val="00447385"/>
    <w:rsid w:val="00447581"/>
    <w:rsid w:val="00447B6D"/>
    <w:rsid w:val="00450071"/>
    <w:rsid w:val="0045047A"/>
    <w:rsid w:val="00450490"/>
    <w:rsid w:val="00450DAB"/>
    <w:rsid w:val="004518D5"/>
    <w:rsid w:val="0045215A"/>
    <w:rsid w:val="00452DD5"/>
    <w:rsid w:val="004530A8"/>
    <w:rsid w:val="0045349A"/>
    <w:rsid w:val="00453844"/>
    <w:rsid w:val="00453A1C"/>
    <w:rsid w:val="00453BEE"/>
    <w:rsid w:val="00453BF1"/>
    <w:rsid w:val="00453C1A"/>
    <w:rsid w:val="00453E33"/>
    <w:rsid w:val="00453EF8"/>
    <w:rsid w:val="004542F6"/>
    <w:rsid w:val="00454364"/>
    <w:rsid w:val="00454474"/>
    <w:rsid w:val="00454748"/>
    <w:rsid w:val="00454B5F"/>
    <w:rsid w:val="00454DA0"/>
    <w:rsid w:val="00455155"/>
    <w:rsid w:val="004551A8"/>
    <w:rsid w:val="0045527A"/>
    <w:rsid w:val="00455AE2"/>
    <w:rsid w:val="00455DD8"/>
    <w:rsid w:val="00455E8D"/>
    <w:rsid w:val="004561F2"/>
    <w:rsid w:val="004564D1"/>
    <w:rsid w:val="0045650F"/>
    <w:rsid w:val="00456799"/>
    <w:rsid w:val="004567B9"/>
    <w:rsid w:val="00456E2F"/>
    <w:rsid w:val="00456F93"/>
    <w:rsid w:val="00457642"/>
    <w:rsid w:val="00457C22"/>
    <w:rsid w:val="00460270"/>
    <w:rsid w:val="00460747"/>
    <w:rsid w:val="004607CE"/>
    <w:rsid w:val="00460ACB"/>
    <w:rsid w:val="00460C30"/>
    <w:rsid w:val="004610A3"/>
    <w:rsid w:val="0046111A"/>
    <w:rsid w:val="00461215"/>
    <w:rsid w:val="004613A9"/>
    <w:rsid w:val="00461511"/>
    <w:rsid w:val="0046196A"/>
    <w:rsid w:val="00461F06"/>
    <w:rsid w:val="004621EB"/>
    <w:rsid w:val="004624FD"/>
    <w:rsid w:val="0046256B"/>
    <w:rsid w:val="0046289F"/>
    <w:rsid w:val="004628F2"/>
    <w:rsid w:val="00462C25"/>
    <w:rsid w:val="00462C7E"/>
    <w:rsid w:val="0046302D"/>
    <w:rsid w:val="004631D0"/>
    <w:rsid w:val="0046331C"/>
    <w:rsid w:val="0046335A"/>
    <w:rsid w:val="00463588"/>
    <w:rsid w:val="00463878"/>
    <w:rsid w:val="00463F9D"/>
    <w:rsid w:val="00464005"/>
    <w:rsid w:val="004643D1"/>
    <w:rsid w:val="00464594"/>
    <w:rsid w:val="00464644"/>
    <w:rsid w:val="00464673"/>
    <w:rsid w:val="004649B1"/>
    <w:rsid w:val="00464A62"/>
    <w:rsid w:val="00464C69"/>
    <w:rsid w:val="004651F7"/>
    <w:rsid w:val="004656A5"/>
    <w:rsid w:val="0046589C"/>
    <w:rsid w:val="004658D8"/>
    <w:rsid w:val="00465984"/>
    <w:rsid w:val="00465C92"/>
    <w:rsid w:val="004662E9"/>
    <w:rsid w:val="00466494"/>
    <w:rsid w:val="004665AA"/>
    <w:rsid w:val="00466786"/>
    <w:rsid w:val="004668EC"/>
    <w:rsid w:val="00466A33"/>
    <w:rsid w:val="00467368"/>
    <w:rsid w:val="004678B5"/>
    <w:rsid w:val="00467B64"/>
    <w:rsid w:val="00467C20"/>
    <w:rsid w:val="00467D40"/>
    <w:rsid w:val="00470611"/>
    <w:rsid w:val="004707A6"/>
    <w:rsid w:val="00470A8A"/>
    <w:rsid w:val="00470D10"/>
    <w:rsid w:val="00470E01"/>
    <w:rsid w:val="00470FA4"/>
    <w:rsid w:val="004710DE"/>
    <w:rsid w:val="0047131E"/>
    <w:rsid w:val="004715AE"/>
    <w:rsid w:val="00471C52"/>
    <w:rsid w:val="00471D1A"/>
    <w:rsid w:val="00471DEF"/>
    <w:rsid w:val="00472052"/>
    <w:rsid w:val="00472120"/>
    <w:rsid w:val="004723CA"/>
    <w:rsid w:val="00472450"/>
    <w:rsid w:val="004725B7"/>
    <w:rsid w:val="00472A28"/>
    <w:rsid w:val="00472B49"/>
    <w:rsid w:val="00472EE8"/>
    <w:rsid w:val="00472FAD"/>
    <w:rsid w:val="0047321F"/>
    <w:rsid w:val="004732E1"/>
    <w:rsid w:val="00473443"/>
    <w:rsid w:val="00473BD5"/>
    <w:rsid w:val="00473C52"/>
    <w:rsid w:val="0047400E"/>
    <w:rsid w:val="0047406A"/>
    <w:rsid w:val="00474078"/>
    <w:rsid w:val="004744E4"/>
    <w:rsid w:val="00474A4B"/>
    <w:rsid w:val="00474C00"/>
    <w:rsid w:val="00474C31"/>
    <w:rsid w:val="00474DAF"/>
    <w:rsid w:val="00475744"/>
    <w:rsid w:val="004759C7"/>
    <w:rsid w:val="00475B5F"/>
    <w:rsid w:val="0047619E"/>
    <w:rsid w:val="0047663C"/>
    <w:rsid w:val="00476CE8"/>
    <w:rsid w:val="00476F64"/>
    <w:rsid w:val="0047711E"/>
    <w:rsid w:val="00477347"/>
    <w:rsid w:val="0047757E"/>
    <w:rsid w:val="00477C39"/>
    <w:rsid w:val="00477D9A"/>
    <w:rsid w:val="004803EB"/>
    <w:rsid w:val="0048065D"/>
    <w:rsid w:val="00480E50"/>
    <w:rsid w:val="0048108F"/>
    <w:rsid w:val="0048112B"/>
    <w:rsid w:val="00481264"/>
    <w:rsid w:val="0048188E"/>
    <w:rsid w:val="00481D42"/>
    <w:rsid w:val="00481E99"/>
    <w:rsid w:val="004820B7"/>
    <w:rsid w:val="0048244F"/>
    <w:rsid w:val="0048261B"/>
    <w:rsid w:val="00482773"/>
    <w:rsid w:val="00482FD3"/>
    <w:rsid w:val="00483220"/>
    <w:rsid w:val="00483646"/>
    <w:rsid w:val="004836EF"/>
    <w:rsid w:val="00483807"/>
    <w:rsid w:val="00483A83"/>
    <w:rsid w:val="00483A8F"/>
    <w:rsid w:val="00483B91"/>
    <w:rsid w:val="00483DAC"/>
    <w:rsid w:val="00483F3A"/>
    <w:rsid w:val="00483FD2"/>
    <w:rsid w:val="00483FEC"/>
    <w:rsid w:val="00484011"/>
    <w:rsid w:val="004844FF"/>
    <w:rsid w:val="00484637"/>
    <w:rsid w:val="004849F8"/>
    <w:rsid w:val="00484BB5"/>
    <w:rsid w:val="00484F26"/>
    <w:rsid w:val="004853EE"/>
    <w:rsid w:val="00485460"/>
    <w:rsid w:val="004855F3"/>
    <w:rsid w:val="004860A3"/>
    <w:rsid w:val="00486140"/>
    <w:rsid w:val="00486891"/>
    <w:rsid w:val="00486CBA"/>
    <w:rsid w:val="004870E6"/>
    <w:rsid w:val="004871C4"/>
    <w:rsid w:val="00487527"/>
    <w:rsid w:val="004876DD"/>
    <w:rsid w:val="00487B88"/>
    <w:rsid w:val="00487D7E"/>
    <w:rsid w:val="004903DD"/>
    <w:rsid w:val="0049040B"/>
    <w:rsid w:val="004906CF"/>
    <w:rsid w:val="004908FC"/>
    <w:rsid w:val="0049096A"/>
    <w:rsid w:val="00490D97"/>
    <w:rsid w:val="00490FE7"/>
    <w:rsid w:val="00491263"/>
    <w:rsid w:val="004912A3"/>
    <w:rsid w:val="004915FE"/>
    <w:rsid w:val="0049160A"/>
    <w:rsid w:val="00492077"/>
    <w:rsid w:val="0049301C"/>
    <w:rsid w:val="004932B7"/>
    <w:rsid w:val="00493603"/>
    <w:rsid w:val="004937B1"/>
    <w:rsid w:val="004940CA"/>
    <w:rsid w:val="00494720"/>
    <w:rsid w:val="00494C1C"/>
    <w:rsid w:val="00494E38"/>
    <w:rsid w:val="00494E73"/>
    <w:rsid w:val="00494ED4"/>
    <w:rsid w:val="00494FE2"/>
    <w:rsid w:val="0049508D"/>
    <w:rsid w:val="0049533D"/>
    <w:rsid w:val="00495478"/>
    <w:rsid w:val="0049554C"/>
    <w:rsid w:val="0049566A"/>
    <w:rsid w:val="00495833"/>
    <w:rsid w:val="00495939"/>
    <w:rsid w:val="00495A42"/>
    <w:rsid w:val="00495E08"/>
    <w:rsid w:val="00496248"/>
    <w:rsid w:val="0049629E"/>
    <w:rsid w:val="004962FA"/>
    <w:rsid w:val="00496359"/>
    <w:rsid w:val="00496451"/>
    <w:rsid w:val="00496A36"/>
    <w:rsid w:val="00496E1D"/>
    <w:rsid w:val="004970A1"/>
    <w:rsid w:val="0049742A"/>
    <w:rsid w:val="004974B1"/>
    <w:rsid w:val="00497BCC"/>
    <w:rsid w:val="004A094B"/>
    <w:rsid w:val="004A097C"/>
    <w:rsid w:val="004A100C"/>
    <w:rsid w:val="004A10BE"/>
    <w:rsid w:val="004A1606"/>
    <w:rsid w:val="004A1955"/>
    <w:rsid w:val="004A1959"/>
    <w:rsid w:val="004A2549"/>
    <w:rsid w:val="004A25C2"/>
    <w:rsid w:val="004A27C8"/>
    <w:rsid w:val="004A2B08"/>
    <w:rsid w:val="004A2FD7"/>
    <w:rsid w:val="004A30B9"/>
    <w:rsid w:val="004A317A"/>
    <w:rsid w:val="004A33BC"/>
    <w:rsid w:val="004A3541"/>
    <w:rsid w:val="004A3678"/>
    <w:rsid w:val="004A40AD"/>
    <w:rsid w:val="004A441B"/>
    <w:rsid w:val="004A485E"/>
    <w:rsid w:val="004A49E0"/>
    <w:rsid w:val="004A4FD3"/>
    <w:rsid w:val="004A5113"/>
    <w:rsid w:val="004A51AB"/>
    <w:rsid w:val="004A52C8"/>
    <w:rsid w:val="004A576B"/>
    <w:rsid w:val="004A64A4"/>
    <w:rsid w:val="004A6719"/>
    <w:rsid w:val="004A6C51"/>
    <w:rsid w:val="004A70FB"/>
    <w:rsid w:val="004A73BE"/>
    <w:rsid w:val="004A73D8"/>
    <w:rsid w:val="004A74DF"/>
    <w:rsid w:val="004A782C"/>
    <w:rsid w:val="004A7A29"/>
    <w:rsid w:val="004A7EA8"/>
    <w:rsid w:val="004B03E7"/>
    <w:rsid w:val="004B062F"/>
    <w:rsid w:val="004B096F"/>
    <w:rsid w:val="004B0B5D"/>
    <w:rsid w:val="004B0D64"/>
    <w:rsid w:val="004B0E37"/>
    <w:rsid w:val="004B14C7"/>
    <w:rsid w:val="004B1632"/>
    <w:rsid w:val="004B1698"/>
    <w:rsid w:val="004B185A"/>
    <w:rsid w:val="004B1B8C"/>
    <w:rsid w:val="004B1BD5"/>
    <w:rsid w:val="004B1BF7"/>
    <w:rsid w:val="004B2178"/>
    <w:rsid w:val="004B220C"/>
    <w:rsid w:val="004B2701"/>
    <w:rsid w:val="004B28DC"/>
    <w:rsid w:val="004B29C3"/>
    <w:rsid w:val="004B2B08"/>
    <w:rsid w:val="004B2E46"/>
    <w:rsid w:val="004B2FA5"/>
    <w:rsid w:val="004B308F"/>
    <w:rsid w:val="004B323A"/>
    <w:rsid w:val="004B341F"/>
    <w:rsid w:val="004B36F2"/>
    <w:rsid w:val="004B3AB4"/>
    <w:rsid w:val="004B3D34"/>
    <w:rsid w:val="004B3FA6"/>
    <w:rsid w:val="004B4CDA"/>
    <w:rsid w:val="004B517A"/>
    <w:rsid w:val="004B5570"/>
    <w:rsid w:val="004B59B5"/>
    <w:rsid w:val="004B59D2"/>
    <w:rsid w:val="004B5A2D"/>
    <w:rsid w:val="004B5D0C"/>
    <w:rsid w:val="004B5D3C"/>
    <w:rsid w:val="004B6059"/>
    <w:rsid w:val="004B61E3"/>
    <w:rsid w:val="004B63F3"/>
    <w:rsid w:val="004B64AE"/>
    <w:rsid w:val="004B774F"/>
    <w:rsid w:val="004B783F"/>
    <w:rsid w:val="004B7D6E"/>
    <w:rsid w:val="004B7DED"/>
    <w:rsid w:val="004B7E79"/>
    <w:rsid w:val="004C057F"/>
    <w:rsid w:val="004C0633"/>
    <w:rsid w:val="004C07E6"/>
    <w:rsid w:val="004C09B0"/>
    <w:rsid w:val="004C0C1C"/>
    <w:rsid w:val="004C0F0F"/>
    <w:rsid w:val="004C100F"/>
    <w:rsid w:val="004C1724"/>
    <w:rsid w:val="004C19DC"/>
    <w:rsid w:val="004C1BAF"/>
    <w:rsid w:val="004C1C71"/>
    <w:rsid w:val="004C1CC2"/>
    <w:rsid w:val="004C1CEB"/>
    <w:rsid w:val="004C20BC"/>
    <w:rsid w:val="004C2275"/>
    <w:rsid w:val="004C2366"/>
    <w:rsid w:val="004C283C"/>
    <w:rsid w:val="004C2A03"/>
    <w:rsid w:val="004C2A2C"/>
    <w:rsid w:val="004C2F54"/>
    <w:rsid w:val="004C2FFE"/>
    <w:rsid w:val="004C339F"/>
    <w:rsid w:val="004C33A3"/>
    <w:rsid w:val="004C344A"/>
    <w:rsid w:val="004C37B6"/>
    <w:rsid w:val="004C3BE4"/>
    <w:rsid w:val="004C3E59"/>
    <w:rsid w:val="004C3F14"/>
    <w:rsid w:val="004C43C7"/>
    <w:rsid w:val="004C46E8"/>
    <w:rsid w:val="004C4913"/>
    <w:rsid w:val="004C4B27"/>
    <w:rsid w:val="004C4E58"/>
    <w:rsid w:val="004C65F8"/>
    <w:rsid w:val="004C6661"/>
    <w:rsid w:val="004C6AF6"/>
    <w:rsid w:val="004C6B49"/>
    <w:rsid w:val="004C6EBC"/>
    <w:rsid w:val="004C731E"/>
    <w:rsid w:val="004C776B"/>
    <w:rsid w:val="004C781B"/>
    <w:rsid w:val="004C790F"/>
    <w:rsid w:val="004C798E"/>
    <w:rsid w:val="004C7E57"/>
    <w:rsid w:val="004D0A37"/>
    <w:rsid w:val="004D0DBA"/>
    <w:rsid w:val="004D0FD4"/>
    <w:rsid w:val="004D1D42"/>
    <w:rsid w:val="004D2191"/>
    <w:rsid w:val="004D25EE"/>
    <w:rsid w:val="004D2851"/>
    <w:rsid w:val="004D29BF"/>
    <w:rsid w:val="004D2B23"/>
    <w:rsid w:val="004D2BE2"/>
    <w:rsid w:val="004D2CAC"/>
    <w:rsid w:val="004D2CF1"/>
    <w:rsid w:val="004D32A1"/>
    <w:rsid w:val="004D3364"/>
    <w:rsid w:val="004D3AF3"/>
    <w:rsid w:val="004D4281"/>
    <w:rsid w:val="004D4389"/>
    <w:rsid w:val="004D4516"/>
    <w:rsid w:val="004D4913"/>
    <w:rsid w:val="004D51FC"/>
    <w:rsid w:val="004D5A4B"/>
    <w:rsid w:val="004D5E8F"/>
    <w:rsid w:val="004D5EAA"/>
    <w:rsid w:val="004D66FD"/>
    <w:rsid w:val="004D6A5E"/>
    <w:rsid w:val="004D6F01"/>
    <w:rsid w:val="004D77D7"/>
    <w:rsid w:val="004D78CD"/>
    <w:rsid w:val="004D7AEA"/>
    <w:rsid w:val="004D7BBB"/>
    <w:rsid w:val="004D7D55"/>
    <w:rsid w:val="004E01BF"/>
    <w:rsid w:val="004E0216"/>
    <w:rsid w:val="004E059A"/>
    <w:rsid w:val="004E05B2"/>
    <w:rsid w:val="004E064F"/>
    <w:rsid w:val="004E0CCC"/>
    <w:rsid w:val="004E0EAB"/>
    <w:rsid w:val="004E115A"/>
    <w:rsid w:val="004E14E1"/>
    <w:rsid w:val="004E1575"/>
    <w:rsid w:val="004E1599"/>
    <w:rsid w:val="004E15D2"/>
    <w:rsid w:val="004E165A"/>
    <w:rsid w:val="004E1A61"/>
    <w:rsid w:val="004E1B12"/>
    <w:rsid w:val="004E1CD3"/>
    <w:rsid w:val="004E246A"/>
    <w:rsid w:val="004E2736"/>
    <w:rsid w:val="004E2F43"/>
    <w:rsid w:val="004E30B7"/>
    <w:rsid w:val="004E30CF"/>
    <w:rsid w:val="004E331C"/>
    <w:rsid w:val="004E3343"/>
    <w:rsid w:val="004E384D"/>
    <w:rsid w:val="004E3928"/>
    <w:rsid w:val="004E3EDC"/>
    <w:rsid w:val="004E3F86"/>
    <w:rsid w:val="004E4225"/>
    <w:rsid w:val="004E43CC"/>
    <w:rsid w:val="004E456B"/>
    <w:rsid w:val="004E4A20"/>
    <w:rsid w:val="004E4A67"/>
    <w:rsid w:val="004E4F57"/>
    <w:rsid w:val="004E552A"/>
    <w:rsid w:val="004E56D0"/>
    <w:rsid w:val="004E5708"/>
    <w:rsid w:val="004E5E5B"/>
    <w:rsid w:val="004E606B"/>
    <w:rsid w:val="004E6355"/>
    <w:rsid w:val="004E720C"/>
    <w:rsid w:val="004E7635"/>
    <w:rsid w:val="004E7EE3"/>
    <w:rsid w:val="004F00C5"/>
    <w:rsid w:val="004F0494"/>
    <w:rsid w:val="004F0B3A"/>
    <w:rsid w:val="004F0F6C"/>
    <w:rsid w:val="004F112A"/>
    <w:rsid w:val="004F11F0"/>
    <w:rsid w:val="004F14AF"/>
    <w:rsid w:val="004F1866"/>
    <w:rsid w:val="004F198D"/>
    <w:rsid w:val="004F1BF9"/>
    <w:rsid w:val="004F1C99"/>
    <w:rsid w:val="004F1EF5"/>
    <w:rsid w:val="004F24DC"/>
    <w:rsid w:val="004F2F14"/>
    <w:rsid w:val="004F39B9"/>
    <w:rsid w:val="004F3E29"/>
    <w:rsid w:val="004F3FC7"/>
    <w:rsid w:val="004F4059"/>
    <w:rsid w:val="004F42E6"/>
    <w:rsid w:val="004F42E8"/>
    <w:rsid w:val="004F4484"/>
    <w:rsid w:val="004F485F"/>
    <w:rsid w:val="004F4A3D"/>
    <w:rsid w:val="004F4AA0"/>
    <w:rsid w:val="004F4AF5"/>
    <w:rsid w:val="004F4BBF"/>
    <w:rsid w:val="004F56A6"/>
    <w:rsid w:val="004F5A91"/>
    <w:rsid w:val="004F5AAE"/>
    <w:rsid w:val="004F5BD2"/>
    <w:rsid w:val="004F5E66"/>
    <w:rsid w:val="004F5FEC"/>
    <w:rsid w:val="004F66F9"/>
    <w:rsid w:val="004F6D33"/>
    <w:rsid w:val="004F71C0"/>
    <w:rsid w:val="004F74CA"/>
    <w:rsid w:val="004F7C80"/>
    <w:rsid w:val="004F7CD5"/>
    <w:rsid w:val="005004E6"/>
    <w:rsid w:val="0050073A"/>
    <w:rsid w:val="00500A21"/>
    <w:rsid w:val="005011C4"/>
    <w:rsid w:val="00501B84"/>
    <w:rsid w:val="0050214E"/>
    <w:rsid w:val="005026F7"/>
    <w:rsid w:val="00502D19"/>
    <w:rsid w:val="00502F70"/>
    <w:rsid w:val="00503154"/>
    <w:rsid w:val="005032EA"/>
    <w:rsid w:val="00503759"/>
    <w:rsid w:val="00503BC2"/>
    <w:rsid w:val="00503BC5"/>
    <w:rsid w:val="0050412E"/>
    <w:rsid w:val="005041C6"/>
    <w:rsid w:val="00504863"/>
    <w:rsid w:val="005049FB"/>
    <w:rsid w:val="00504FBA"/>
    <w:rsid w:val="0050503C"/>
    <w:rsid w:val="0050513B"/>
    <w:rsid w:val="00505189"/>
    <w:rsid w:val="005051B6"/>
    <w:rsid w:val="00505744"/>
    <w:rsid w:val="00505826"/>
    <w:rsid w:val="00505A8A"/>
    <w:rsid w:val="0050658B"/>
    <w:rsid w:val="00506937"/>
    <w:rsid w:val="00506C01"/>
    <w:rsid w:val="0050700E"/>
    <w:rsid w:val="005074B9"/>
    <w:rsid w:val="00507AD9"/>
    <w:rsid w:val="00507B3C"/>
    <w:rsid w:val="00507E29"/>
    <w:rsid w:val="005107DE"/>
    <w:rsid w:val="00510830"/>
    <w:rsid w:val="0051088E"/>
    <w:rsid w:val="00510A7D"/>
    <w:rsid w:val="00510B77"/>
    <w:rsid w:val="00510E83"/>
    <w:rsid w:val="005110B8"/>
    <w:rsid w:val="00511861"/>
    <w:rsid w:val="005119AE"/>
    <w:rsid w:val="00511C7A"/>
    <w:rsid w:val="00511C94"/>
    <w:rsid w:val="00512130"/>
    <w:rsid w:val="0051239F"/>
    <w:rsid w:val="00512735"/>
    <w:rsid w:val="00513287"/>
    <w:rsid w:val="0051341E"/>
    <w:rsid w:val="00513E8D"/>
    <w:rsid w:val="00513FFA"/>
    <w:rsid w:val="005140FC"/>
    <w:rsid w:val="005143DC"/>
    <w:rsid w:val="005144FC"/>
    <w:rsid w:val="00514592"/>
    <w:rsid w:val="00514688"/>
    <w:rsid w:val="00514F49"/>
    <w:rsid w:val="005152EB"/>
    <w:rsid w:val="005153C5"/>
    <w:rsid w:val="00515897"/>
    <w:rsid w:val="00515CF9"/>
    <w:rsid w:val="00515E04"/>
    <w:rsid w:val="00515F5F"/>
    <w:rsid w:val="005160E6"/>
    <w:rsid w:val="00516626"/>
    <w:rsid w:val="00516805"/>
    <w:rsid w:val="00516864"/>
    <w:rsid w:val="00516896"/>
    <w:rsid w:val="00516960"/>
    <w:rsid w:val="00516CB4"/>
    <w:rsid w:val="005170EF"/>
    <w:rsid w:val="0052009A"/>
    <w:rsid w:val="005203D3"/>
    <w:rsid w:val="005203F6"/>
    <w:rsid w:val="00520448"/>
    <w:rsid w:val="00520738"/>
    <w:rsid w:val="0052089A"/>
    <w:rsid w:val="00520E45"/>
    <w:rsid w:val="00520E99"/>
    <w:rsid w:val="0052105C"/>
    <w:rsid w:val="0052106A"/>
    <w:rsid w:val="00521450"/>
    <w:rsid w:val="005214BB"/>
    <w:rsid w:val="00521AC2"/>
    <w:rsid w:val="00521E0B"/>
    <w:rsid w:val="00521FD1"/>
    <w:rsid w:val="00522B50"/>
    <w:rsid w:val="005231A4"/>
    <w:rsid w:val="00523815"/>
    <w:rsid w:val="00523B24"/>
    <w:rsid w:val="00523DB8"/>
    <w:rsid w:val="00523E4B"/>
    <w:rsid w:val="00523ECC"/>
    <w:rsid w:val="00523F37"/>
    <w:rsid w:val="00523FF9"/>
    <w:rsid w:val="0052408E"/>
    <w:rsid w:val="0052427D"/>
    <w:rsid w:val="00524368"/>
    <w:rsid w:val="0052478D"/>
    <w:rsid w:val="005248FE"/>
    <w:rsid w:val="00524EEF"/>
    <w:rsid w:val="0052522E"/>
    <w:rsid w:val="005255E9"/>
    <w:rsid w:val="0052562F"/>
    <w:rsid w:val="00525AE0"/>
    <w:rsid w:val="00525FAE"/>
    <w:rsid w:val="00526216"/>
    <w:rsid w:val="00526359"/>
    <w:rsid w:val="00526430"/>
    <w:rsid w:val="005264FC"/>
    <w:rsid w:val="00526678"/>
    <w:rsid w:val="00526748"/>
    <w:rsid w:val="00526A03"/>
    <w:rsid w:val="00526C50"/>
    <w:rsid w:val="00527186"/>
    <w:rsid w:val="005278A9"/>
    <w:rsid w:val="00527A13"/>
    <w:rsid w:val="005306FB"/>
    <w:rsid w:val="00530B63"/>
    <w:rsid w:val="00530C37"/>
    <w:rsid w:val="00530E28"/>
    <w:rsid w:val="0053115D"/>
    <w:rsid w:val="00531210"/>
    <w:rsid w:val="0053141F"/>
    <w:rsid w:val="00531617"/>
    <w:rsid w:val="0053181A"/>
    <w:rsid w:val="0053193C"/>
    <w:rsid w:val="00531BC4"/>
    <w:rsid w:val="00532137"/>
    <w:rsid w:val="00532292"/>
    <w:rsid w:val="00532428"/>
    <w:rsid w:val="00532930"/>
    <w:rsid w:val="00532AF4"/>
    <w:rsid w:val="00532D0C"/>
    <w:rsid w:val="00532ECC"/>
    <w:rsid w:val="00532FC8"/>
    <w:rsid w:val="00533474"/>
    <w:rsid w:val="00533582"/>
    <w:rsid w:val="005337E0"/>
    <w:rsid w:val="00533C5F"/>
    <w:rsid w:val="00533EB1"/>
    <w:rsid w:val="00533F4C"/>
    <w:rsid w:val="00533FAC"/>
    <w:rsid w:val="005344C0"/>
    <w:rsid w:val="00534668"/>
    <w:rsid w:val="005349D2"/>
    <w:rsid w:val="00534A00"/>
    <w:rsid w:val="005351BA"/>
    <w:rsid w:val="005353D6"/>
    <w:rsid w:val="0053542D"/>
    <w:rsid w:val="0053554F"/>
    <w:rsid w:val="005357D6"/>
    <w:rsid w:val="005358E8"/>
    <w:rsid w:val="00535BA5"/>
    <w:rsid w:val="00535C6B"/>
    <w:rsid w:val="00535DAF"/>
    <w:rsid w:val="00536198"/>
    <w:rsid w:val="00536A70"/>
    <w:rsid w:val="00536EB6"/>
    <w:rsid w:val="00536FD3"/>
    <w:rsid w:val="00537226"/>
    <w:rsid w:val="00537265"/>
    <w:rsid w:val="00537383"/>
    <w:rsid w:val="0053763C"/>
    <w:rsid w:val="00537B5F"/>
    <w:rsid w:val="00537BA1"/>
    <w:rsid w:val="00537CD5"/>
    <w:rsid w:val="00540023"/>
    <w:rsid w:val="005402AC"/>
    <w:rsid w:val="005405C1"/>
    <w:rsid w:val="00540A0A"/>
    <w:rsid w:val="00541048"/>
    <w:rsid w:val="0054114E"/>
    <w:rsid w:val="0054172B"/>
    <w:rsid w:val="00541829"/>
    <w:rsid w:val="00541A73"/>
    <w:rsid w:val="00541DB4"/>
    <w:rsid w:val="0054207B"/>
    <w:rsid w:val="005420DF"/>
    <w:rsid w:val="00542201"/>
    <w:rsid w:val="00542551"/>
    <w:rsid w:val="00542FC7"/>
    <w:rsid w:val="005431D2"/>
    <w:rsid w:val="00543205"/>
    <w:rsid w:val="00543541"/>
    <w:rsid w:val="00543C2A"/>
    <w:rsid w:val="00543CD1"/>
    <w:rsid w:val="005442D3"/>
    <w:rsid w:val="00544511"/>
    <w:rsid w:val="0054486F"/>
    <w:rsid w:val="00544BB8"/>
    <w:rsid w:val="00545020"/>
    <w:rsid w:val="005457E6"/>
    <w:rsid w:val="00545B98"/>
    <w:rsid w:val="00545BAE"/>
    <w:rsid w:val="0054609D"/>
    <w:rsid w:val="0054627E"/>
    <w:rsid w:val="005462B6"/>
    <w:rsid w:val="00546C78"/>
    <w:rsid w:val="00546CAC"/>
    <w:rsid w:val="00547121"/>
    <w:rsid w:val="00547189"/>
    <w:rsid w:val="005471B4"/>
    <w:rsid w:val="0054757C"/>
    <w:rsid w:val="005478E5"/>
    <w:rsid w:val="00547C5D"/>
    <w:rsid w:val="00550500"/>
    <w:rsid w:val="00550A5A"/>
    <w:rsid w:val="00550CF3"/>
    <w:rsid w:val="005511CA"/>
    <w:rsid w:val="00551203"/>
    <w:rsid w:val="00551463"/>
    <w:rsid w:val="0055146C"/>
    <w:rsid w:val="005514AF"/>
    <w:rsid w:val="00551612"/>
    <w:rsid w:val="00551827"/>
    <w:rsid w:val="0055183C"/>
    <w:rsid w:val="00551A36"/>
    <w:rsid w:val="00551AA8"/>
    <w:rsid w:val="00552195"/>
    <w:rsid w:val="005523F4"/>
    <w:rsid w:val="00552AC0"/>
    <w:rsid w:val="005535E5"/>
    <w:rsid w:val="005535FA"/>
    <w:rsid w:val="00553733"/>
    <w:rsid w:val="005538CD"/>
    <w:rsid w:val="005539FA"/>
    <w:rsid w:val="00553CB3"/>
    <w:rsid w:val="00553D29"/>
    <w:rsid w:val="00553D70"/>
    <w:rsid w:val="00554350"/>
    <w:rsid w:val="00554491"/>
    <w:rsid w:val="00554BE0"/>
    <w:rsid w:val="00554E50"/>
    <w:rsid w:val="00555190"/>
    <w:rsid w:val="0055520E"/>
    <w:rsid w:val="005558C3"/>
    <w:rsid w:val="005558F9"/>
    <w:rsid w:val="00555AF0"/>
    <w:rsid w:val="00555B71"/>
    <w:rsid w:val="0055634D"/>
    <w:rsid w:val="00556850"/>
    <w:rsid w:val="00556872"/>
    <w:rsid w:val="00556B17"/>
    <w:rsid w:val="00557236"/>
    <w:rsid w:val="0055727E"/>
    <w:rsid w:val="00557624"/>
    <w:rsid w:val="0055783C"/>
    <w:rsid w:val="005579B3"/>
    <w:rsid w:val="00557DC2"/>
    <w:rsid w:val="00557FF3"/>
    <w:rsid w:val="00560605"/>
    <w:rsid w:val="0056060E"/>
    <w:rsid w:val="00560942"/>
    <w:rsid w:val="0056097A"/>
    <w:rsid w:val="00560BCC"/>
    <w:rsid w:val="00561361"/>
    <w:rsid w:val="005617C8"/>
    <w:rsid w:val="005619D3"/>
    <w:rsid w:val="00561F53"/>
    <w:rsid w:val="00561F77"/>
    <w:rsid w:val="00562078"/>
    <w:rsid w:val="005627F1"/>
    <w:rsid w:val="00562AAC"/>
    <w:rsid w:val="00562C06"/>
    <w:rsid w:val="00562EE6"/>
    <w:rsid w:val="005631AD"/>
    <w:rsid w:val="00563299"/>
    <w:rsid w:val="0056334D"/>
    <w:rsid w:val="005633B9"/>
    <w:rsid w:val="005633F5"/>
    <w:rsid w:val="00563CE5"/>
    <w:rsid w:val="00563D46"/>
    <w:rsid w:val="00564318"/>
    <w:rsid w:val="0056441E"/>
    <w:rsid w:val="00564E47"/>
    <w:rsid w:val="00565379"/>
    <w:rsid w:val="00565385"/>
    <w:rsid w:val="00565AD5"/>
    <w:rsid w:val="00565B24"/>
    <w:rsid w:val="00565B54"/>
    <w:rsid w:val="00565BC2"/>
    <w:rsid w:val="00565C15"/>
    <w:rsid w:val="00565F8E"/>
    <w:rsid w:val="00565FC0"/>
    <w:rsid w:val="00565FE4"/>
    <w:rsid w:val="005664E5"/>
    <w:rsid w:val="005664FB"/>
    <w:rsid w:val="00566515"/>
    <w:rsid w:val="005669A3"/>
    <w:rsid w:val="00566B6A"/>
    <w:rsid w:val="005676CC"/>
    <w:rsid w:val="0056787D"/>
    <w:rsid w:val="005679FD"/>
    <w:rsid w:val="00567D6F"/>
    <w:rsid w:val="00567E2F"/>
    <w:rsid w:val="005702DF"/>
    <w:rsid w:val="005702E4"/>
    <w:rsid w:val="00570312"/>
    <w:rsid w:val="005705E9"/>
    <w:rsid w:val="00570A36"/>
    <w:rsid w:val="00570D1B"/>
    <w:rsid w:val="00570D91"/>
    <w:rsid w:val="00570F52"/>
    <w:rsid w:val="00571024"/>
    <w:rsid w:val="005712EC"/>
    <w:rsid w:val="0057149D"/>
    <w:rsid w:val="00571585"/>
    <w:rsid w:val="00571BC2"/>
    <w:rsid w:val="00571CBE"/>
    <w:rsid w:val="00571E32"/>
    <w:rsid w:val="00571EB6"/>
    <w:rsid w:val="00571FBE"/>
    <w:rsid w:val="00571FC4"/>
    <w:rsid w:val="005731F1"/>
    <w:rsid w:val="00573DE9"/>
    <w:rsid w:val="00574205"/>
    <w:rsid w:val="005742E2"/>
    <w:rsid w:val="00574306"/>
    <w:rsid w:val="005744F5"/>
    <w:rsid w:val="0057479B"/>
    <w:rsid w:val="00574B7C"/>
    <w:rsid w:val="00574F9C"/>
    <w:rsid w:val="00575733"/>
    <w:rsid w:val="005757A4"/>
    <w:rsid w:val="00575882"/>
    <w:rsid w:val="00575FA4"/>
    <w:rsid w:val="00575FC4"/>
    <w:rsid w:val="00576496"/>
    <w:rsid w:val="00576604"/>
    <w:rsid w:val="00576701"/>
    <w:rsid w:val="0057678F"/>
    <w:rsid w:val="00576AF7"/>
    <w:rsid w:val="00576E3D"/>
    <w:rsid w:val="00577093"/>
    <w:rsid w:val="0057734F"/>
    <w:rsid w:val="0057750C"/>
    <w:rsid w:val="00577681"/>
    <w:rsid w:val="00577912"/>
    <w:rsid w:val="00577C3E"/>
    <w:rsid w:val="005801AB"/>
    <w:rsid w:val="0058030E"/>
    <w:rsid w:val="005806AB"/>
    <w:rsid w:val="00580C0C"/>
    <w:rsid w:val="00580D2A"/>
    <w:rsid w:val="00581833"/>
    <w:rsid w:val="00581B6E"/>
    <w:rsid w:val="00581BEB"/>
    <w:rsid w:val="005820B1"/>
    <w:rsid w:val="005820CA"/>
    <w:rsid w:val="00582351"/>
    <w:rsid w:val="005829BB"/>
    <w:rsid w:val="00582A39"/>
    <w:rsid w:val="00582F83"/>
    <w:rsid w:val="005837E3"/>
    <w:rsid w:val="00583D6E"/>
    <w:rsid w:val="00583EB6"/>
    <w:rsid w:val="005842CB"/>
    <w:rsid w:val="00584995"/>
    <w:rsid w:val="00584FD9"/>
    <w:rsid w:val="00585704"/>
    <w:rsid w:val="00585869"/>
    <w:rsid w:val="0058600B"/>
    <w:rsid w:val="00586307"/>
    <w:rsid w:val="00586314"/>
    <w:rsid w:val="005866FE"/>
    <w:rsid w:val="005868C9"/>
    <w:rsid w:val="00586A66"/>
    <w:rsid w:val="005870B8"/>
    <w:rsid w:val="00587346"/>
    <w:rsid w:val="00587404"/>
    <w:rsid w:val="00587528"/>
    <w:rsid w:val="005876EF"/>
    <w:rsid w:val="0059029F"/>
    <w:rsid w:val="005907A8"/>
    <w:rsid w:val="005907C0"/>
    <w:rsid w:val="00590DAA"/>
    <w:rsid w:val="005917FB"/>
    <w:rsid w:val="00591846"/>
    <w:rsid w:val="00591970"/>
    <w:rsid w:val="0059225F"/>
    <w:rsid w:val="0059241F"/>
    <w:rsid w:val="00592A17"/>
    <w:rsid w:val="00592A75"/>
    <w:rsid w:val="00592B77"/>
    <w:rsid w:val="00593E25"/>
    <w:rsid w:val="005943E3"/>
    <w:rsid w:val="00594717"/>
    <w:rsid w:val="005947B5"/>
    <w:rsid w:val="00594859"/>
    <w:rsid w:val="00594ED6"/>
    <w:rsid w:val="00595447"/>
    <w:rsid w:val="0059589F"/>
    <w:rsid w:val="00595A2A"/>
    <w:rsid w:val="00595A90"/>
    <w:rsid w:val="00595AFA"/>
    <w:rsid w:val="00595D97"/>
    <w:rsid w:val="00595DF2"/>
    <w:rsid w:val="00595E05"/>
    <w:rsid w:val="00595E09"/>
    <w:rsid w:val="005963AB"/>
    <w:rsid w:val="005963F9"/>
    <w:rsid w:val="00596480"/>
    <w:rsid w:val="00596637"/>
    <w:rsid w:val="00596B66"/>
    <w:rsid w:val="00596B69"/>
    <w:rsid w:val="00597400"/>
    <w:rsid w:val="005975EF"/>
    <w:rsid w:val="005978A0"/>
    <w:rsid w:val="00597A8C"/>
    <w:rsid w:val="00597C52"/>
    <w:rsid w:val="00597DB3"/>
    <w:rsid w:val="005A0528"/>
    <w:rsid w:val="005A069B"/>
    <w:rsid w:val="005A0882"/>
    <w:rsid w:val="005A1085"/>
    <w:rsid w:val="005A11E8"/>
    <w:rsid w:val="005A1767"/>
    <w:rsid w:val="005A1CE0"/>
    <w:rsid w:val="005A20D8"/>
    <w:rsid w:val="005A2887"/>
    <w:rsid w:val="005A2A16"/>
    <w:rsid w:val="005A2E8C"/>
    <w:rsid w:val="005A307A"/>
    <w:rsid w:val="005A3131"/>
    <w:rsid w:val="005A318D"/>
    <w:rsid w:val="005A31BE"/>
    <w:rsid w:val="005A3278"/>
    <w:rsid w:val="005A33A6"/>
    <w:rsid w:val="005A342E"/>
    <w:rsid w:val="005A35BC"/>
    <w:rsid w:val="005A36CD"/>
    <w:rsid w:val="005A37B0"/>
    <w:rsid w:val="005A3A2B"/>
    <w:rsid w:val="005A3AC2"/>
    <w:rsid w:val="005A3D0F"/>
    <w:rsid w:val="005A3E7C"/>
    <w:rsid w:val="005A3F83"/>
    <w:rsid w:val="005A418F"/>
    <w:rsid w:val="005A423D"/>
    <w:rsid w:val="005A4FEE"/>
    <w:rsid w:val="005A5716"/>
    <w:rsid w:val="005A5F6C"/>
    <w:rsid w:val="005A6188"/>
    <w:rsid w:val="005A61AD"/>
    <w:rsid w:val="005A621D"/>
    <w:rsid w:val="005A62F3"/>
    <w:rsid w:val="005A65A2"/>
    <w:rsid w:val="005A66EB"/>
    <w:rsid w:val="005A69ED"/>
    <w:rsid w:val="005A6EA9"/>
    <w:rsid w:val="005A6F0A"/>
    <w:rsid w:val="005A6F57"/>
    <w:rsid w:val="005A6FA0"/>
    <w:rsid w:val="005A79CF"/>
    <w:rsid w:val="005A7DF5"/>
    <w:rsid w:val="005A7F95"/>
    <w:rsid w:val="005B00D9"/>
    <w:rsid w:val="005B0352"/>
    <w:rsid w:val="005B039B"/>
    <w:rsid w:val="005B0EBD"/>
    <w:rsid w:val="005B0F4D"/>
    <w:rsid w:val="005B10E8"/>
    <w:rsid w:val="005B1191"/>
    <w:rsid w:val="005B1317"/>
    <w:rsid w:val="005B1B09"/>
    <w:rsid w:val="005B1BBA"/>
    <w:rsid w:val="005B1E67"/>
    <w:rsid w:val="005B1E84"/>
    <w:rsid w:val="005B1E99"/>
    <w:rsid w:val="005B232B"/>
    <w:rsid w:val="005B2395"/>
    <w:rsid w:val="005B26C8"/>
    <w:rsid w:val="005B2B8B"/>
    <w:rsid w:val="005B2C35"/>
    <w:rsid w:val="005B2CD4"/>
    <w:rsid w:val="005B2F5C"/>
    <w:rsid w:val="005B2FF9"/>
    <w:rsid w:val="005B35F0"/>
    <w:rsid w:val="005B38FB"/>
    <w:rsid w:val="005B399B"/>
    <w:rsid w:val="005B3E0F"/>
    <w:rsid w:val="005B3FF4"/>
    <w:rsid w:val="005B4370"/>
    <w:rsid w:val="005B49AB"/>
    <w:rsid w:val="005B4C01"/>
    <w:rsid w:val="005B4C1B"/>
    <w:rsid w:val="005B4D0D"/>
    <w:rsid w:val="005B4E2D"/>
    <w:rsid w:val="005B4FA0"/>
    <w:rsid w:val="005B5012"/>
    <w:rsid w:val="005B50E5"/>
    <w:rsid w:val="005B517E"/>
    <w:rsid w:val="005B571D"/>
    <w:rsid w:val="005B59EF"/>
    <w:rsid w:val="005B5A1E"/>
    <w:rsid w:val="005B5A78"/>
    <w:rsid w:val="005B5F4F"/>
    <w:rsid w:val="005B5F51"/>
    <w:rsid w:val="005B5F68"/>
    <w:rsid w:val="005B6026"/>
    <w:rsid w:val="005B60CD"/>
    <w:rsid w:val="005B613A"/>
    <w:rsid w:val="005B6535"/>
    <w:rsid w:val="005B6619"/>
    <w:rsid w:val="005B6E03"/>
    <w:rsid w:val="005B6EF9"/>
    <w:rsid w:val="005B7622"/>
    <w:rsid w:val="005B7BC6"/>
    <w:rsid w:val="005C00B8"/>
    <w:rsid w:val="005C052B"/>
    <w:rsid w:val="005C09F7"/>
    <w:rsid w:val="005C0C90"/>
    <w:rsid w:val="005C0E50"/>
    <w:rsid w:val="005C11E9"/>
    <w:rsid w:val="005C1225"/>
    <w:rsid w:val="005C136C"/>
    <w:rsid w:val="005C13EF"/>
    <w:rsid w:val="005C18A5"/>
    <w:rsid w:val="005C1A7F"/>
    <w:rsid w:val="005C1C7A"/>
    <w:rsid w:val="005C1EB2"/>
    <w:rsid w:val="005C20EB"/>
    <w:rsid w:val="005C2202"/>
    <w:rsid w:val="005C23A4"/>
    <w:rsid w:val="005C281A"/>
    <w:rsid w:val="005C28E6"/>
    <w:rsid w:val="005C2E27"/>
    <w:rsid w:val="005C3007"/>
    <w:rsid w:val="005C3146"/>
    <w:rsid w:val="005C31AB"/>
    <w:rsid w:val="005C351B"/>
    <w:rsid w:val="005C3628"/>
    <w:rsid w:val="005C39FA"/>
    <w:rsid w:val="005C3AA8"/>
    <w:rsid w:val="005C3B0B"/>
    <w:rsid w:val="005C3B95"/>
    <w:rsid w:val="005C4107"/>
    <w:rsid w:val="005C4275"/>
    <w:rsid w:val="005C4513"/>
    <w:rsid w:val="005C4569"/>
    <w:rsid w:val="005C46FA"/>
    <w:rsid w:val="005C4CA9"/>
    <w:rsid w:val="005C4E74"/>
    <w:rsid w:val="005C5496"/>
    <w:rsid w:val="005C56B0"/>
    <w:rsid w:val="005C5927"/>
    <w:rsid w:val="005C5B18"/>
    <w:rsid w:val="005C5BA8"/>
    <w:rsid w:val="005C6159"/>
    <w:rsid w:val="005C6413"/>
    <w:rsid w:val="005C677D"/>
    <w:rsid w:val="005C7060"/>
    <w:rsid w:val="005C7586"/>
    <w:rsid w:val="005C763C"/>
    <w:rsid w:val="005C7D8D"/>
    <w:rsid w:val="005D001B"/>
    <w:rsid w:val="005D0226"/>
    <w:rsid w:val="005D02B8"/>
    <w:rsid w:val="005D0394"/>
    <w:rsid w:val="005D0438"/>
    <w:rsid w:val="005D04A1"/>
    <w:rsid w:val="005D05D4"/>
    <w:rsid w:val="005D0915"/>
    <w:rsid w:val="005D09ED"/>
    <w:rsid w:val="005D0A7D"/>
    <w:rsid w:val="005D0BD1"/>
    <w:rsid w:val="005D0D1E"/>
    <w:rsid w:val="005D0D49"/>
    <w:rsid w:val="005D0F91"/>
    <w:rsid w:val="005D11A2"/>
    <w:rsid w:val="005D17DB"/>
    <w:rsid w:val="005D1B25"/>
    <w:rsid w:val="005D272D"/>
    <w:rsid w:val="005D3147"/>
    <w:rsid w:val="005D32B5"/>
    <w:rsid w:val="005D357A"/>
    <w:rsid w:val="005D36B5"/>
    <w:rsid w:val="005D392C"/>
    <w:rsid w:val="005D3A6F"/>
    <w:rsid w:val="005D3CED"/>
    <w:rsid w:val="005D4053"/>
    <w:rsid w:val="005D42E6"/>
    <w:rsid w:val="005D476C"/>
    <w:rsid w:val="005D500A"/>
    <w:rsid w:val="005D5112"/>
    <w:rsid w:val="005D51E4"/>
    <w:rsid w:val="005D5323"/>
    <w:rsid w:val="005D5490"/>
    <w:rsid w:val="005D5996"/>
    <w:rsid w:val="005D5FBD"/>
    <w:rsid w:val="005D60CE"/>
    <w:rsid w:val="005D6468"/>
    <w:rsid w:val="005D663F"/>
    <w:rsid w:val="005D66AF"/>
    <w:rsid w:val="005D6ADF"/>
    <w:rsid w:val="005D6D90"/>
    <w:rsid w:val="005D7146"/>
    <w:rsid w:val="005D726A"/>
    <w:rsid w:val="005D733C"/>
    <w:rsid w:val="005D74FA"/>
    <w:rsid w:val="005D7530"/>
    <w:rsid w:val="005D7854"/>
    <w:rsid w:val="005E00EC"/>
    <w:rsid w:val="005E064D"/>
    <w:rsid w:val="005E06E3"/>
    <w:rsid w:val="005E0B79"/>
    <w:rsid w:val="005E0C63"/>
    <w:rsid w:val="005E102D"/>
    <w:rsid w:val="005E1037"/>
    <w:rsid w:val="005E153F"/>
    <w:rsid w:val="005E1A8C"/>
    <w:rsid w:val="005E2A67"/>
    <w:rsid w:val="005E2E1D"/>
    <w:rsid w:val="005E2E59"/>
    <w:rsid w:val="005E35C2"/>
    <w:rsid w:val="005E3716"/>
    <w:rsid w:val="005E39DA"/>
    <w:rsid w:val="005E3ABD"/>
    <w:rsid w:val="005E3AD6"/>
    <w:rsid w:val="005E3D4A"/>
    <w:rsid w:val="005E3E0D"/>
    <w:rsid w:val="005E4301"/>
    <w:rsid w:val="005E440F"/>
    <w:rsid w:val="005E4866"/>
    <w:rsid w:val="005E49AB"/>
    <w:rsid w:val="005E4BF0"/>
    <w:rsid w:val="005E4CD8"/>
    <w:rsid w:val="005E4D20"/>
    <w:rsid w:val="005E4D22"/>
    <w:rsid w:val="005E4DFF"/>
    <w:rsid w:val="005E51CE"/>
    <w:rsid w:val="005E521D"/>
    <w:rsid w:val="005E55A5"/>
    <w:rsid w:val="005E5E24"/>
    <w:rsid w:val="005E5E74"/>
    <w:rsid w:val="005E5FE0"/>
    <w:rsid w:val="005E6253"/>
    <w:rsid w:val="005E6286"/>
    <w:rsid w:val="005E658D"/>
    <w:rsid w:val="005E6837"/>
    <w:rsid w:val="005E692A"/>
    <w:rsid w:val="005E69C4"/>
    <w:rsid w:val="005E6B9F"/>
    <w:rsid w:val="005E6F3F"/>
    <w:rsid w:val="005E7303"/>
    <w:rsid w:val="005E75B0"/>
    <w:rsid w:val="005E7A0B"/>
    <w:rsid w:val="005E7B9E"/>
    <w:rsid w:val="005F029A"/>
    <w:rsid w:val="005F07A5"/>
    <w:rsid w:val="005F0805"/>
    <w:rsid w:val="005F0A65"/>
    <w:rsid w:val="005F0BF9"/>
    <w:rsid w:val="005F0C59"/>
    <w:rsid w:val="005F1006"/>
    <w:rsid w:val="005F14D9"/>
    <w:rsid w:val="005F1585"/>
    <w:rsid w:val="005F16AC"/>
    <w:rsid w:val="005F1AA0"/>
    <w:rsid w:val="005F1AAE"/>
    <w:rsid w:val="005F22EB"/>
    <w:rsid w:val="005F246F"/>
    <w:rsid w:val="005F26B7"/>
    <w:rsid w:val="005F2D86"/>
    <w:rsid w:val="005F2E29"/>
    <w:rsid w:val="005F348A"/>
    <w:rsid w:val="005F3556"/>
    <w:rsid w:val="005F3DB2"/>
    <w:rsid w:val="005F4202"/>
    <w:rsid w:val="005F4B6E"/>
    <w:rsid w:val="005F4BC0"/>
    <w:rsid w:val="005F4C78"/>
    <w:rsid w:val="005F502B"/>
    <w:rsid w:val="005F5297"/>
    <w:rsid w:val="005F5878"/>
    <w:rsid w:val="005F5A2F"/>
    <w:rsid w:val="005F5C24"/>
    <w:rsid w:val="005F5D25"/>
    <w:rsid w:val="005F65C4"/>
    <w:rsid w:val="005F66B1"/>
    <w:rsid w:val="005F6788"/>
    <w:rsid w:val="005F69EB"/>
    <w:rsid w:val="005F6D6F"/>
    <w:rsid w:val="005F6DDF"/>
    <w:rsid w:val="005F72C9"/>
    <w:rsid w:val="005F7860"/>
    <w:rsid w:val="005F7972"/>
    <w:rsid w:val="005F7D27"/>
    <w:rsid w:val="006000E8"/>
    <w:rsid w:val="00600175"/>
    <w:rsid w:val="00600C41"/>
    <w:rsid w:val="006013DE"/>
    <w:rsid w:val="00601C72"/>
    <w:rsid w:val="0060225F"/>
    <w:rsid w:val="00602D2E"/>
    <w:rsid w:val="006035C0"/>
    <w:rsid w:val="00603A62"/>
    <w:rsid w:val="0060400C"/>
    <w:rsid w:val="0060419B"/>
    <w:rsid w:val="00604380"/>
    <w:rsid w:val="00604607"/>
    <w:rsid w:val="00604EFB"/>
    <w:rsid w:val="00605419"/>
    <w:rsid w:val="00605D1F"/>
    <w:rsid w:val="00605E29"/>
    <w:rsid w:val="00605E58"/>
    <w:rsid w:val="00605FE1"/>
    <w:rsid w:val="006061AE"/>
    <w:rsid w:val="00606C26"/>
    <w:rsid w:val="00606F0D"/>
    <w:rsid w:val="0060714F"/>
    <w:rsid w:val="006071BB"/>
    <w:rsid w:val="0060780A"/>
    <w:rsid w:val="00607F54"/>
    <w:rsid w:val="006100E8"/>
    <w:rsid w:val="00610267"/>
    <w:rsid w:val="006104BC"/>
    <w:rsid w:val="00611256"/>
    <w:rsid w:val="00611456"/>
    <w:rsid w:val="0061196B"/>
    <w:rsid w:val="00611982"/>
    <w:rsid w:val="00611DF4"/>
    <w:rsid w:val="006123D4"/>
    <w:rsid w:val="006125CD"/>
    <w:rsid w:val="0061269D"/>
    <w:rsid w:val="0061277F"/>
    <w:rsid w:val="00612937"/>
    <w:rsid w:val="00612E84"/>
    <w:rsid w:val="00612E9C"/>
    <w:rsid w:val="00612EE6"/>
    <w:rsid w:val="00612F7E"/>
    <w:rsid w:val="006130ED"/>
    <w:rsid w:val="0061331C"/>
    <w:rsid w:val="006133B0"/>
    <w:rsid w:val="00613D63"/>
    <w:rsid w:val="00614108"/>
    <w:rsid w:val="0061469A"/>
    <w:rsid w:val="006149C5"/>
    <w:rsid w:val="00614B1E"/>
    <w:rsid w:val="00614BD6"/>
    <w:rsid w:val="00614C36"/>
    <w:rsid w:val="00614F1E"/>
    <w:rsid w:val="00614FC6"/>
    <w:rsid w:val="0061557D"/>
    <w:rsid w:val="006157B7"/>
    <w:rsid w:val="0061580D"/>
    <w:rsid w:val="00616069"/>
    <w:rsid w:val="006160FE"/>
    <w:rsid w:val="0061699D"/>
    <w:rsid w:val="00616ACA"/>
    <w:rsid w:val="00616BEB"/>
    <w:rsid w:val="00617011"/>
    <w:rsid w:val="00617670"/>
    <w:rsid w:val="0061777E"/>
    <w:rsid w:val="0061799B"/>
    <w:rsid w:val="00617A28"/>
    <w:rsid w:val="00617A2C"/>
    <w:rsid w:val="0062003E"/>
    <w:rsid w:val="0062021A"/>
    <w:rsid w:val="00620420"/>
    <w:rsid w:val="00620598"/>
    <w:rsid w:val="006206CC"/>
    <w:rsid w:val="006206EA"/>
    <w:rsid w:val="006208A4"/>
    <w:rsid w:val="00620A34"/>
    <w:rsid w:val="00620A6A"/>
    <w:rsid w:val="00620C56"/>
    <w:rsid w:val="006210A0"/>
    <w:rsid w:val="006210E0"/>
    <w:rsid w:val="00621309"/>
    <w:rsid w:val="00621438"/>
    <w:rsid w:val="006216FA"/>
    <w:rsid w:val="00621795"/>
    <w:rsid w:val="00621905"/>
    <w:rsid w:val="00621A06"/>
    <w:rsid w:val="00621CAA"/>
    <w:rsid w:val="00621D40"/>
    <w:rsid w:val="006220C6"/>
    <w:rsid w:val="006221C0"/>
    <w:rsid w:val="006221CB"/>
    <w:rsid w:val="00622392"/>
    <w:rsid w:val="006229F2"/>
    <w:rsid w:val="00622A65"/>
    <w:rsid w:val="0062329D"/>
    <w:rsid w:val="00623460"/>
    <w:rsid w:val="0062396A"/>
    <w:rsid w:val="0062447E"/>
    <w:rsid w:val="0062457F"/>
    <w:rsid w:val="006248E9"/>
    <w:rsid w:val="0062498F"/>
    <w:rsid w:val="00624AA4"/>
    <w:rsid w:val="00624C8B"/>
    <w:rsid w:val="0062595E"/>
    <w:rsid w:val="00625B8D"/>
    <w:rsid w:val="00625C7E"/>
    <w:rsid w:val="00625CD9"/>
    <w:rsid w:val="00625D8B"/>
    <w:rsid w:val="00625F42"/>
    <w:rsid w:val="00626204"/>
    <w:rsid w:val="00626756"/>
    <w:rsid w:val="00626990"/>
    <w:rsid w:val="00626AC8"/>
    <w:rsid w:val="00626BBF"/>
    <w:rsid w:val="00626C09"/>
    <w:rsid w:val="00626CE9"/>
    <w:rsid w:val="00626F3B"/>
    <w:rsid w:val="00627062"/>
    <w:rsid w:val="006271BE"/>
    <w:rsid w:val="00627228"/>
    <w:rsid w:val="006275CA"/>
    <w:rsid w:val="00627615"/>
    <w:rsid w:val="0062767F"/>
    <w:rsid w:val="006279C7"/>
    <w:rsid w:val="00627A60"/>
    <w:rsid w:val="00627A66"/>
    <w:rsid w:val="00627C43"/>
    <w:rsid w:val="00627CAA"/>
    <w:rsid w:val="00627CAD"/>
    <w:rsid w:val="00627D22"/>
    <w:rsid w:val="00627D48"/>
    <w:rsid w:val="006302B2"/>
    <w:rsid w:val="006302C0"/>
    <w:rsid w:val="006307D4"/>
    <w:rsid w:val="00630D50"/>
    <w:rsid w:val="00630DB9"/>
    <w:rsid w:val="00630EBA"/>
    <w:rsid w:val="00630F4D"/>
    <w:rsid w:val="0063102C"/>
    <w:rsid w:val="0063122D"/>
    <w:rsid w:val="0063149D"/>
    <w:rsid w:val="006314B5"/>
    <w:rsid w:val="006315F3"/>
    <w:rsid w:val="00631662"/>
    <w:rsid w:val="00631BA6"/>
    <w:rsid w:val="006326FB"/>
    <w:rsid w:val="00632BC1"/>
    <w:rsid w:val="00632FAA"/>
    <w:rsid w:val="0063305C"/>
    <w:rsid w:val="0063325E"/>
    <w:rsid w:val="00633292"/>
    <w:rsid w:val="006339E7"/>
    <w:rsid w:val="00633CB9"/>
    <w:rsid w:val="0063440F"/>
    <w:rsid w:val="0063456F"/>
    <w:rsid w:val="006347CC"/>
    <w:rsid w:val="00634B22"/>
    <w:rsid w:val="00634B33"/>
    <w:rsid w:val="00634D48"/>
    <w:rsid w:val="00634EDB"/>
    <w:rsid w:val="0063515E"/>
    <w:rsid w:val="00635604"/>
    <w:rsid w:val="0063577B"/>
    <w:rsid w:val="006358C3"/>
    <w:rsid w:val="00635E8E"/>
    <w:rsid w:val="006362CC"/>
    <w:rsid w:val="00636405"/>
    <w:rsid w:val="00636846"/>
    <w:rsid w:val="00636CA7"/>
    <w:rsid w:val="00637BB9"/>
    <w:rsid w:val="00637E3B"/>
    <w:rsid w:val="00637F95"/>
    <w:rsid w:val="0064017A"/>
    <w:rsid w:val="0064041E"/>
    <w:rsid w:val="0064048F"/>
    <w:rsid w:val="006406B8"/>
    <w:rsid w:val="00640801"/>
    <w:rsid w:val="00640E42"/>
    <w:rsid w:val="00640F7C"/>
    <w:rsid w:val="00640FAF"/>
    <w:rsid w:val="006412B0"/>
    <w:rsid w:val="00641639"/>
    <w:rsid w:val="00641B2B"/>
    <w:rsid w:val="00641BAE"/>
    <w:rsid w:val="00641CF2"/>
    <w:rsid w:val="00641CFB"/>
    <w:rsid w:val="00641D60"/>
    <w:rsid w:val="006421AB"/>
    <w:rsid w:val="00642F08"/>
    <w:rsid w:val="00642F46"/>
    <w:rsid w:val="00643CAE"/>
    <w:rsid w:val="006440A0"/>
    <w:rsid w:val="006441EC"/>
    <w:rsid w:val="0064428B"/>
    <w:rsid w:val="00644827"/>
    <w:rsid w:val="00644CBB"/>
    <w:rsid w:val="00644E38"/>
    <w:rsid w:val="00645074"/>
    <w:rsid w:val="0064526B"/>
    <w:rsid w:val="006454AE"/>
    <w:rsid w:val="00645566"/>
    <w:rsid w:val="00645568"/>
    <w:rsid w:val="006457D8"/>
    <w:rsid w:val="00645BCD"/>
    <w:rsid w:val="00645C1C"/>
    <w:rsid w:val="00646425"/>
    <w:rsid w:val="006464F5"/>
    <w:rsid w:val="00646E34"/>
    <w:rsid w:val="00646F83"/>
    <w:rsid w:val="00647278"/>
    <w:rsid w:val="006472DC"/>
    <w:rsid w:val="00647552"/>
    <w:rsid w:val="006478F0"/>
    <w:rsid w:val="00647C16"/>
    <w:rsid w:val="00647CF3"/>
    <w:rsid w:val="006501C4"/>
    <w:rsid w:val="006503A2"/>
    <w:rsid w:val="006503F7"/>
    <w:rsid w:val="006504E7"/>
    <w:rsid w:val="006504F5"/>
    <w:rsid w:val="0065072E"/>
    <w:rsid w:val="006509B7"/>
    <w:rsid w:val="00650AF5"/>
    <w:rsid w:val="00650E42"/>
    <w:rsid w:val="006513D7"/>
    <w:rsid w:val="006516DA"/>
    <w:rsid w:val="0065232F"/>
    <w:rsid w:val="00652649"/>
    <w:rsid w:val="00652F1C"/>
    <w:rsid w:val="00653093"/>
    <w:rsid w:val="00653784"/>
    <w:rsid w:val="00653AD0"/>
    <w:rsid w:val="006542BA"/>
    <w:rsid w:val="0065500E"/>
    <w:rsid w:val="00655119"/>
    <w:rsid w:val="00655898"/>
    <w:rsid w:val="00655CB1"/>
    <w:rsid w:val="00655CF6"/>
    <w:rsid w:val="00655EFA"/>
    <w:rsid w:val="00656384"/>
    <w:rsid w:val="006563BC"/>
    <w:rsid w:val="00656873"/>
    <w:rsid w:val="00656891"/>
    <w:rsid w:val="00656B01"/>
    <w:rsid w:val="00656C51"/>
    <w:rsid w:val="00656E84"/>
    <w:rsid w:val="00656FE5"/>
    <w:rsid w:val="006572D1"/>
    <w:rsid w:val="00657C81"/>
    <w:rsid w:val="00657D0C"/>
    <w:rsid w:val="00657F9C"/>
    <w:rsid w:val="00660300"/>
    <w:rsid w:val="00660520"/>
    <w:rsid w:val="00660665"/>
    <w:rsid w:val="006606EE"/>
    <w:rsid w:val="00660B3F"/>
    <w:rsid w:val="00660C53"/>
    <w:rsid w:val="00660FDA"/>
    <w:rsid w:val="0066133F"/>
    <w:rsid w:val="00661D09"/>
    <w:rsid w:val="006621D7"/>
    <w:rsid w:val="00662A71"/>
    <w:rsid w:val="00662ED2"/>
    <w:rsid w:val="00663159"/>
    <w:rsid w:val="006632C2"/>
    <w:rsid w:val="00663B4A"/>
    <w:rsid w:val="00663B6B"/>
    <w:rsid w:val="00663ED7"/>
    <w:rsid w:val="006643A4"/>
    <w:rsid w:val="00664933"/>
    <w:rsid w:val="0066498A"/>
    <w:rsid w:val="006651F8"/>
    <w:rsid w:val="006658F2"/>
    <w:rsid w:val="006659A8"/>
    <w:rsid w:val="006659EF"/>
    <w:rsid w:val="00665C76"/>
    <w:rsid w:val="00665E21"/>
    <w:rsid w:val="0066674B"/>
    <w:rsid w:val="00666C69"/>
    <w:rsid w:val="00667024"/>
    <w:rsid w:val="006670F7"/>
    <w:rsid w:val="00667404"/>
    <w:rsid w:val="00667487"/>
    <w:rsid w:val="00667610"/>
    <w:rsid w:val="006676FC"/>
    <w:rsid w:val="0067020C"/>
    <w:rsid w:val="00670692"/>
    <w:rsid w:val="00670938"/>
    <w:rsid w:val="00670CC1"/>
    <w:rsid w:val="00670F2D"/>
    <w:rsid w:val="00671178"/>
    <w:rsid w:val="00671235"/>
    <w:rsid w:val="00671C04"/>
    <w:rsid w:val="00671D00"/>
    <w:rsid w:val="00671FFF"/>
    <w:rsid w:val="006724A5"/>
    <w:rsid w:val="00672535"/>
    <w:rsid w:val="006725E0"/>
    <w:rsid w:val="006726A7"/>
    <w:rsid w:val="00672924"/>
    <w:rsid w:val="00672B4F"/>
    <w:rsid w:val="00672C34"/>
    <w:rsid w:val="00672D3C"/>
    <w:rsid w:val="00672F85"/>
    <w:rsid w:val="00673050"/>
    <w:rsid w:val="0067309D"/>
    <w:rsid w:val="0067313E"/>
    <w:rsid w:val="006733DF"/>
    <w:rsid w:val="006735BA"/>
    <w:rsid w:val="00673B90"/>
    <w:rsid w:val="00673F99"/>
    <w:rsid w:val="00674294"/>
    <w:rsid w:val="00674B85"/>
    <w:rsid w:val="00674B88"/>
    <w:rsid w:val="00674BB2"/>
    <w:rsid w:val="0067595D"/>
    <w:rsid w:val="00675C9B"/>
    <w:rsid w:val="00676191"/>
    <w:rsid w:val="00676716"/>
    <w:rsid w:val="00676761"/>
    <w:rsid w:val="00677210"/>
    <w:rsid w:val="0067723E"/>
    <w:rsid w:val="0067747D"/>
    <w:rsid w:val="006776EC"/>
    <w:rsid w:val="00677D31"/>
    <w:rsid w:val="00677E6A"/>
    <w:rsid w:val="0068014A"/>
    <w:rsid w:val="0068030D"/>
    <w:rsid w:val="006803EB"/>
    <w:rsid w:val="00680A3A"/>
    <w:rsid w:val="00680E01"/>
    <w:rsid w:val="0068114C"/>
    <w:rsid w:val="00681159"/>
    <w:rsid w:val="00681207"/>
    <w:rsid w:val="00681263"/>
    <w:rsid w:val="006815DD"/>
    <w:rsid w:val="00681967"/>
    <w:rsid w:val="00681E97"/>
    <w:rsid w:val="00682035"/>
    <w:rsid w:val="0068224F"/>
    <w:rsid w:val="0068242E"/>
    <w:rsid w:val="00682797"/>
    <w:rsid w:val="00682A02"/>
    <w:rsid w:val="00682D6C"/>
    <w:rsid w:val="00683064"/>
    <w:rsid w:val="00683681"/>
    <w:rsid w:val="006836DE"/>
    <w:rsid w:val="00683A80"/>
    <w:rsid w:val="006842CD"/>
    <w:rsid w:val="006845F0"/>
    <w:rsid w:val="006846F1"/>
    <w:rsid w:val="00685025"/>
    <w:rsid w:val="006853B7"/>
    <w:rsid w:val="00685634"/>
    <w:rsid w:val="00685B29"/>
    <w:rsid w:val="00685E68"/>
    <w:rsid w:val="00685FE3"/>
    <w:rsid w:val="00685FFA"/>
    <w:rsid w:val="0068629C"/>
    <w:rsid w:val="0068644E"/>
    <w:rsid w:val="00686535"/>
    <w:rsid w:val="0068670F"/>
    <w:rsid w:val="00686A12"/>
    <w:rsid w:val="00686A2D"/>
    <w:rsid w:val="00686DC6"/>
    <w:rsid w:val="00687023"/>
    <w:rsid w:val="006870FD"/>
    <w:rsid w:val="0068730E"/>
    <w:rsid w:val="00687665"/>
    <w:rsid w:val="0068797C"/>
    <w:rsid w:val="0068799F"/>
    <w:rsid w:val="00687D8E"/>
    <w:rsid w:val="00690084"/>
    <w:rsid w:val="00690359"/>
    <w:rsid w:val="006905E5"/>
    <w:rsid w:val="006909D5"/>
    <w:rsid w:val="00690B3C"/>
    <w:rsid w:val="00690D7C"/>
    <w:rsid w:val="00691229"/>
    <w:rsid w:val="006916A3"/>
    <w:rsid w:val="0069181E"/>
    <w:rsid w:val="00691F3E"/>
    <w:rsid w:val="006922D6"/>
    <w:rsid w:val="00692420"/>
    <w:rsid w:val="0069251C"/>
    <w:rsid w:val="0069270C"/>
    <w:rsid w:val="00692BB4"/>
    <w:rsid w:val="00693049"/>
    <w:rsid w:val="006930B4"/>
    <w:rsid w:val="00693F49"/>
    <w:rsid w:val="00694287"/>
    <w:rsid w:val="0069467B"/>
    <w:rsid w:val="00694688"/>
    <w:rsid w:val="00694B7B"/>
    <w:rsid w:val="00694C3B"/>
    <w:rsid w:val="00694D18"/>
    <w:rsid w:val="00694D69"/>
    <w:rsid w:val="00694DC2"/>
    <w:rsid w:val="006951A7"/>
    <w:rsid w:val="006951A9"/>
    <w:rsid w:val="00695330"/>
    <w:rsid w:val="006953C6"/>
    <w:rsid w:val="00695674"/>
    <w:rsid w:val="00695A24"/>
    <w:rsid w:val="00695C2A"/>
    <w:rsid w:val="006960AD"/>
    <w:rsid w:val="0069629D"/>
    <w:rsid w:val="006962CE"/>
    <w:rsid w:val="00696AF8"/>
    <w:rsid w:val="00696D3C"/>
    <w:rsid w:val="00696D50"/>
    <w:rsid w:val="006971C7"/>
    <w:rsid w:val="00697A14"/>
    <w:rsid w:val="00697F89"/>
    <w:rsid w:val="006A015A"/>
    <w:rsid w:val="006A020B"/>
    <w:rsid w:val="006A10B9"/>
    <w:rsid w:val="006A1147"/>
    <w:rsid w:val="006A12C8"/>
    <w:rsid w:val="006A1522"/>
    <w:rsid w:val="006A1CB9"/>
    <w:rsid w:val="006A21E3"/>
    <w:rsid w:val="006A24EF"/>
    <w:rsid w:val="006A2623"/>
    <w:rsid w:val="006A29A8"/>
    <w:rsid w:val="006A29E5"/>
    <w:rsid w:val="006A2A27"/>
    <w:rsid w:val="006A2AF4"/>
    <w:rsid w:val="006A2E35"/>
    <w:rsid w:val="006A2E38"/>
    <w:rsid w:val="006A3032"/>
    <w:rsid w:val="006A310D"/>
    <w:rsid w:val="006A32EE"/>
    <w:rsid w:val="006A32F4"/>
    <w:rsid w:val="006A339E"/>
    <w:rsid w:val="006A3DAE"/>
    <w:rsid w:val="006A4009"/>
    <w:rsid w:val="006A42FC"/>
    <w:rsid w:val="006A46F2"/>
    <w:rsid w:val="006A4C8D"/>
    <w:rsid w:val="006A4F0A"/>
    <w:rsid w:val="006A50E3"/>
    <w:rsid w:val="006A5166"/>
    <w:rsid w:val="006A5458"/>
    <w:rsid w:val="006A54D3"/>
    <w:rsid w:val="006A5588"/>
    <w:rsid w:val="006A55E0"/>
    <w:rsid w:val="006A59D8"/>
    <w:rsid w:val="006A5A48"/>
    <w:rsid w:val="006A5A53"/>
    <w:rsid w:val="006A5EEA"/>
    <w:rsid w:val="006A64F4"/>
    <w:rsid w:val="006A6549"/>
    <w:rsid w:val="006A695F"/>
    <w:rsid w:val="006A6982"/>
    <w:rsid w:val="006A69D0"/>
    <w:rsid w:val="006A6DB7"/>
    <w:rsid w:val="006A72A0"/>
    <w:rsid w:val="006A758D"/>
    <w:rsid w:val="006A7EDF"/>
    <w:rsid w:val="006B024D"/>
    <w:rsid w:val="006B0272"/>
    <w:rsid w:val="006B03AD"/>
    <w:rsid w:val="006B0744"/>
    <w:rsid w:val="006B077F"/>
    <w:rsid w:val="006B0A46"/>
    <w:rsid w:val="006B0BB5"/>
    <w:rsid w:val="006B0C43"/>
    <w:rsid w:val="006B0E77"/>
    <w:rsid w:val="006B12F0"/>
    <w:rsid w:val="006B15A8"/>
    <w:rsid w:val="006B17AD"/>
    <w:rsid w:val="006B1866"/>
    <w:rsid w:val="006B18AD"/>
    <w:rsid w:val="006B18AE"/>
    <w:rsid w:val="006B2090"/>
    <w:rsid w:val="006B21AF"/>
    <w:rsid w:val="006B2442"/>
    <w:rsid w:val="006B25F5"/>
    <w:rsid w:val="006B33E4"/>
    <w:rsid w:val="006B3C1C"/>
    <w:rsid w:val="006B4186"/>
    <w:rsid w:val="006B447E"/>
    <w:rsid w:val="006B470E"/>
    <w:rsid w:val="006B4861"/>
    <w:rsid w:val="006B4AEE"/>
    <w:rsid w:val="006B4DFD"/>
    <w:rsid w:val="006B5035"/>
    <w:rsid w:val="006B5731"/>
    <w:rsid w:val="006B57C4"/>
    <w:rsid w:val="006B5829"/>
    <w:rsid w:val="006B58AA"/>
    <w:rsid w:val="006B5C37"/>
    <w:rsid w:val="006B5EFB"/>
    <w:rsid w:val="006B5F60"/>
    <w:rsid w:val="006B6D49"/>
    <w:rsid w:val="006B7F43"/>
    <w:rsid w:val="006C0387"/>
    <w:rsid w:val="006C0A2B"/>
    <w:rsid w:val="006C0CC4"/>
    <w:rsid w:val="006C1495"/>
    <w:rsid w:val="006C1814"/>
    <w:rsid w:val="006C1D31"/>
    <w:rsid w:val="006C2535"/>
    <w:rsid w:val="006C26BE"/>
    <w:rsid w:val="006C27FE"/>
    <w:rsid w:val="006C2A10"/>
    <w:rsid w:val="006C2BB5"/>
    <w:rsid w:val="006C2C47"/>
    <w:rsid w:val="006C2C6E"/>
    <w:rsid w:val="006C2F86"/>
    <w:rsid w:val="006C30B7"/>
    <w:rsid w:val="006C38AA"/>
    <w:rsid w:val="006C3B43"/>
    <w:rsid w:val="006C3CCC"/>
    <w:rsid w:val="006C3EDB"/>
    <w:rsid w:val="006C4025"/>
    <w:rsid w:val="006C4245"/>
    <w:rsid w:val="006C43A1"/>
    <w:rsid w:val="006C446A"/>
    <w:rsid w:val="006C530B"/>
    <w:rsid w:val="006C5383"/>
    <w:rsid w:val="006C53BB"/>
    <w:rsid w:val="006C582D"/>
    <w:rsid w:val="006C5928"/>
    <w:rsid w:val="006C5C77"/>
    <w:rsid w:val="006C5DD7"/>
    <w:rsid w:val="006C5ECB"/>
    <w:rsid w:val="006C60B9"/>
    <w:rsid w:val="006C6104"/>
    <w:rsid w:val="006C6215"/>
    <w:rsid w:val="006C652F"/>
    <w:rsid w:val="006C65BA"/>
    <w:rsid w:val="006C6EDD"/>
    <w:rsid w:val="006C7650"/>
    <w:rsid w:val="006C7BEB"/>
    <w:rsid w:val="006C7E17"/>
    <w:rsid w:val="006C7F64"/>
    <w:rsid w:val="006C7FC3"/>
    <w:rsid w:val="006D0705"/>
    <w:rsid w:val="006D0843"/>
    <w:rsid w:val="006D08F4"/>
    <w:rsid w:val="006D11B2"/>
    <w:rsid w:val="006D1592"/>
    <w:rsid w:val="006D18B3"/>
    <w:rsid w:val="006D1A21"/>
    <w:rsid w:val="006D1CDF"/>
    <w:rsid w:val="006D1D46"/>
    <w:rsid w:val="006D23CA"/>
    <w:rsid w:val="006D2898"/>
    <w:rsid w:val="006D2E62"/>
    <w:rsid w:val="006D2E9F"/>
    <w:rsid w:val="006D3361"/>
    <w:rsid w:val="006D3AF5"/>
    <w:rsid w:val="006D3B1A"/>
    <w:rsid w:val="006D3F50"/>
    <w:rsid w:val="006D43E5"/>
    <w:rsid w:val="006D445A"/>
    <w:rsid w:val="006D4853"/>
    <w:rsid w:val="006D49FB"/>
    <w:rsid w:val="006D4A34"/>
    <w:rsid w:val="006D4BFF"/>
    <w:rsid w:val="006D4F58"/>
    <w:rsid w:val="006D4F5F"/>
    <w:rsid w:val="006D5167"/>
    <w:rsid w:val="006D52B9"/>
    <w:rsid w:val="006D5584"/>
    <w:rsid w:val="006D5596"/>
    <w:rsid w:val="006D58A2"/>
    <w:rsid w:val="006D59FA"/>
    <w:rsid w:val="006D5DF0"/>
    <w:rsid w:val="006D628C"/>
    <w:rsid w:val="006D64A9"/>
    <w:rsid w:val="006D68C7"/>
    <w:rsid w:val="006D7002"/>
    <w:rsid w:val="006D71B1"/>
    <w:rsid w:val="006D766D"/>
    <w:rsid w:val="006D7964"/>
    <w:rsid w:val="006D7BC5"/>
    <w:rsid w:val="006D7E4D"/>
    <w:rsid w:val="006E02CA"/>
    <w:rsid w:val="006E04FC"/>
    <w:rsid w:val="006E0745"/>
    <w:rsid w:val="006E0BB0"/>
    <w:rsid w:val="006E10D4"/>
    <w:rsid w:val="006E10F2"/>
    <w:rsid w:val="006E1292"/>
    <w:rsid w:val="006E1453"/>
    <w:rsid w:val="006E16A5"/>
    <w:rsid w:val="006E197B"/>
    <w:rsid w:val="006E19C4"/>
    <w:rsid w:val="006E1A4A"/>
    <w:rsid w:val="006E1ACF"/>
    <w:rsid w:val="006E2954"/>
    <w:rsid w:val="006E2A45"/>
    <w:rsid w:val="006E2BD7"/>
    <w:rsid w:val="006E2FA0"/>
    <w:rsid w:val="006E3710"/>
    <w:rsid w:val="006E38B6"/>
    <w:rsid w:val="006E39D2"/>
    <w:rsid w:val="006E3E2E"/>
    <w:rsid w:val="006E4463"/>
    <w:rsid w:val="006E448A"/>
    <w:rsid w:val="006E4835"/>
    <w:rsid w:val="006E4E65"/>
    <w:rsid w:val="006E4FDF"/>
    <w:rsid w:val="006E523D"/>
    <w:rsid w:val="006E5324"/>
    <w:rsid w:val="006E574E"/>
    <w:rsid w:val="006E585D"/>
    <w:rsid w:val="006E5C0B"/>
    <w:rsid w:val="006E6238"/>
    <w:rsid w:val="006E6684"/>
    <w:rsid w:val="006E67DB"/>
    <w:rsid w:val="006E718F"/>
    <w:rsid w:val="006E71BC"/>
    <w:rsid w:val="006E72FC"/>
    <w:rsid w:val="006E74BF"/>
    <w:rsid w:val="006E7DE5"/>
    <w:rsid w:val="006E7FC4"/>
    <w:rsid w:val="006F03DE"/>
    <w:rsid w:val="006F041C"/>
    <w:rsid w:val="006F0616"/>
    <w:rsid w:val="006F0781"/>
    <w:rsid w:val="006F079C"/>
    <w:rsid w:val="006F08D5"/>
    <w:rsid w:val="006F0927"/>
    <w:rsid w:val="006F0D4D"/>
    <w:rsid w:val="006F0E8E"/>
    <w:rsid w:val="006F0F34"/>
    <w:rsid w:val="006F0F41"/>
    <w:rsid w:val="006F15D9"/>
    <w:rsid w:val="006F1AC3"/>
    <w:rsid w:val="006F1B96"/>
    <w:rsid w:val="006F1C34"/>
    <w:rsid w:val="006F1D58"/>
    <w:rsid w:val="006F1FFE"/>
    <w:rsid w:val="006F20C6"/>
    <w:rsid w:val="006F24BC"/>
    <w:rsid w:val="006F254E"/>
    <w:rsid w:val="006F25E5"/>
    <w:rsid w:val="006F28F7"/>
    <w:rsid w:val="006F29D0"/>
    <w:rsid w:val="006F2AB2"/>
    <w:rsid w:val="006F312E"/>
    <w:rsid w:val="006F3759"/>
    <w:rsid w:val="006F3A06"/>
    <w:rsid w:val="006F3C2C"/>
    <w:rsid w:val="006F404F"/>
    <w:rsid w:val="006F458C"/>
    <w:rsid w:val="006F4B76"/>
    <w:rsid w:val="006F4C81"/>
    <w:rsid w:val="006F4CC6"/>
    <w:rsid w:val="006F4D73"/>
    <w:rsid w:val="006F5238"/>
    <w:rsid w:val="006F54AD"/>
    <w:rsid w:val="006F54D5"/>
    <w:rsid w:val="006F590D"/>
    <w:rsid w:val="006F5BD7"/>
    <w:rsid w:val="006F5EB1"/>
    <w:rsid w:val="006F60D2"/>
    <w:rsid w:val="006F65E4"/>
    <w:rsid w:val="006F6901"/>
    <w:rsid w:val="006F6907"/>
    <w:rsid w:val="006F6BAD"/>
    <w:rsid w:val="006F6BFB"/>
    <w:rsid w:val="006F707C"/>
    <w:rsid w:val="006F722B"/>
    <w:rsid w:val="006F72AD"/>
    <w:rsid w:val="006F7AFC"/>
    <w:rsid w:val="007001E5"/>
    <w:rsid w:val="007006C2"/>
    <w:rsid w:val="007006E3"/>
    <w:rsid w:val="0070076C"/>
    <w:rsid w:val="00700D95"/>
    <w:rsid w:val="007011E4"/>
    <w:rsid w:val="007015D9"/>
    <w:rsid w:val="00701A62"/>
    <w:rsid w:val="00701AEE"/>
    <w:rsid w:val="00701CBC"/>
    <w:rsid w:val="00701F40"/>
    <w:rsid w:val="007021E8"/>
    <w:rsid w:val="0070291A"/>
    <w:rsid w:val="00702EB4"/>
    <w:rsid w:val="0070367C"/>
    <w:rsid w:val="007037DF"/>
    <w:rsid w:val="00703D61"/>
    <w:rsid w:val="00704046"/>
    <w:rsid w:val="0070424F"/>
    <w:rsid w:val="00704934"/>
    <w:rsid w:val="00704A69"/>
    <w:rsid w:val="00704B20"/>
    <w:rsid w:val="0070547C"/>
    <w:rsid w:val="0070556E"/>
    <w:rsid w:val="007057BA"/>
    <w:rsid w:val="007059CF"/>
    <w:rsid w:val="00705ED8"/>
    <w:rsid w:val="00705EE1"/>
    <w:rsid w:val="0070611F"/>
    <w:rsid w:val="00706218"/>
    <w:rsid w:val="007064E9"/>
    <w:rsid w:val="00706656"/>
    <w:rsid w:val="0070676B"/>
    <w:rsid w:val="007067FE"/>
    <w:rsid w:val="007068C0"/>
    <w:rsid w:val="00706AC2"/>
    <w:rsid w:val="00706BF6"/>
    <w:rsid w:val="00706C82"/>
    <w:rsid w:val="007074A2"/>
    <w:rsid w:val="00707748"/>
    <w:rsid w:val="0070779E"/>
    <w:rsid w:val="00707F93"/>
    <w:rsid w:val="0071013C"/>
    <w:rsid w:val="00710E3E"/>
    <w:rsid w:val="00710E96"/>
    <w:rsid w:val="00710F13"/>
    <w:rsid w:val="00711572"/>
    <w:rsid w:val="0071169C"/>
    <w:rsid w:val="007116C9"/>
    <w:rsid w:val="00711756"/>
    <w:rsid w:val="00711BAF"/>
    <w:rsid w:val="00712562"/>
    <w:rsid w:val="007129B9"/>
    <w:rsid w:val="00712C1C"/>
    <w:rsid w:val="00712FC7"/>
    <w:rsid w:val="0071326E"/>
    <w:rsid w:val="00713309"/>
    <w:rsid w:val="00714196"/>
    <w:rsid w:val="0071473A"/>
    <w:rsid w:val="007148F3"/>
    <w:rsid w:val="0071490B"/>
    <w:rsid w:val="00714985"/>
    <w:rsid w:val="00714A87"/>
    <w:rsid w:val="00714AE8"/>
    <w:rsid w:val="00714B48"/>
    <w:rsid w:val="00714C5D"/>
    <w:rsid w:val="00714DAD"/>
    <w:rsid w:val="007154DA"/>
    <w:rsid w:val="00715723"/>
    <w:rsid w:val="00715B45"/>
    <w:rsid w:val="00715BB2"/>
    <w:rsid w:val="00716628"/>
    <w:rsid w:val="007168CB"/>
    <w:rsid w:val="00716ABB"/>
    <w:rsid w:val="00716D77"/>
    <w:rsid w:val="00716E6D"/>
    <w:rsid w:val="00716EA2"/>
    <w:rsid w:val="00716EA8"/>
    <w:rsid w:val="0071738C"/>
    <w:rsid w:val="00717446"/>
    <w:rsid w:val="00717513"/>
    <w:rsid w:val="00717541"/>
    <w:rsid w:val="00717A50"/>
    <w:rsid w:val="00717E82"/>
    <w:rsid w:val="0072082F"/>
    <w:rsid w:val="00720876"/>
    <w:rsid w:val="007209C6"/>
    <w:rsid w:val="00720A60"/>
    <w:rsid w:val="00721287"/>
    <w:rsid w:val="00721584"/>
    <w:rsid w:val="007216BC"/>
    <w:rsid w:val="00721849"/>
    <w:rsid w:val="007218D8"/>
    <w:rsid w:val="00721D1D"/>
    <w:rsid w:val="00721D3D"/>
    <w:rsid w:val="007220CB"/>
    <w:rsid w:val="00722547"/>
    <w:rsid w:val="00723113"/>
    <w:rsid w:val="007233BF"/>
    <w:rsid w:val="00723665"/>
    <w:rsid w:val="00723911"/>
    <w:rsid w:val="00723D72"/>
    <w:rsid w:val="00723E08"/>
    <w:rsid w:val="007244B7"/>
    <w:rsid w:val="00724514"/>
    <w:rsid w:val="0072453B"/>
    <w:rsid w:val="00724D09"/>
    <w:rsid w:val="00724D6F"/>
    <w:rsid w:val="00724E52"/>
    <w:rsid w:val="00724F70"/>
    <w:rsid w:val="00724F84"/>
    <w:rsid w:val="00725734"/>
    <w:rsid w:val="00725A99"/>
    <w:rsid w:val="00725B06"/>
    <w:rsid w:val="00725BE1"/>
    <w:rsid w:val="00725D78"/>
    <w:rsid w:val="00725DB5"/>
    <w:rsid w:val="00725DC5"/>
    <w:rsid w:val="00725E64"/>
    <w:rsid w:val="0072602D"/>
    <w:rsid w:val="007260F7"/>
    <w:rsid w:val="0072615A"/>
    <w:rsid w:val="00726177"/>
    <w:rsid w:val="007262F3"/>
    <w:rsid w:val="00726ACC"/>
    <w:rsid w:val="00726BE8"/>
    <w:rsid w:val="007272D8"/>
    <w:rsid w:val="00727484"/>
    <w:rsid w:val="00727A44"/>
    <w:rsid w:val="00727A9B"/>
    <w:rsid w:val="00730331"/>
    <w:rsid w:val="00730AB0"/>
    <w:rsid w:val="00730FEE"/>
    <w:rsid w:val="00731674"/>
    <w:rsid w:val="007316BA"/>
    <w:rsid w:val="00731A0F"/>
    <w:rsid w:val="00731AD0"/>
    <w:rsid w:val="00731BC9"/>
    <w:rsid w:val="00731F5F"/>
    <w:rsid w:val="007321D7"/>
    <w:rsid w:val="0073297A"/>
    <w:rsid w:val="00732E03"/>
    <w:rsid w:val="0073343B"/>
    <w:rsid w:val="00734132"/>
    <w:rsid w:val="00734167"/>
    <w:rsid w:val="00734A0B"/>
    <w:rsid w:val="00734AEF"/>
    <w:rsid w:val="00734F52"/>
    <w:rsid w:val="00735048"/>
    <w:rsid w:val="00735885"/>
    <w:rsid w:val="00735972"/>
    <w:rsid w:val="00735A90"/>
    <w:rsid w:val="00735C3D"/>
    <w:rsid w:val="00735ED9"/>
    <w:rsid w:val="00736111"/>
    <w:rsid w:val="007361BE"/>
    <w:rsid w:val="0073641B"/>
    <w:rsid w:val="00736708"/>
    <w:rsid w:val="0073679B"/>
    <w:rsid w:val="00736ABB"/>
    <w:rsid w:val="00736BA7"/>
    <w:rsid w:val="00736BC2"/>
    <w:rsid w:val="00736F1E"/>
    <w:rsid w:val="007373E9"/>
    <w:rsid w:val="00737498"/>
    <w:rsid w:val="0073756F"/>
    <w:rsid w:val="00737C4E"/>
    <w:rsid w:val="00737F78"/>
    <w:rsid w:val="0074002F"/>
    <w:rsid w:val="007401D3"/>
    <w:rsid w:val="007407C5"/>
    <w:rsid w:val="00740808"/>
    <w:rsid w:val="00740B74"/>
    <w:rsid w:val="00740F13"/>
    <w:rsid w:val="00740F9C"/>
    <w:rsid w:val="0074104B"/>
    <w:rsid w:val="00741338"/>
    <w:rsid w:val="007415A3"/>
    <w:rsid w:val="00741BA5"/>
    <w:rsid w:val="00741BCB"/>
    <w:rsid w:val="007422F0"/>
    <w:rsid w:val="00742621"/>
    <w:rsid w:val="007426DA"/>
    <w:rsid w:val="00742CE7"/>
    <w:rsid w:val="007430C8"/>
    <w:rsid w:val="007430F1"/>
    <w:rsid w:val="007433EF"/>
    <w:rsid w:val="0074348E"/>
    <w:rsid w:val="00743520"/>
    <w:rsid w:val="00743F54"/>
    <w:rsid w:val="0074405D"/>
    <w:rsid w:val="007442ED"/>
    <w:rsid w:val="007443E7"/>
    <w:rsid w:val="0074488B"/>
    <w:rsid w:val="00744B97"/>
    <w:rsid w:val="00744CFB"/>
    <w:rsid w:val="0074507C"/>
    <w:rsid w:val="007451F2"/>
    <w:rsid w:val="00745297"/>
    <w:rsid w:val="00745A2B"/>
    <w:rsid w:val="00745A64"/>
    <w:rsid w:val="00745E63"/>
    <w:rsid w:val="0074637A"/>
    <w:rsid w:val="00746BA9"/>
    <w:rsid w:val="00746CDA"/>
    <w:rsid w:val="00746D2D"/>
    <w:rsid w:val="00746E4A"/>
    <w:rsid w:val="00746EB8"/>
    <w:rsid w:val="00747210"/>
    <w:rsid w:val="0074726B"/>
    <w:rsid w:val="0074761F"/>
    <w:rsid w:val="00747631"/>
    <w:rsid w:val="007476CA"/>
    <w:rsid w:val="007477AA"/>
    <w:rsid w:val="00747905"/>
    <w:rsid w:val="00747AE7"/>
    <w:rsid w:val="00747D64"/>
    <w:rsid w:val="00747F46"/>
    <w:rsid w:val="007500D9"/>
    <w:rsid w:val="0075021C"/>
    <w:rsid w:val="00750247"/>
    <w:rsid w:val="0075068F"/>
    <w:rsid w:val="00750B64"/>
    <w:rsid w:val="00750C80"/>
    <w:rsid w:val="00750DEC"/>
    <w:rsid w:val="00750E4E"/>
    <w:rsid w:val="00750F68"/>
    <w:rsid w:val="007517F6"/>
    <w:rsid w:val="0075181A"/>
    <w:rsid w:val="00751861"/>
    <w:rsid w:val="00751903"/>
    <w:rsid w:val="00751D5D"/>
    <w:rsid w:val="00751D71"/>
    <w:rsid w:val="007523A5"/>
    <w:rsid w:val="00752673"/>
    <w:rsid w:val="0075293B"/>
    <w:rsid w:val="00752C2E"/>
    <w:rsid w:val="00752DA0"/>
    <w:rsid w:val="00753397"/>
    <w:rsid w:val="00753B08"/>
    <w:rsid w:val="00753BAF"/>
    <w:rsid w:val="00753D3F"/>
    <w:rsid w:val="00753D99"/>
    <w:rsid w:val="007541ED"/>
    <w:rsid w:val="00754287"/>
    <w:rsid w:val="007546B7"/>
    <w:rsid w:val="00754A2A"/>
    <w:rsid w:val="00754B71"/>
    <w:rsid w:val="00754CB8"/>
    <w:rsid w:val="00754D72"/>
    <w:rsid w:val="0075533C"/>
    <w:rsid w:val="007553AA"/>
    <w:rsid w:val="0075561A"/>
    <w:rsid w:val="007556E9"/>
    <w:rsid w:val="007557D4"/>
    <w:rsid w:val="00755B35"/>
    <w:rsid w:val="00755B6A"/>
    <w:rsid w:val="00755C23"/>
    <w:rsid w:val="00755D1F"/>
    <w:rsid w:val="00756015"/>
    <w:rsid w:val="0075607D"/>
    <w:rsid w:val="00756167"/>
    <w:rsid w:val="007561FF"/>
    <w:rsid w:val="00756201"/>
    <w:rsid w:val="00756DA8"/>
    <w:rsid w:val="00756DBC"/>
    <w:rsid w:val="00756EEF"/>
    <w:rsid w:val="007572D6"/>
    <w:rsid w:val="00757B2E"/>
    <w:rsid w:val="00757C77"/>
    <w:rsid w:val="00757D5E"/>
    <w:rsid w:val="00757D65"/>
    <w:rsid w:val="0076014F"/>
    <w:rsid w:val="00760233"/>
    <w:rsid w:val="00760726"/>
    <w:rsid w:val="0076072E"/>
    <w:rsid w:val="00760912"/>
    <w:rsid w:val="00760D44"/>
    <w:rsid w:val="00760EAF"/>
    <w:rsid w:val="00761090"/>
    <w:rsid w:val="007613BE"/>
    <w:rsid w:val="00761726"/>
    <w:rsid w:val="00761DD4"/>
    <w:rsid w:val="00762263"/>
    <w:rsid w:val="0076256A"/>
    <w:rsid w:val="007627C9"/>
    <w:rsid w:val="007629E1"/>
    <w:rsid w:val="00762C66"/>
    <w:rsid w:val="00762F42"/>
    <w:rsid w:val="0076377A"/>
    <w:rsid w:val="0076386D"/>
    <w:rsid w:val="007639EB"/>
    <w:rsid w:val="00763B62"/>
    <w:rsid w:val="00763D08"/>
    <w:rsid w:val="00763E37"/>
    <w:rsid w:val="00763E64"/>
    <w:rsid w:val="0076404C"/>
    <w:rsid w:val="007642FA"/>
    <w:rsid w:val="0076447D"/>
    <w:rsid w:val="007644D9"/>
    <w:rsid w:val="00764702"/>
    <w:rsid w:val="00764BA6"/>
    <w:rsid w:val="00764E4A"/>
    <w:rsid w:val="00764EB5"/>
    <w:rsid w:val="00764F47"/>
    <w:rsid w:val="0076592A"/>
    <w:rsid w:val="00765BAF"/>
    <w:rsid w:val="007660F2"/>
    <w:rsid w:val="007661CA"/>
    <w:rsid w:val="00766836"/>
    <w:rsid w:val="007672E8"/>
    <w:rsid w:val="0076743E"/>
    <w:rsid w:val="007674F8"/>
    <w:rsid w:val="00767806"/>
    <w:rsid w:val="00767896"/>
    <w:rsid w:val="007678C0"/>
    <w:rsid w:val="00767941"/>
    <w:rsid w:val="007679AA"/>
    <w:rsid w:val="00767ACC"/>
    <w:rsid w:val="00767C48"/>
    <w:rsid w:val="0077022A"/>
    <w:rsid w:val="007703FE"/>
    <w:rsid w:val="0077042E"/>
    <w:rsid w:val="00770A09"/>
    <w:rsid w:val="00770C75"/>
    <w:rsid w:val="00770FF2"/>
    <w:rsid w:val="007710AF"/>
    <w:rsid w:val="00771178"/>
    <w:rsid w:val="0077133A"/>
    <w:rsid w:val="00771981"/>
    <w:rsid w:val="00771992"/>
    <w:rsid w:val="00771E90"/>
    <w:rsid w:val="007727AB"/>
    <w:rsid w:val="00772BFB"/>
    <w:rsid w:val="00772C63"/>
    <w:rsid w:val="00772CFA"/>
    <w:rsid w:val="00772D95"/>
    <w:rsid w:val="00772DB7"/>
    <w:rsid w:val="00772FD8"/>
    <w:rsid w:val="00773291"/>
    <w:rsid w:val="00773A5E"/>
    <w:rsid w:val="00774152"/>
    <w:rsid w:val="007746E2"/>
    <w:rsid w:val="00775276"/>
    <w:rsid w:val="00775740"/>
    <w:rsid w:val="00775754"/>
    <w:rsid w:val="00775A7D"/>
    <w:rsid w:val="00775E80"/>
    <w:rsid w:val="007762F5"/>
    <w:rsid w:val="00776BC8"/>
    <w:rsid w:val="007777D3"/>
    <w:rsid w:val="0077789C"/>
    <w:rsid w:val="007801F5"/>
    <w:rsid w:val="0078037F"/>
    <w:rsid w:val="00780455"/>
    <w:rsid w:val="00780B69"/>
    <w:rsid w:val="00780F14"/>
    <w:rsid w:val="00780F30"/>
    <w:rsid w:val="00781BED"/>
    <w:rsid w:val="00781E59"/>
    <w:rsid w:val="00782282"/>
    <w:rsid w:val="0078285D"/>
    <w:rsid w:val="00782A39"/>
    <w:rsid w:val="00782E79"/>
    <w:rsid w:val="00782ED7"/>
    <w:rsid w:val="007831EC"/>
    <w:rsid w:val="00783300"/>
    <w:rsid w:val="007836FE"/>
    <w:rsid w:val="00783936"/>
    <w:rsid w:val="0078399D"/>
    <w:rsid w:val="00783A64"/>
    <w:rsid w:val="0078478C"/>
    <w:rsid w:val="007851B6"/>
    <w:rsid w:val="00785A60"/>
    <w:rsid w:val="00785CDE"/>
    <w:rsid w:val="00785D50"/>
    <w:rsid w:val="00785E2A"/>
    <w:rsid w:val="0078604B"/>
    <w:rsid w:val="0078623D"/>
    <w:rsid w:val="007865D4"/>
    <w:rsid w:val="0078705F"/>
    <w:rsid w:val="00787094"/>
    <w:rsid w:val="00787309"/>
    <w:rsid w:val="0078778B"/>
    <w:rsid w:val="0078780C"/>
    <w:rsid w:val="00787FBE"/>
    <w:rsid w:val="0079012D"/>
    <w:rsid w:val="0079034E"/>
    <w:rsid w:val="007904CB"/>
    <w:rsid w:val="007904D8"/>
    <w:rsid w:val="0079081D"/>
    <w:rsid w:val="00790E8A"/>
    <w:rsid w:val="007910C1"/>
    <w:rsid w:val="0079146F"/>
    <w:rsid w:val="00791501"/>
    <w:rsid w:val="00791616"/>
    <w:rsid w:val="00791B98"/>
    <w:rsid w:val="0079221C"/>
    <w:rsid w:val="0079243F"/>
    <w:rsid w:val="007925EB"/>
    <w:rsid w:val="00792889"/>
    <w:rsid w:val="0079321E"/>
    <w:rsid w:val="0079376A"/>
    <w:rsid w:val="00793A1B"/>
    <w:rsid w:val="00793B8D"/>
    <w:rsid w:val="00794455"/>
    <w:rsid w:val="007945A2"/>
    <w:rsid w:val="007956D2"/>
    <w:rsid w:val="00795D0E"/>
    <w:rsid w:val="00795FE9"/>
    <w:rsid w:val="00796014"/>
    <w:rsid w:val="00796631"/>
    <w:rsid w:val="0079686C"/>
    <w:rsid w:val="00796993"/>
    <w:rsid w:val="007969C5"/>
    <w:rsid w:val="00796C87"/>
    <w:rsid w:val="00796F76"/>
    <w:rsid w:val="00797A4D"/>
    <w:rsid w:val="00797A6C"/>
    <w:rsid w:val="00797CB2"/>
    <w:rsid w:val="00797CFA"/>
    <w:rsid w:val="00797DD2"/>
    <w:rsid w:val="00797F1A"/>
    <w:rsid w:val="007A0088"/>
    <w:rsid w:val="007A06C9"/>
    <w:rsid w:val="007A0CA4"/>
    <w:rsid w:val="007A0D6F"/>
    <w:rsid w:val="007A1067"/>
    <w:rsid w:val="007A1327"/>
    <w:rsid w:val="007A136E"/>
    <w:rsid w:val="007A14FE"/>
    <w:rsid w:val="007A164E"/>
    <w:rsid w:val="007A20BE"/>
    <w:rsid w:val="007A21B1"/>
    <w:rsid w:val="007A2455"/>
    <w:rsid w:val="007A293C"/>
    <w:rsid w:val="007A2C4C"/>
    <w:rsid w:val="007A2DED"/>
    <w:rsid w:val="007A2E5B"/>
    <w:rsid w:val="007A30FD"/>
    <w:rsid w:val="007A3110"/>
    <w:rsid w:val="007A338E"/>
    <w:rsid w:val="007A3E3F"/>
    <w:rsid w:val="007A3F08"/>
    <w:rsid w:val="007A3F33"/>
    <w:rsid w:val="007A4281"/>
    <w:rsid w:val="007A4774"/>
    <w:rsid w:val="007A4A51"/>
    <w:rsid w:val="007A4D95"/>
    <w:rsid w:val="007A52C2"/>
    <w:rsid w:val="007A5372"/>
    <w:rsid w:val="007A57E8"/>
    <w:rsid w:val="007A59C9"/>
    <w:rsid w:val="007A5A6E"/>
    <w:rsid w:val="007A5AD3"/>
    <w:rsid w:val="007A5BA2"/>
    <w:rsid w:val="007A5E68"/>
    <w:rsid w:val="007A5FA7"/>
    <w:rsid w:val="007A6322"/>
    <w:rsid w:val="007A63F6"/>
    <w:rsid w:val="007A6BCF"/>
    <w:rsid w:val="007A6F21"/>
    <w:rsid w:val="007A74ED"/>
    <w:rsid w:val="007A7578"/>
    <w:rsid w:val="007A77DD"/>
    <w:rsid w:val="007A780C"/>
    <w:rsid w:val="007A7B77"/>
    <w:rsid w:val="007A7D6C"/>
    <w:rsid w:val="007A7E3E"/>
    <w:rsid w:val="007A7F7E"/>
    <w:rsid w:val="007B0207"/>
    <w:rsid w:val="007B0218"/>
    <w:rsid w:val="007B02A6"/>
    <w:rsid w:val="007B05FD"/>
    <w:rsid w:val="007B0DC1"/>
    <w:rsid w:val="007B0FAB"/>
    <w:rsid w:val="007B1271"/>
    <w:rsid w:val="007B138F"/>
    <w:rsid w:val="007B15A8"/>
    <w:rsid w:val="007B18CB"/>
    <w:rsid w:val="007B1A22"/>
    <w:rsid w:val="007B1A4A"/>
    <w:rsid w:val="007B1C8D"/>
    <w:rsid w:val="007B1CD6"/>
    <w:rsid w:val="007B2263"/>
    <w:rsid w:val="007B22AF"/>
    <w:rsid w:val="007B2964"/>
    <w:rsid w:val="007B29F0"/>
    <w:rsid w:val="007B2FAA"/>
    <w:rsid w:val="007B343E"/>
    <w:rsid w:val="007B348E"/>
    <w:rsid w:val="007B3514"/>
    <w:rsid w:val="007B377A"/>
    <w:rsid w:val="007B3AEF"/>
    <w:rsid w:val="007B3BBD"/>
    <w:rsid w:val="007B3BE9"/>
    <w:rsid w:val="007B3D17"/>
    <w:rsid w:val="007B3F33"/>
    <w:rsid w:val="007B4555"/>
    <w:rsid w:val="007B494C"/>
    <w:rsid w:val="007B5075"/>
    <w:rsid w:val="007B51D9"/>
    <w:rsid w:val="007B5282"/>
    <w:rsid w:val="007B6149"/>
    <w:rsid w:val="007B641E"/>
    <w:rsid w:val="007B6482"/>
    <w:rsid w:val="007B64D9"/>
    <w:rsid w:val="007B6709"/>
    <w:rsid w:val="007B6D48"/>
    <w:rsid w:val="007B6D79"/>
    <w:rsid w:val="007B6FF5"/>
    <w:rsid w:val="007B77BC"/>
    <w:rsid w:val="007B7A97"/>
    <w:rsid w:val="007B7B3A"/>
    <w:rsid w:val="007B7F6F"/>
    <w:rsid w:val="007C018D"/>
    <w:rsid w:val="007C0488"/>
    <w:rsid w:val="007C0E68"/>
    <w:rsid w:val="007C1265"/>
    <w:rsid w:val="007C14FC"/>
    <w:rsid w:val="007C152E"/>
    <w:rsid w:val="007C1605"/>
    <w:rsid w:val="007C1658"/>
    <w:rsid w:val="007C185C"/>
    <w:rsid w:val="007C19C5"/>
    <w:rsid w:val="007C1A3D"/>
    <w:rsid w:val="007C2C1B"/>
    <w:rsid w:val="007C2C9E"/>
    <w:rsid w:val="007C2F66"/>
    <w:rsid w:val="007C30DA"/>
    <w:rsid w:val="007C3239"/>
    <w:rsid w:val="007C32CD"/>
    <w:rsid w:val="007C35AE"/>
    <w:rsid w:val="007C3902"/>
    <w:rsid w:val="007C3BEE"/>
    <w:rsid w:val="007C4034"/>
    <w:rsid w:val="007C40D8"/>
    <w:rsid w:val="007C4272"/>
    <w:rsid w:val="007C4720"/>
    <w:rsid w:val="007C47BB"/>
    <w:rsid w:val="007C4EB8"/>
    <w:rsid w:val="007C4F81"/>
    <w:rsid w:val="007C56AF"/>
    <w:rsid w:val="007C5703"/>
    <w:rsid w:val="007C5A0E"/>
    <w:rsid w:val="007C5B11"/>
    <w:rsid w:val="007C5CD9"/>
    <w:rsid w:val="007C64C0"/>
    <w:rsid w:val="007C66B7"/>
    <w:rsid w:val="007C67BB"/>
    <w:rsid w:val="007C68FF"/>
    <w:rsid w:val="007C6A1A"/>
    <w:rsid w:val="007C6AE9"/>
    <w:rsid w:val="007C6C10"/>
    <w:rsid w:val="007C6EB0"/>
    <w:rsid w:val="007C6F37"/>
    <w:rsid w:val="007C706F"/>
    <w:rsid w:val="007C7174"/>
    <w:rsid w:val="007C7595"/>
    <w:rsid w:val="007C79FE"/>
    <w:rsid w:val="007C7BF9"/>
    <w:rsid w:val="007C7F25"/>
    <w:rsid w:val="007C7F27"/>
    <w:rsid w:val="007D0692"/>
    <w:rsid w:val="007D06C2"/>
    <w:rsid w:val="007D0EB5"/>
    <w:rsid w:val="007D1013"/>
    <w:rsid w:val="007D19C0"/>
    <w:rsid w:val="007D1BF0"/>
    <w:rsid w:val="007D1D55"/>
    <w:rsid w:val="007D1DDD"/>
    <w:rsid w:val="007D1E01"/>
    <w:rsid w:val="007D2294"/>
    <w:rsid w:val="007D22C4"/>
    <w:rsid w:val="007D2376"/>
    <w:rsid w:val="007D2394"/>
    <w:rsid w:val="007D285B"/>
    <w:rsid w:val="007D289C"/>
    <w:rsid w:val="007D2934"/>
    <w:rsid w:val="007D2B4D"/>
    <w:rsid w:val="007D309B"/>
    <w:rsid w:val="007D310D"/>
    <w:rsid w:val="007D3978"/>
    <w:rsid w:val="007D39B7"/>
    <w:rsid w:val="007D3AED"/>
    <w:rsid w:val="007D3E68"/>
    <w:rsid w:val="007D40B7"/>
    <w:rsid w:val="007D4154"/>
    <w:rsid w:val="007D42C5"/>
    <w:rsid w:val="007D44DD"/>
    <w:rsid w:val="007D4573"/>
    <w:rsid w:val="007D47A4"/>
    <w:rsid w:val="007D47E0"/>
    <w:rsid w:val="007D48E0"/>
    <w:rsid w:val="007D49B9"/>
    <w:rsid w:val="007D4CB4"/>
    <w:rsid w:val="007D5315"/>
    <w:rsid w:val="007D5418"/>
    <w:rsid w:val="007D5540"/>
    <w:rsid w:val="007D55C4"/>
    <w:rsid w:val="007D562A"/>
    <w:rsid w:val="007D56C8"/>
    <w:rsid w:val="007D5949"/>
    <w:rsid w:val="007D61A5"/>
    <w:rsid w:val="007D61F6"/>
    <w:rsid w:val="007D62AE"/>
    <w:rsid w:val="007D66BA"/>
    <w:rsid w:val="007D6B35"/>
    <w:rsid w:val="007D6CD0"/>
    <w:rsid w:val="007D6DF3"/>
    <w:rsid w:val="007D6EED"/>
    <w:rsid w:val="007D6FCD"/>
    <w:rsid w:val="007D7081"/>
    <w:rsid w:val="007D73A5"/>
    <w:rsid w:val="007D750B"/>
    <w:rsid w:val="007D7CF2"/>
    <w:rsid w:val="007D7E9D"/>
    <w:rsid w:val="007E0352"/>
    <w:rsid w:val="007E0ED4"/>
    <w:rsid w:val="007E0F8C"/>
    <w:rsid w:val="007E113B"/>
    <w:rsid w:val="007E1BE0"/>
    <w:rsid w:val="007E1C70"/>
    <w:rsid w:val="007E210C"/>
    <w:rsid w:val="007E21E2"/>
    <w:rsid w:val="007E3193"/>
    <w:rsid w:val="007E3A28"/>
    <w:rsid w:val="007E3AA4"/>
    <w:rsid w:val="007E3BE4"/>
    <w:rsid w:val="007E3C95"/>
    <w:rsid w:val="007E407B"/>
    <w:rsid w:val="007E4202"/>
    <w:rsid w:val="007E46C7"/>
    <w:rsid w:val="007E4ADF"/>
    <w:rsid w:val="007E4C24"/>
    <w:rsid w:val="007E4CAA"/>
    <w:rsid w:val="007E4D83"/>
    <w:rsid w:val="007E4EA2"/>
    <w:rsid w:val="007E515F"/>
    <w:rsid w:val="007E5448"/>
    <w:rsid w:val="007E5AD3"/>
    <w:rsid w:val="007E5F26"/>
    <w:rsid w:val="007E603D"/>
    <w:rsid w:val="007E60F5"/>
    <w:rsid w:val="007E6895"/>
    <w:rsid w:val="007E68CF"/>
    <w:rsid w:val="007E69F1"/>
    <w:rsid w:val="007E6B47"/>
    <w:rsid w:val="007E70C5"/>
    <w:rsid w:val="007E7775"/>
    <w:rsid w:val="007E77A2"/>
    <w:rsid w:val="007E7F93"/>
    <w:rsid w:val="007F03F9"/>
    <w:rsid w:val="007F0683"/>
    <w:rsid w:val="007F0D61"/>
    <w:rsid w:val="007F0E4C"/>
    <w:rsid w:val="007F12A1"/>
    <w:rsid w:val="007F1628"/>
    <w:rsid w:val="007F16FE"/>
    <w:rsid w:val="007F1C20"/>
    <w:rsid w:val="007F1D45"/>
    <w:rsid w:val="007F216C"/>
    <w:rsid w:val="007F2439"/>
    <w:rsid w:val="007F2AA0"/>
    <w:rsid w:val="007F2C59"/>
    <w:rsid w:val="007F2FE1"/>
    <w:rsid w:val="007F30D9"/>
    <w:rsid w:val="007F3230"/>
    <w:rsid w:val="007F3657"/>
    <w:rsid w:val="007F3732"/>
    <w:rsid w:val="007F3743"/>
    <w:rsid w:val="007F38FF"/>
    <w:rsid w:val="007F39C9"/>
    <w:rsid w:val="007F3B15"/>
    <w:rsid w:val="007F408B"/>
    <w:rsid w:val="007F42A7"/>
    <w:rsid w:val="007F43FD"/>
    <w:rsid w:val="007F4483"/>
    <w:rsid w:val="007F4BAF"/>
    <w:rsid w:val="007F4C3B"/>
    <w:rsid w:val="007F4E28"/>
    <w:rsid w:val="007F519B"/>
    <w:rsid w:val="007F56F0"/>
    <w:rsid w:val="007F62FA"/>
    <w:rsid w:val="007F6585"/>
    <w:rsid w:val="007F6B7B"/>
    <w:rsid w:val="007F6D05"/>
    <w:rsid w:val="007F6DDE"/>
    <w:rsid w:val="007F74BE"/>
    <w:rsid w:val="007F7B27"/>
    <w:rsid w:val="007F7F5A"/>
    <w:rsid w:val="0080012D"/>
    <w:rsid w:val="00800149"/>
    <w:rsid w:val="0080033B"/>
    <w:rsid w:val="00800777"/>
    <w:rsid w:val="00800A6B"/>
    <w:rsid w:val="00800B1F"/>
    <w:rsid w:val="00800FF4"/>
    <w:rsid w:val="00801274"/>
    <w:rsid w:val="008013CA"/>
    <w:rsid w:val="00801760"/>
    <w:rsid w:val="008022AB"/>
    <w:rsid w:val="0080284C"/>
    <w:rsid w:val="00802AED"/>
    <w:rsid w:val="00802F61"/>
    <w:rsid w:val="008030AC"/>
    <w:rsid w:val="00803298"/>
    <w:rsid w:val="00803683"/>
    <w:rsid w:val="0080390D"/>
    <w:rsid w:val="0080395A"/>
    <w:rsid w:val="00803B60"/>
    <w:rsid w:val="008041FA"/>
    <w:rsid w:val="008042C2"/>
    <w:rsid w:val="008046F6"/>
    <w:rsid w:val="00804992"/>
    <w:rsid w:val="00804A4A"/>
    <w:rsid w:val="00804AD6"/>
    <w:rsid w:val="00804BCC"/>
    <w:rsid w:val="008056EC"/>
    <w:rsid w:val="00805753"/>
    <w:rsid w:val="00805784"/>
    <w:rsid w:val="008058C2"/>
    <w:rsid w:val="00805A5B"/>
    <w:rsid w:val="00805AF2"/>
    <w:rsid w:val="00805C25"/>
    <w:rsid w:val="00806004"/>
    <w:rsid w:val="008062DD"/>
    <w:rsid w:val="00806528"/>
    <w:rsid w:val="00806746"/>
    <w:rsid w:val="00806E89"/>
    <w:rsid w:val="008071A2"/>
    <w:rsid w:val="00807359"/>
    <w:rsid w:val="0080775E"/>
    <w:rsid w:val="00807795"/>
    <w:rsid w:val="00807A63"/>
    <w:rsid w:val="00807BF4"/>
    <w:rsid w:val="00807EAA"/>
    <w:rsid w:val="0081014A"/>
    <w:rsid w:val="0081057A"/>
    <w:rsid w:val="00810593"/>
    <w:rsid w:val="0081071E"/>
    <w:rsid w:val="00810A22"/>
    <w:rsid w:val="00810B6E"/>
    <w:rsid w:val="00810B88"/>
    <w:rsid w:val="00810ED0"/>
    <w:rsid w:val="00811286"/>
    <w:rsid w:val="00811C34"/>
    <w:rsid w:val="0081200D"/>
    <w:rsid w:val="00812191"/>
    <w:rsid w:val="008125CC"/>
    <w:rsid w:val="00812B25"/>
    <w:rsid w:val="00812D97"/>
    <w:rsid w:val="0081315D"/>
    <w:rsid w:val="008131D6"/>
    <w:rsid w:val="0081339A"/>
    <w:rsid w:val="0081353F"/>
    <w:rsid w:val="00813725"/>
    <w:rsid w:val="00813795"/>
    <w:rsid w:val="008137B5"/>
    <w:rsid w:val="00813B75"/>
    <w:rsid w:val="00813EE1"/>
    <w:rsid w:val="0081400A"/>
    <w:rsid w:val="008147E4"/>
    <w:rsid w:val="008148D6"/>
    <w:rsid w:val="00814EED"/>
    <w:rsid w:val="00814F89"/>
    <w:rsid w:val="008150FD"/>
    <w:rsid w:val="00815399"/>
    <w:rsid w:val="00815459"/>
    <w:rsid w:val="00815896"/>
    <w:rsid w:val="00815A8A"/>
    <w:rsid w:val="008164FA"/>
    <w:rsid w:val="0081673B"/>
    <w:rsid w:val="00816C78"/>
    <w:rsid w:val="00816FF2"/>
    <w:rsid w:val="00817065"/>
    <w:rsid w:val="008170E6"/>
    <w:rsid w:val="008171F8"/>
    <w:rsid w:val="008177B5"/>
    <w:rsid w:val="00817C59"/>
    <w:rsid w:val="00817E1A"/>
    <w:rsid w:val="00820ACB"/>
    <w:rsid w:val="00820E6C"/>
    <w:rsid w:val="008212DD"/>
    <w:rsid w:val="0082133F"/>
    <w:rsid w:val="00821357"/>
    <w:rsid w:val="00821383"/>
    <w:rsid w:val="00821443"/>
    <w:rsid w:val="008216F4"/>
    <w:rsid w:val="0082238B"/>
    <w:rsid w:val="00822440"/>
    <w:rsid w:val="00822587"/>
    <w:rsid w:val="0082296C"/>
    <w:rsid w:val="00822AEB"/>
    <w:rsid w:val="00822C80"/>
    <w:rsid w:val="00822C90"/>
    <w:rsid w:val="00822E20"/>
    <w:rsid w:val="00823240"/>
    <w:rsid w:val="00823578"/>
    <w:rsid w:val="008239E2"/>
    <w:rsid w:val="00823DD0"/>
    <w:rsid w:val="00823EAE"/>
    <w:rsid w:val="00824521"/>
    <w:rsid w:val="00824A66"/>
    <w:rsid w:val="00824A87"/>
    <w:rsid w:val="00824C19"/>
    <w:rsid w:val="00824D0A"/>
    <w:rsid w:val="00824F00"/>
    <w:rsid w:val="008257FC"/>
    <w:rsid w:val="008258D7"/>
    <w:rsid w:val="0082590F"/>
    <w:rsid w:val="00825E14"/>
    <w:rsid w:val="00826058"/>
    <w:rsid w:val="00826B5F"/>
    <w:rsid w:val="00826B7A"/>
    <w:rsid w:val="00826CE2"/>
    <w:rsid w:val="008270AD"/>
    <w:rsid w:val="0082728A"/>
    <w:rsid w:val="00827445"/>
    <w:rsid w:val="008277BE"/>
    <w:rsid w:val="00827A8F"/>
    <w:rsid w:val="00827C30"/>
    <w:rsid w:val="00827EC9"/>
    <w:rsid w:val="00827FB0"/>
    <w:rsid w:val="0083023E"/>
    <w:rsid w:val="00830439"/>
    <w:rsid w:val="00830AC9"/>
    <w:rsid w:val="008311B5"/>
    <w:rsid w:val="0083124C"/>
    <w:rsid w:val="00831794"/>
    <w:rsid w:val="008319DB"/>
    <w:rsid w:val="00831C48"/>
    <w:rsid w:val="0083218D"/>
    <w:rsid w:val="0083220F"/>
    <w:rsid w:val="00832215"/>
    <w:rsid w:val="0083253B"/>
    <w:rsid w:val="00832AD1"/>
    <w:rsid w:val="00832C1D"/>
    <w:rsid w:val="0083308C"/>
    <w:rsid w:val="0083324D"/>
    <w:rsid w:val="00833403"/>
    <w:rsid w:val="00833A77"/>
    <w:rsid w:val="00833D5F"/>
    <w:rsid w:val="008342DE"/>
    <w:rsid w:val="00834492"/>
    <w:rsid w:val="008346CE"/>
    <w:rsid w:val="008348DB"/>
    <w:rsid w:val="00835045"/>
    <w:rsid w:val="0083504B"/>
    <w:rsid w:val="008351FA"/>
    <w:rsid w:val="008356B3"/>
    <w:rsid w:val="008357BB"/>
    <w:rsid w:val="00835959"/>
    <w:rsid w:val="00835D71"/>
    <w:rsid w:val="008360FF"/>
    <w:rsid w:val="00836408"/>
    <w:rsid w:val="00836686"/>
    <w:rsid w:val="00836B8D"/>
    <w:rsid w:val="0083747D"/>
    <w:rsid w:val="00837545"/>
    <w:rsid w:val="00837A72"/>
    <w:rsid w:val="00837CE4"/>
    <w:rsid w:val="008401CB"/>
    <w:rsid w:val="0084058C"/>
    <w:rsid w:val="008406F5"/>
    <w:rsid w:val="008408B4"/>
    <w:rsid w:val="00840C42"/>
    <w:rsid w:val="00840F2F"/>
    <w:rsid w:val="008411C2"/>
    <w:rsid w:val="00841434"/>
    <w:rsid w:val="00841637"/>
    <w:rsid w:val="00841655"/>
    <w:rsid w:val="00841BAB"/>
    <w:rsid w:val="00841DB4"/>
    <w:rsid w:val="008421DA"/>
    <w:rsid w:val="0084225F"/>
    <w:rsid w:val="00842573"/>
    <w:rsid w:val="0084271E"/>
    <w:rsid w:val="00842753"/>
    <w:rsid w:val="00842EF9"/>
    <w:rsid w:val="00843442"/>
    <w:rsid w:val="00843993"/>
    <w:rsid w:val="008445F5"/>
    <w:rsid w:val="00844AA5"/>
    <w:rsid w:val="00844E20"/>
    <w:rsid w:val="0084542A"/>
    <w:rsid w:val="0084544B"/>
    <w:rsid w:val="00845614"/>
    <w:rsid w:val="00845848"/>
    <w:rsid w:val="00846560"/>
    <w:rsid w:val="00846A38"/>
    <w:rsid w:val="00846D58"/>
    <w:rsid w:val="00846E41"/>
    <w:rsid w:val="008470E5"/>
    <w:rsid w:val="008471EA"/>
    <w:rsid w:val="00847B72"/>
    <w:rsid w:val="00847D3E"/>
    <w:rsid w:val="00847E14"/>
    <w:rsid w:val="00847F21"/>
    <w:rsid w:val="008503DB"/>
    <w:rsid w:val="0085046C"/>
    <w:rsid w:val="00850552"/>
    <w:rsid w:val="008506B9"/>
    <w:rsid w:val="00850D23"/>
    <w:rsid w:val="00850E41"/>
    <w:rsid w:val="00850E7D"/>
    <w:rsid w:val="00851116"/>
    <w:rsid w:val="0085129B"/>
    <w:rsid w:val="0085138C"/>
    <w:rsid w:val="00851725"/>
    <w:rsid w:val="0085178F"/>
    <w:rsid w:val="00851A14"/>
    <w:rsid w:val="00851ACE"/>
    <w:rsid w:val="00851BE9"/>
    <w:rsid w:val="00851D2C"/>
    <w:rsid w:val="00851DD4"/>
    <w:rsid w:val="00851E47"/>
    <w:rsid w:val="00851FC1"/>
    <w:rsid w:val="0085253F"/>
    <w:rsid w:val="00852B56"/>
    <w:rsid w:val="00852FD4"/>
    <w:rsid w:val="00853181"/>
    <w:rsid w:val="008532AA"/>
    <w:rsid w:val="00853316"/>
    <w:rsid w:val="0085353E"/>
    <w:rsid w:val="00853623"/>
    <w:rsid w:val="0085373F"/>
    <w:rsid w:val="0085449F"/>
    <w:rsid w:val="008545F3"/>
    <w:rsid w:val="0085461A"/>
    <w:rsid w:val="0085475E"/>
    <w:rsid w:val="0085517C"/>
    <w:rsid w:val="00855214"/>
    <w:rsid w:val="008553FF"/>
    <w:rsid w:val="00855473"/>
    <w:rsid w:val="00855731"/>
    <w:rsid w:val="0085596D"/>
    <w:rsid w:val="008560CC"/>
    <w:rsid w:val="008561CB"/>
    <w:rsid w:val="008562E8"/>
    <w:rsid w:val="008566B6"/>
    <w:rsid w:val="008567C6"/>
    <w:rsid w:val="008567E3"/>
    <w:rsid w:val="00856D36"/>
    <w:rsid w:val="00856DFA"/>
    <w:rsid w:val="00856EA0"/>
    <w:rsid w:val="00856F6C"/>
    <w:rsid w:val="00856F77"/>
    <w:rsid w:val="00857068"/>
    <w:rsid w:val="008574E6"/>
    <w:rsid w:val="00857A7E"/>
    <w:rsid w:val="00857BE2"/>
    <w:rsid w:val="00857CA2"/>
    <w:rsid w:val="00857D66"/>
    <w:rsid w:val="00857DB8"/>
    <w:rsid w:val="008602B0"/>
    <w:rsid w:val="00860643"/>
    <w:rsid w:val="00860A5E"/>
    <w:rsid w:val="00860B6B"/>
    <w:rsid w:val="00860B76"/>
    <w:rsid w:val="00860D51"/>
    <w:rsid w:val="00860ED5"/>
    <w:rsid w:val="008612D8"/>
    <w:rsid w:val="00861362"/>
    <w:rsid w:val="008619CF"/>
    <w:rsid w:val="00861A26"/>
    <w:rsid w:val="00861AEF"/>
    <w:rsid w:val="008622BF"/>
    <w:rsid w:val="008623A3"/>
    <w:rsid w:val="00862857"/>
    <w:rsid w:val="00862A6F"/>
    <w:rsid w:val="00862C0E"/>
    <w:rsid w:val="00862F25"/>
    <w:rsid w:val="008631C4"/>
    <w:rsid w:val="008632A9"/>
    <w:rsid w:val="0086354F"/>
    <w:rsid w:val="00863E75"/>
    <w:rsid w:val="00863FBE"/>
    <w:rsid w:val="00864551"/>
    <w:rsid w:val="00864685"/>
    <w:rsid w:val="0086468D"/>
    <w:rsid w:val="008652C2"/>
    <w:rsid w:val="0086541C"/>
    <w:rsid w:val="008660CA"/>
    <w:rsid w:val="008664AE"/>
    <w:rsid w:val="00866544"/>
    <w:rsid w:val="0086684A"/>
    <w:rsid w:val="00866AD1"/>
    <w:rsid w:val="00866C56"/>
    <w:rsid w:val="00866CF2"/>
    <w:rsid w:val="00866E4E"/>
    <w:rsid w:val="008670F4"/>
    <w:rsid w:val="008676B2"/>
    <w:rsid w:val="008678AC"/>
    <w:rsid w:val="00867D41"/>
    <w:rsid w:val="00867E0E"/>
    <w:rsid w:val="00867FD5"/>
    <w:rsid w:val="008702B3"/>
    <w:rsid w:val="00870408"/>
    <w:rsid w:val="00870578"/>
    <w:rsid w:val="008708A9"/>
    <w:rsid w:val="00870C41"/>
    <w:rsid w:val="00870ED5"/>
    <w:rsid w:val="00870EEF"/>
    <w:rsid w:val="0087175D"/>
    <w:rsid w:val="00871A16"/>
    <w:rsid w:val="00871A9B"/>
    <w:rsid w:val="00871D41"/>
    <w:rsid w:val="00872223"/>
    <w:rsid w:val="00872807"/>
    <w:rsid w:val="00872DF7"/>
    <w:rsid w:val="00872FC5"/>
    <w:rsid w:val="00873698"/>
    <w:rsid w:val="00873815"/>
    <w:rsid w:val="0087386E"/>
    <w:rsid w:val="00873A81"/>
    <w:rsid w:val="00873B84"/>
    <w:rsid w:val="00873BCD"/>
    <w:rsid w:val="00873C28"/>
    <w:rsid w:val="00873C7F"/>
    <w:rsid w:val="00873CF2"/>
    <w:rsid w:val="008746C9"/>
    <w:rsid w:val="00874A07"/>
    <w:rsid w:val="00874A5D"/>
    <w:rsid w:val="00874C00"/>
    <w:rsid w:val="00874DF5"/>
    <w:rsid w:val="008752B4"/>
    <w:rsid w:val="00875896"/>
    <w:rsid w:val="00875B51"/>
    <w:rsid w:val="00875CB6"/>
    <w:rsid w:val="0087610F"/>
    <w:rsid w:val="00876422"/>
    <w:rsid w:val="00876602"/>
    <w:rsid w:val="008767A0"/>
    <w:rsid w:val="00876ABF"/>
    <w:rsid w:val="00876BD1"/>
    <w:rsid w:val="00876DAB"/>
    <w:rsid w:val="00877183"/>
    <w:rsid w:val="008776BC"/>
    <w:rsid w:val="0087784D"/>
    <w:rsid w:val="00877855"/>
    <w:rsid w:val="00877A6A"/>
    <w:rsid w:val="00877F77"/>
    <w:rsid w:val="00880558"/>
    <w:rsid w:val="00880AC4"/>
    <w:rsid w:val="00880C03"/>
    <w:rsid w:val="00880C7E"/>
    <w:rsid w:val="00881066"/>
    <w:rsid w:val="00881090"/>
    <w:rsid w:val="00881557"/>
    <w:rsid w:val="008815E8"/>
    <w:rsid w:val="008817C5"/>
    <w:rsid w:val="00881A1A"/>
    <w:rsid w:val="00881C8E"/>
    <w:rsid w:val="00881DF3"/>
    <w:rsid w:val="00881E6E"/>
    <w:rsid w:val="00882437"/>
    <w:rsid w:val="00882789"/>
    <w:rsid w:val="0088294A"/>
    <w:rsid w:val="00882C6A"/>
    <w:rsid w:val="008830F3"/>
    <w:rsid w:val="0088378A"/>
    <w:rsid w:val="0088448E"/>
    <w:rsid w:val="00884631"/>
    <w:rsid w:val="0088489A"/>
    <w:rsid w:val="00884D15"/>
    <w:rsid w:val="00885041"/>
    <w:rsid w:val="00885349"/>
    <w:rsid w:val="0088537F"/>
    <w:rsid w:val="00885BE5"/>
    <w:rsid w:val="00885D4D"/>
    <w:rsid w:val="00886466"/>
    <w:rsid w:val="00886CB3"/>
    <w:rsid w:val="00886F4F"/>
    <w:rsid w:val="00886F92"/>
    <w:rsid w:val="008873F5"/>
    <w:rsid w:val="008876F7"/>
    <w:rsid w:val="00887FE3"/>
    <w:rsid w:val="00890833"/>
    <w:rsid w:val="00890C08"/>
    <w:rsid w:val="00890D1C"/>
    <w:rsid w:val="00890DF1"/>
    <w:rsid w:val="008910C8"/>
    <w:rsid w:val="008913AC"/>
    <w:rsid w:val="008913B6"/>
    <w:rsid w:val="00891421"/>
    <w:rsid w:val="0089160B"/>
    <w:rsid w:val="008917EC"/>
    <w:rsid w:val="008919A6"/>
    <w:rsid w:val="00891B40"/>
    <w:rsid w:val="00891E18"/>
    <w:rsid w:val="00891E62"/>
    <w:rsid w:val="00891E95"/>
    <w:rsid w:val="00892052"/>
    <w:rsid w:val="00892102"/>
    <w:rsid w:val="00892506"/>
    <w:rsid w:val="00892805"/>
    <w:rsid w:val="00892887"/>
    <w:rsid w:val="00892CC9"/>
    <w:rsid w:val="00893130"/>
    <w:rsid w:val="00893338"/>
    <w:rsid w:val="008935F7"/>
    <w:rsid w:val="00893A1C"/>
    <w:rsid w:val="00893B5A"/>
    <w:rsid w:val="00893D33"/>
    <w:rsid w:val="00893DCD"/>
    <w:rsid w:val="008940CF"/>
    <w:rsid w:val="008940D6"/>
    <w:rsid w:val="00894A3C"/>
    <w:rsid w:val="00894B31"/>
    <w:rsid w:val="00894E65"/>
    <w:rsid w:val="00895118"/>
    <w:rsid w:val="008951C2"/>
    <w:rsid w:val="0089520E"/>
    <w:rsid w:val="008955CF"/>
    <w:rsid w:val="00895AE9"/>
    <w:rsid w:val="00895D89"/>
    <w:rsid w:val="00895F9C"/>
    <w:rsid w:val="00895FEB"/>
    <w:rsid w:val="00896235"/>
    <w:rsid w:val="00896271"/>
    <w:rsid w:val="00896745"/>
    <w:rsid w:val="0089703F"/>
    <w:rsid w:val="008975C1"/>
    <w:rsid w:val="00897747"/>
    <w:rsid w:val="00897F8D"/>
    <w:rsid w:val="008A0C03"/>
    <w:rsid w:val="008A0FC4"/>
    <w:rsid w:val="008A1068"/>
    <w:rsid w:val="008A1354"/>
    <w:rsid w:val="008A136C"/>
    <w:rsid w:val="008A13AB"/>
    <w:rsid w:val="008A1DC6"/>
    <w:rsid w:val="008A1E3D"/>
    <w:rsid w:val="008A1EBA"/>
    <w:rsid w:val="008A2CBE"/>
    <w:rsid w:val="008A36FB"/>
    <w:rsid w:val="008A3B9D"/>
    <w:rsid w:val="008A3D4D"/>
    <w:rsid w:val="008A3EEB"/>
    <w:rsid w:val="008A4047"/>
    <w:rsid w:val="008A40B6"/>
    <w:rsid w:val="008A43BE"/>
    <w:rsid w:val="008A45E8"/>
    <w:rsid w:val="008A4738"/>
    <w:rsid w:val="008A4890"/>
    <w:rsid w:val="008A4A0E"/>
    <w:rsid w:val="008A4F4D"/>
    <w:rsid w:val="008A50D4"/>
    <w:rsid w:val="008A50D5"/>
    <w:rsid w:val="008A533F"/>
    <w:rsid w:val="008A5347"/>
    <w:rsid w:val="008A55E4"/>
    <w:rsid w:val="008A5B11"/>
    <w:rsid w:val="008A5D39"/>
    <w:rsid w:val="008A64F6"/>
    <w:rsid w:val="008A699B"/>
    <w:rsid w:val="008A6CF5"/>
    <w:rsid w:val="008A74B5"/>
    <w:rsid w:val="008A7645"/>
    <w:rsid w:val="008A7D13"/>
    <w:rsid w:val="008A7D17"/>
    <w:rsid w:val="008A7F12"/>
    <w:rsid w:val="008A7FF8"/>
    <w:rsid w:val="008B01F1"/>
    <w:rsid w:val="008B0345"/>
    <w:rsid w:val="008B0710"/>
    <w:rsid w:val="008B07C9"/>
    <w:rsid w:val="008B093A"/>
    <w:rsid w:val="008B0A9C"/>
    <w:rsid w:val="008B0BB1"/>
    <w:rsid w:val="008B0BB2"/>
    <w:rsid w:val="008B1174"/>
    <w:rsid w:val="008B16E4"/>
    <w:rsid w:val="008B174C"/>
    <w:rsid w:val="008B17C5"/>
    <w:rsid w:val="008B2834"/>
    <w:rsid w:val="008B2B5F"/>
    <w:rsid w:val="008B2BF9"/>
    <w:rsid w:val="008B2D5B"/>
    <w:rsid w:val="008B30FC"/>
    <w:rsid w:val="008B32E5"/>
    <w:rsid w:val="008B3576"/>
    <w:rsid w:val="008B3822"/>
    <w:rsid w:val="008B3A62"/>
    <w:rsid w:val="008B3B1D"/>
    <w:rsid w:val="008B4325"/>
    <w:rsid w:val="008B45D9"/>
    <w:rsid w:val="008B468D"/>
    <w:rsid w:val="008B4AD7"/>
    <w:rsid w:val="008B4B3C"/>
    <w:rsid w:val="008B4CFF"/>
    <w:rsid w:val="008B4F0E"/>
    <w:rsid w:val="008B535E"/>
    <w:rsid w:val="008B55EF"/>
    <w:rsid w:val="008B5BF1"/>
    <w:rsid w:val="008B604B"/>
    <w:rsid w:val="008B62A2"/>
    <w:rsid w:val="008B6A39"/>
    <w:rsid w:val="008B6A83"/>
    <w:rsid w:val="008B6BC9"/>
    <w:rsid w:val="008B6CE3"/>
    <w:rsid w:val="008B6D56"/>
    <w:rsid w:val="008B70F5"/>
    <w:rsid w:val="008B710D"/>
    <w:rsid w:val="008B7500"/>
    <w:rsid w:val="008B7844"/>
    <w:rsid w:val="008B78EB"/>
    <w:rsid w:val="008B7B2F"/>
    <w:rsid w:val="008C04FA"/>
    <w:rsid w:val="008C0F62"/>
    <w:rsid w:val="008C0F9A"/>
    <w:rsid w:val="008C17BE"/>
    <w:rsid w:val="008C1CF5"/>
    <w:rsid w:val="008C1E2B"/>
    <w:rsid w:val="008C1FAB"/>
    <w:rsid w:val="008C2069"/>
    <w:rsid w:val="008C26C1"/>
    <w:rsid w:val="008C2DC0"/>
    <w:rsid w:val="008C2F5A"/>
    <w:rsid w:val="008C324B"/>
    <w:rsid w:val="008C3764"/>
    <w:rsid w:val="008C378C"/>
    <w:rsid w:val="008C39DD"/>
    <w:rsid w:val="008C3A98"/>
    <w:rsid w:val="008C4B67"/>
    <w:rsid w:val="008C4BBB"/>
    <w:rsid w:val="008C5253"/>
    <w:rsid w:val="008C54B5"/>
    <w:rsid w:val="008C56B9"/>
    <w:rsid w:val="008C5925"/>
    <w:rsid w:val="008C5BD4"/>
    <w:rsid w:val="008C6379"/>
    <w:rsid w:val="008C672A"/>
    <w:rsid w:val="008C688C"/>
    <w:rsid w:val="008C6A16"/>
    <w:rsid w:val="008C72AF"/>
    <w:rsid w:val="008C7591"/>
    <w:rsid w:val="008C7E3E"/>
    <w:rsid w:val="008C7F8A"/>
    <w:rsid w:val="008D0036"/>
    <w:rsid w:val="008D025F"/>
    <w:rsid w:val="008D038C"/>
    <w:rsid w:val="008D07F0"/>
    <w:rsid w:val="008D178E"/>
    <w:rsid w:val="008D1A17"/>
    <w:rsid w:val="008D1D6C"/>
    <w:rsid w:val="008D1E64"/>
    <w:rsid w:val="008D21A2"/>
    <w:rsid w:val="008D22E4"/>
    <w:rsid w:val="008D25B6"/>
    <w:rsid w:val="008D2AB5"/>
    <w:rsid w:val="008D2CE1"/>
    <w:rsid w:val="008D2E26"/>
    <w:rsid w:val="008D3112"/>
    <w:rsid w:val="008D31DC"/>
    <w:rsid w:val="008D3791"/>
    <w:rsid w:val="008D37FE"/>
    <w:rsid w:val="008D3ACB"/>
    <w:rsid w:val="008D3DDE"/>
    <w:rsid w:val="008D421E"/>
    <w:rsid w:val="008D494A"/>
    <w:rsid w:val="008D4A65"/>
    <w:rsid w:val="008D4C82"/>
    <w:rsid w:val="008D4CF1"/>
    <w:rsid w:val="008D4DBF"/>
    <w:rsid w:val="008D4F52"/>
    <w:rsid w:val="008D5718"/>
    <w:rsid w:val="008D57E8"/>
    <w:rsid w:val="008D58D4"/>
    <w:rsid w:val="008D6251"/>
    <w:rsid w:val="008D672D"/>
    <w:rsid w:val="008D6DAF"/>
    <w:rsid w:val="008D6E2F"/>
    <w:rsid w:val="008D7004"/>
    <w:rsid w:val="008D7016"/>
    <w:rsid w:val="008D7654"/>
    <w:rsid w:val="008D76A9"/>
    <w:rsid w:val="008D76E0"/>
    <w:rsid w:val="008D7981"/>
    <w:rsid w:val="008E0595"/>
    <w:rsid w:val="008E05AA"/>
    <w:rsid w:val="008E07FB"/>
    <w:rsid w:val="008E08FB"/>
    <w:rsid w:val="008E0BE4"/>
    <w:rsid w:val="008E0D40"/>
    <w:rsid w:val="008E0E1E"/>
    <w:rsid w:val="008E0E46"/>
    <w:rsid w:val="008E1168"/>
    <w:rsid w:val="008E1196"/>
    <w:rsid w:val="008E11DA"/>
    <w:rsid w:val="008E16D3"/>
    <w:rsid w:val="008E1A8F"/>
    <w:rsid w:val="008E2198"/>
    <w:rsid w:val="008E21AC"/>
    <w:rsid w:val="008E2854"/>
    <w:rsid w:val="008E2D2A"/>
    <w:rsid w:val="008E2E65"/>
    <w:rsid w:val="008E2F63"/>
    <w:rsid w:val="008E328C"/>
    <w:rsid w:val="008E3A19"/>
    <w:rsid w:val="008E3E3B"/>
    <w:rsid w:val="008E44D1"/>
    <w:rsid w:val="008E4608"/>
    <w:rsid w:val="008E4B59"/>
    <w:rsid w:val="008E4BCF"/>
    <w:rsid w:val="008E4FBF"/>
    <w:rsid w:val="008E5396"/>
    <w:rsid w:val="008E546F"/>
    <w:rsid w:val="008E5C37"/>
    <w:rsid w:val="008E65A0"/>
    <w:rsid w:val="008E66C2"/>
    <w:rsid w:val="008E67CF"/>
    <w:rsid w:val="008E729F"/>
    <w:rsid w:val="008E730F"/>
    <w:rsid w:val="008E7523"/>
    <w:rsid w:val="008E78F8"/>
    <w:rsid w:val="008E7E01"/>
    <w:rsid w:val="008F00F4"/>
    <w:rsid w:val="008F0319"/>
    <w:rsid w:val="008F055B"/>
    <w:rsid w:val="008F113A"/>
    <w:rsid w:val="008F174D"/>
    <w:rsid w:val="008F1A6A"/>
    <w:rsid w:val="008F1E6E"/>
    <w:rsid w:val="008F2ECD"/>
    <w:rsid w:val="008F35BD"/>
    <w:rsid w:val="008F3662"/>
    <w:rsid w:val="008F42B4"/>
    <w:rsid w:val="008F4C30"/>
    <w:rsid w:val="008F4D8A"/>
    <w:rsid w:val="008F4E4B"/>
    <w:rsid w:val="008F51EE"/>
    <w:rsid w:val="008F5454"/>
    <w:rsid w:val="008F5456"/>
    <w:rsid w:val="008F634E"/>
    <w:rsid w:val="008F64BA"/>
    <w:rsid w:val="008F669C"/>
    <w:rsid w:val="008F67BF"/>
    <w:rsid w:val="008F6828"/>
    <w:rsid w:val="008F6BD6"/>
    <w:rsid w:val="008F6CC8"/>
    <w:rsid w:val="008F6FCC"/>
    <w:rsid w:val="008F7353"/>
    <w:rsid w:val="008F7517"/>
    <w:rsid w:val="008F75E9"/>
    <w:rsid w:val="008F7668"/>
    <w:rsid w:val="008F7881"/>
    <w:rsid w:val="008F7925"/>
    <w:rsid w:val="008F7BB1"/>
    <w:rsid w:val="008F7C6C"/>
    <w:rsid w:val="008F7D1E"/>
    <w:rsid w:val="008F7D70"/>
    <w:rsid w:val="008F7FC1"/>
    <w:rsid w:val="0090010B"/>
    <w:rsid w:val="0090039B"/>
    <w:rsid w:val="0090049C"/>
    <w:rsid w:val="00900850"/>
    <w:rsid w:val="00900CDC"/>
    <w:rsid w:val="00901091"/>
    <w:rsid w:val="0090171E"/>
    <w:rsid w:val="009017A7"/>
    <w:rsid w:val="00901BB4"/>
    <w:rsid w:val="00901BD0"/>
    <w:rsid w:val="00902106"/>
    <w:rsid w:val="00902544"/>
    <w:rsid w:val="00902617"/>
    <w:rsid w:val="00902878"/>
    <w:rsid w:val="009029C8"/>
    <w:rsid w:val="00902D60"/>
    <w:rsid w:val="009030F2"/>
    <w:rsid w:val="00903200"/>
    <w:rsid w:val="00903492"/>
    <w:rsid w:val="00903764"/>
    <w:rsid w:val="00903E0A"/>
    <w:rsid w:val="00904260"/>
    <w:rsid w:val="00904456"/>
    <w:rsid w:val="00904514"/>
    <w:rsid w:val="0090463C"/>
    <w:rsid w:val="009048EB"/>
    <w:rsid w:val="00904C4A"/>
    <w:rsid w:val="00904E68"/>
    <w:rsid w:val="00904E8B"/>
    <w:rsid w:val="00905000"/>
    <w:rsid w:val="009052A0"/>
    <w:rsid w:val="009052FD"/>
    <w:rsid w:val="00905A67"/>
    <w:rsid w:val="00905CED"/>
    <w:rsid w:val="009061C2"/>
    <w:rsid w:val="0090627D"/>
    <w:rsid w:val="00907305"/>
    <w:rsid w:val="00907723"/>
    <w:rsid w:val="00907985"/>
    <w:rsid w:val="00907B54"/>
    <w:rsid w:val="009101DA"/>
    <w:rsid w:val="009105B4"/>
    <w:rsid w:val="009106E3"/>
    <w:rsid w:val="009108BC"/>
    <w:rsid w:val="00910FEB"/>
    <w:rsid w:val="00911353"/>
    <w:rsid w:val="009115E7"/>
    <w:rsid w:val="009116D2"/>
    <w:rsid w:val="00911732"/>
    <w:rsid w:val="00911EC6"/>
    <w:rsid w:val="00911F08"/>
    <w:rsid w:val="009124C4"/>
    <w:rsid w:val="00912599"/>
    <w:rsid w:val="00912643"/>
    <w:rsid w:val="00912707"/>
    <w:rsid w:val="00912F94"/>
    <w:rsid w:val="00913137"/>
    <w:rsid w:val="00913553"/>
    <w:rsid w:val="0091373F"/>
    <w:rsid w:val="00913B11"/>
    <w:rsid w:val="00913CCB"/>
    <w:rsid w:val="00913D09"/>
    <w:rsid w:val="00914529"/>
    <w:rsid w:val="009147BE"/>
    <w:rsid w:val="00914D23"/>
    <w:rsid w:val="00914F4F"/>
    <w:rsid w:val="0091529C"/>
    <w:rsid w:val="0091535F"/>
    <w:rsid w:val="009153E8"/>
    <w:rsid w:val="00915A86"/>
    <w:rsid w:val="00915B32"/>
    <w:rsid w:val="0091615C"/>
    <w:rsid w:val="009161CE"/>
    <w:rsid w:val="0091639B"/>
    <w:rsid w:val="00916A78"/>
    <w:rsid w:val="00916D45"/>
    <w:rsid w:val="00916D9F"/>
    <w:rsid w:val="009171A6"/>
    <w:rsid w:val="00917713"/>
    <w:rsid w:val="00917BBF"/>
    <w:rsid w:val="00917DEF"/>
    <w:rsid w:val="00917E4E"/>
    <w:rsid w:val="00920709"/>
    <w:rsid w:val="00920756"/>
    <w:rsid w:val="0092151E"/>
    <w:rsid w:val="00921557"/>
    <w:rsid w:val="009218CC"/>
    <w:rsid w:val="00921A7D"/>
    <w:rsid w:val="00921BC3"/>
    <w:rsid w:val="00921D5E"/>
    <w:rsid w:val="009222B0"/>
    <w:rsid w:val="009225A4"/>
    <w:rsid w:val="00922A00"/>
    <w:rsid w:val="00922FEC"/>
    <w:rsid w:val="009233D9"/>
    <w:rsid w:val="0092372B"/>
    <w:rsid w:val="009241CF"/>
    <w:rsid w:val="009242BA"/>
    <w:rsid w:val="009244EE"/>
    <w:rsid w:val="00924534"/>
    <w:rsid w:val="00924769"/>
    <w:rsid w:val="00924798"/>
    <w:rsid w:val="009250FF"/>
    <w:rsid w:val="0092538F"/>
    <w:rsid w:val="00925E21"/>
    <w:rsid w:val="00925FAE"/>
    <w:rsid w:val="009266F8"/>
    <w:rsid w:val="0092676E"/>
    <w:rsid w:val="009269A7"/>
    <w:rsid w:val="00926B34"/>
    <w:rsid w:val="00926B3C"/>
    <w:rsid w:val="00926DDC"/>
    <w:rsid w:val="00926F5A"/>
    <w:rsid w:val="0092712F"/>
    <w:rsid w:val="00927368"/>
    <w:rsid w:val="00927458"/>
    <w:rsid w:val="009274AA"/>
    <w:rsid w:val="009274C1"/>
    <w:rsid w:val="00927582"/>
    <w:rsid w:val="00927BD8"/>
    <w:rsid w:val="00927CC1"/>
    <w:rsid w:val="00927D59"/>
    <w:rsid w:val="00927F7A"/>
    <w:rsid w:val="009300DA"/>
    <w:rsid w:val="00930308"/>
    <w:rsid w:val="009303C7"/>
    <w:rsid w:val="0093061A"/>
    <w:rsid w:val="00930657"/>
    <w:rsid w:val="009308C8"/>
    <w:rsid w:val="009310B0"/>
    <w:rsid w:val="009310B3"/>
    <w:rsid w:val="009314ED"/>
    <w:rsid w:val="0093175B"/>
    <w:rsid w:val="00931857"/>
    <w:rsid w:val="00931D29"/>
    <w:rsid w:val="0093201B"/>
    <w:rsid w:val="00932050"/>
    <w:rsid w:val="00932245"/>
    <w:rsid w:val="009322EE"/>
    <w:rsid w:val="0093237D"/>
    <w:rsid w:val="009329DD"/>
    <w:rsid w:val="00932AF2"/>
    <w:rsid w:val="00932B02"/>
    <w:rsid w:val="009334C8"/>
    <w:rsid w:val="00933AF7"/>
    <w:rsid w:val="00933BEC"/>
    <w:rsid w:val="00933F99"/>
    <w:rsid w:val="009344A7"/>
    <w:rsid w:val="009346F2"/>
    <w:rsid w:val="00934767"/>
    <w:rsid w:val="0093476B"/>
    <w:rsid w:val="009348BA"/>
    <w:rsid w:val="009349E5"/>
    <w:rsid w:val="00934D95"/>
    <w:rsid w:val="009350AE"/>
    <w:rsid w:val="0093589A"/>
    <w:rsid w:val="00935A2A"/>
    <w:rsid w:val="0093604B"/>
    <w:rsid w:val="00936168"/>
    <w:rsid w:val="00936266"/>
    <w:rsid w:val="009364A1"/>
    <w:rsid w:val="009365D8"/>
    <w:rsid w:val="00936C78"/>
    <w:rsid w:val="00936CEA"/>
    <w:rsid w:val="00937677"/>
    <w:rsid w:val="00937ACC"/>
    <w:rsid w:val="00937ED3"/>
    <w:rsid w:val="00940237"/>
    <w:rsid w:val="009402E5"/>
    <w:rsid w:val="00940723"/>
    <w:rsid w:val="00940824"/>
    <w:rsid w:val="00940C9C"/>
    <w:rsid w:val="00940CC3"/>
    <w:rsid w:val="00940F3F"/>
    <w:rsid w:val="00941046"/>
    <w:rsid w:val="00941307"/>
    <w:rsid w:val="009416EF"/>
    <w:rsid w:val="0094228E"/>
    <w:rsid w:val="009425F7"/>
    <w:rsid w:val="00942983"/>
    <w:rsid w:val="009433CD"/>
    <w:rsid w:val="00943A83"/>
    <w:rsid w:val="00943A93"/>
    <w:rsid w:val="00943A95"/>
    <w:rsid w:val="00943EC5"/>
    <w:rsid w:val="009440A5"/>
    <w:rsid w:val="00944412"/>
    <w:rsid w:val="00944C76"/>
    <w:rsid w:val="00944D3C"/>
    <w:rsid w:val="00944E11"/>
    <w:rsid w:val="009450F6"/>
    <w:rsid w:val="009457BA"/>
    <w:rsid w:val="00945BB9"/>
    <w:rsid w:val="00945CC0"/>
    <w:rsid w:val="00945DE8"/>
    <w:rsid w:val="009461B5"/>
    <w:rsid w:val="0094624E"/>
    <w:rsid w:val="00946324"/>
    <w:rsid w:val="009468CA"/>
    <w:rsid w:val="009471FE"/>
    <w:rsid w:val="009472A1"/>
    <w:rsid w:val="0094754B"/>
    <w:rsid w:val="0094761E"/>
    <w:rsid w:val="00950256"/>
    <w:rsid w:val="009502DA"/>
    <w:rsid w:val="0095037E"/>
    <w:rsid w:val="0095072B"/>
    <w:rsid w:val="00950A09"/>
    <w:rsid w:val="00950DE1"/>
    <w:rsid w:val="00950EA4"/>
    <w:rsid w:val="00951385"/>
    <w:rsid w:val="00951962"/>
    <w:rsid w:val="00951E6A"/>
    <w:rsid w:val="00951FE6"/>
    <w:rsid w:val="009521C1"/>
    <w:rsid w:val="009522E3"/>
    <w:rsid w:val="00952570"/>
    <w:rsid w:val="0095294F"/>
    <w:rsid w:val="00952B52"/>
    <w:rsid w:val="00952D68"/>
    <w:rsid w:val="00952DB1"/>
    <w:rsid w:val="009530F2"/>
    <w:rsid w:val="009537A8"/>
    <w:rsid w:val="00953B8E"/>
    <w:rsid w:val="00953C7F"/>
    <w:rsid w:val="00953DB2"/>
    <w:rsid w:val="00953F8E"/>
    <w:rsid w:val="00954CD9"/>
    <w:rsid w:val="00954FEE"/>
    <w:rsid w:val="0095528A"/>
    <w:rsid w:val="00955616"/>
    <w:rsid w:val="009558EF"/>
    <w:rsid w:val="00955C1C"/>
    <w:rsid w:val="00955C9B"/>
    <w:rsid w:val="00955E34"/>
    <w:rsid w:val="0095607F"/>
    <w:rsid w:val="00956148"/>
    <w:rsid w:val="009562A5"/>
    <w:rsid w:val="009569B0"/>
    <w:rsid w:val="00956ADE"/>
    <w:rsid w:val="00956B93"/>
    <w:rsid w:val="00957484"/>
    <w:rsid w:val="00957694"/>
    <w:rsid w:val="00957695"/>
    <w:rsid w:val="00957997"/>
    <w:rsid w:val="00957B16"/>
    <w:rsid w:val="00957B63"/>
    <w:rsid w:val="00957C23"/>
    <w:rsid w:val="00957D17"/>
    <w:rsid w:val="00957FE6"/>
    <w:rsid w:val="009601A0"/>
    <w:rsid w:val="009601EF"/>
    <w:rsid w:val="00960220"/>
    <w:rsid w:val="00961225"/>
    <w:rsid w:val="00961227"/>
    <w:rsid w:val="00961251"/>
    <w:rsid w:val="009613A3"/>
    <w:rsid w:val="009613B1"/>
    <w:rsid w:val="009613DD"/>
    <w:rsid w:val="0096157A"/>
    <w:rsid w:val="00961B82"/>
    <w:rsid w:val="00962991"/>
    <w:rsid w:val="00962E38"/>
    <w:rsid w:val="00962F53"/>
    <w:rsid w:val="009631C3"/>
    <w:rsid w:val="009633D5"/>
    <w:rsid w:val="00963B48"/>
    <w:rsid w:val="00963D23"/>
    <w:rsid w:val="00963F84"/>
    <w:rsid w:val="009640F0"/>
    <w:rsid w:val="00964673"/>
    <w:rsid w:val="0096472A"/>
    <w:rsid w:val="00964A75"/>
    <w:rsid w:val="00964D3A"/>
    <w:rsid w:val="00964D86"/>
    <w:rsid w:val="00965A50"/>
    <w:rsid w:val="00965A92"/>
    <w:rsid w:val="00965CCF"/>
    <w:rsid w:val="009662B1"/>
    <w:rsid w:val="009662ED"/>
    <w:rsid w:val="0096639F"/>
    <w:rsid w:val="00966779"/>
    <w:rsid w:val="00966A89"/>
    <w:rsid w:val="00966D9E"/>
    <w:rsid w:val="009670B1"/>
    <w:rsid w:val="00967441"/>
    <w:rsid w:val="009675B2"/>
    <w:rsid w:val="009678FD"/>
    <w:rsid w:val="009679F1"/>
    <w:rsid w:val="0097018F"/>
    <w:rsid w:val="0097087E"/>
    <w:rsid w:val="00970887"/>
    <w:rsid w:val="0097111B"/>
    <w:rsid w:val="00971152"/>
    <w:rsid w:val="00971DC9"/>
    <w:rsid w:val="00971E89"/>
    <w:rsid w:val="00971E8A"/>
    <w:rsid w:val="009724CB"/>
    <w:rsid w:val="009726C4"/>
    <w:rsid w:val="0097274D"/>
    <w:rsid w:val="00972B92"/>
    <w:rsid w:val="0097309E"/>
    <w:rsid w:val="00973176"/>
    <w:rsid w:val="00973402"/>
    <w:rsid w:val="00974120"/>
    <w:rsid w:val="00974223"/>
    <w:rsid w:val="00974900"/>
    <w:rsid w:val="009749D4"/>
    <w:rsid w:val="00974E61"/>
    <w:rsid w:val="0097507B"/>
    <w:rsid w:val="00975972"/>
    <w:rsid w:val="00975D7A"/>
    <w:rsid w:val="0097622D"/>
    <w:rsid w:val="00976676"/>
    <w:rsid w:val="009774B3"/>
    <w:rsid w:val="009777DF"/>
    <w:rsid w:val="00977E31"/>
    <w:rsid w:val="009801B8"/>
    <w:rsid w:val="009801BF"/>
    <w:rsid w:val="009804CA"/>
    <w:rsid w:val="009814E4"/>
    <w:rsid w:val="00981C52"/>
    <w:rsid w:val="00982263"/>
    <w:rsid w:val="00982307"/>
    <w:rsid w:val="00982653"/>
    <w:rsid w:val="0098277D"/>
    <w:rsid w:val="009828B1"/>
    <w:rsid w:val="00982B89"/>
    <w:rsid w:val="0098316E"/>
    <w:rsid w:val="009831DF"/>
    <w:rsid w:val="00983BB4"/>
    <w:rsid w:val="00983BD5"/>
    <w:rsid w:val="00983BEF"/>
    <w:rsid w:val="00983CEC"/>
    <w:rsid w:val="00984238"/>
    <w:rsid w:val="009842D8"/>
    <w:rsid w:val="00984466"/>
    <w:rsid w:val="0098478A"/>
    <w:rsid w:val="009847B4"/>
    <w:rsid w:val="009847CD"/>
    <w:rsid w:val="00984845"/>
    <w:rsid w:val="00984AA0"/>
    <w:rsid w:val="00984B5A"/>
    <w:rsid w:val="00984CB4"/>
    <w:rsid w:val="00984EA1"/>
    <w:rsid w:val="009855C3"/>
    <w:rsid w:val="00985966"/>
    <w:rsid w:val="00985AE9"/>
    <w:rsid w:val="00985B9B"/>
    <w:rsid w:val="00985C60"/>
    <w:rsid w:val="00986121"/>
    <w:rsid w:val="00986733"/>
    <w:rsid w:val="00986A61"/>
    <w:rsid w:val="00986D62"/>
    <w:rsid w:val="00986FB6"/>
    <w:rsid w:val="00987363"/>
    <w:rsid w:val="00987424"/>
    <w:rsid w:val="0098764D"/>
    <w:rsid w:val="00987764"/>
    <w:rsid w:val="009900BC"/>
    <w:rsid w:val="0099018E"/>
    <w:rsid w:val="00990401"/>
    <w:rsid w:val="00990BBD"/>
    <w:rsid w:val="00991425"/>
    <w:rsid w:val="009916EF"/>
    <w:rsid w:val="009919C9"/>
    <w:rsid w:val="00991EE6"/>
    <w:rsid w:val="00991F93"/>
    <w:rsid w:val="0099208D"/>
    <w:rsid w:val="009921CB"/>
    <w:rsid w:val="0099229E"/>
    <w:rsid w:val="009926BE"/>
    <w:rsid w:val="00992A3E"/>
    <w:rsid w:val="00992A6C"/>
    <w:rsid w:val="00992B16"/>
    <w:rsid w:val="00992C4D"/>
    <w:rsid w:val="00993382"/>
    <w:rsid w:val="009935C0"/>
    <w:rsid w:val="0099367A"/>
    <w:rsid w:val="00993733"/>
    <w:rsid w:val="009939BE"/>
    <w:rsid w:val="00993BA8"/>
    <w:rsid w:val="00993FC5"/>
    <w:rsid w:val="00994600"/>
    <w:rsid w:val="009949D2"/>
    <w:rsid w:val="00994EDF"/>
    <w:rsid w:val="009951A8"/>
    <w:rsid w:val="00995AA6"/>
    <w:rsid w:val="00995C78"/>
    <w:rsid w:val="00996102"/>
    <w:rsid w:val="00996205"/>
    <w:rsid w:val="00996503"/>
    <w:rsid w:val="0099695C"/>
    <w:rsid w:val="00996FBB"/>
    <w:rsid w:val="009970A9"/>
    <w:rsid w:val="0099769B"/>
    <w:rsid w:val="00997AEE"/>
    <w:rsid w:val="00997D62"/>
    <w:rsid w:val="009A0334"/>
    <w:rsid w:val="009A080A"/>
    <w:rsid w:val="009A0885"/>
    <w:rsid w:val="009A0E49"/>
    <w:rsid w:val="009A1016"/>
    <w:rsid w:val="009A104B"/>
    <w:rsid w:val="009A1445"/>
    <w:rsid w:val="009A155A"/>
    <w:rsid w:val="009A1741"/>
    <w:rsid w:val="009A1A28"/>
    <w:rsid w:val="009A1DAF"/>
    <w:rsid w:val="009A1DC1"/>
    <w:rsid w:val="009A2006"/>
    <w:rsid w:val="009A2030"/>
    <w:rsid w:val="009A23F3"/>
    <w:rsid w:val="009A2565"/>
    <w:rsid w:val="009A2BF1"/>
    <w:rsid w:val="009A2EB6"/>
    <w:rsid w:val="009A2FAB"/>
    <w:rsid w:val="009A32B6"/>
    <w:rsid w:val="009A3653"/>
    <w:rsid w:val="009A37C8"/>
    <w:rsid w:val="009A3814"/>
    <w:rsid w:val="009A39E9"/>
    <w:rsid w:val="009A5899"/>
    <w:rsid w:val="009A59E3"/>
    <w:rsid w:val="009A5B5A"/>
    <w:rsid w:val="009A5E98"/>
    <w:rsid w:val="009A5FC6"/>
    <w:rsid w:val="009A64B3"/>
    <w:rsid w:val="009A6B4B"/>
    <w:rsid w:val="009A6D3B"/>
    <w:rsid w:val="009A6FDD"/>
    <w:rsid w:val="009A7181"/>
    <w:rsid w:val="009A7377"/>
    <w:rsid w:val="009A7DC9"/>
    <w:rsid w:val="009A7E86"/>
    <w:rsid w:val="009A7EC9"/>
    <w:rsid w:val="009B00C2"/>
    <w:rsid w:val="009B0294"/>
    <w:rsid w:val="009B077B"/>
    <w:rsid w:val="009B0844"/>
    <w:rsid w:val="009B0AB5"/>
    <w:rsid w:val="009B0C97"/>
    <w:rsid w:val="009B1353"/>
    <w:rsid w:val="009B1792"/>
    <w:rsid w:val="009B1807"/>
    <w:rsid w:val="009B18E3"/>
    <w:rsid w:val="009B24B3"/>
    <w:rsid w:val="009B27B0"/>
    <w:rsid w:val="009B29E3"/>
    <w:rsid w:val="009B2E1E"/>
    <w:rsid w:val="009B2F15"/>
    <w:rsid w:val="009B3074"/>
    <w:rsid w:val="009B3150"/>
    <w:rsid w:val="009B31A3"/>
    <w:rsid w:val="009B3444"/>
    <w:rsid w:val="009B3993"/>
    <w:rsid w:val="009B3D99"/>
    <w:rsid w:val="009B45A4"/>
    <w:rsid w:val="009B45AE"/>
    <w:rsid w:val="009B4630"/>
    <w:rsid w:val="009B47D4"/>
    <w:rsid w:val="009B48AF"/>
    <w:rsid w:val="009B48C3"/>
    <w:rsid w:val="009B4919"/>
    <w:rsid w:val="009B4939"/>
    <w:rsid w:val="009B4D98"/>
    <w:rsid w:val="009B5304"/>
    <w:rsid w:val="009B530D"/>
    <w:rsid w:val="009B5320"/>
    <w:rsid w:val="009B53EC"/>
    <w:rsid w:val="009B555B"/>
    <w:rsid w:val="009B56F4"/>
    <w:rsid w:val="009B5802"/>
    <w:rsid w:val="009B5B35"/>
    <w:rsid w:val="009B5CBD"/>
    <w:rsid w:val="009B5D12"/>
    <w:rsid w:val="009B5E51"/>
    <w:rsid w:val="009B5E9E"/>
    <w:rsid w:val="009B62C3"/>
    <w:rsid w:val="009B62DD"/>
    <w:rsid w:val="009B6308"/>
    <w:rsid w:val="009B634D"/>
    <w:rsid w:val="009B6464"/>
    <w:rsid w:val="009B682E"/>
    <w:rsid w:val="009B695C"/>
    <w:rsid w:val="009B6ED2"/>
    <w:rsid w:val="009B7577"/>
    <w:rsid w:val="009B76EA"/>
    <w:rsid w:val="009B79AD"/>
    <w:rsid w:val="009C029A"/>
    <w:rsid w:val="009C048B"/>
    <w:rsid w:val="009C05DF"/>
    <w:rsid w:val="009C09DE"/>
    <w:rsid w:val="009C10DB"/>
    <w:rsid w:val="009C16EC"/>
    <w:rsid w:val="009C1884"/>
    <w:rsid w:val="009C2027"/>
    <w:rsid w:val="009C20E3"/>
    <w:rsid w:val="009C2B77"/>
    <w:rsid w:val="009C2C4E"/>
    <w:rsid w:val="009C2CEE"/>
    <w:rsid w:val="009C2DBA"/>
    <w:rsid w:val="009C2EA5"/>
    <w:rsid w:val="009C3409"/>
    <w:rsid w:val="009C37B9"/>
    <w:rsid w:val="009C380E"/>
    <w:rsid w:val="009C3E20"/>
    <w:rsid w:val="009C414C"/>
    <w:rsid w:val="009C421D"/>
    <w:rsid w:val="009C42D0"/>
    <w:rsid w:val="009C42F3"/>
    <w:rsid w:val="009C466D"/>
    <w:rsid w:val="009C4869"/>
    <w:rsid w:val="009C4D01"/>
    <w:rsid w:val="009C4F1A"/>
    <w:rsid w:val="009C5040"/>
    <w:rsid w:val="009C5113"/>
    <w:rsid w:val="009C51A4"/>
    <w:rsid w:val="009C5764"/>
    <w:rsid w:val="009C58C2"/>
    <w:rsid w:val="009C5DD4"/>
    <w:rsid w:val="009C5F85"/>
    <w:rsid w:val="009C6225"/>
    <w:rsid w:val="009C6375"/>
    <w:rsid w:val="009C66EB"/>
    <w:rsid w:val="009C68D5"/>
    <w:rsid w:val="009C6991"/>
    <w:rsid w:val="009C6D1F"/>
    <w:rsid w:val="009C6F2A"/>
    <w:rsid w:val="009C75C8"/>
    <w:rsid w:val="009C7AB0"/>
    <w:rsid w:val="009C7AB8"/>
    <w:rsid w:val="009C7AB9"/>
    <w:rsid w:val="009D01B0"/>
    <w:rsid w:val="009D0536"/>
    <w:rsid w:val="009D05DB"/>
    <w:rsid w:val="009D0F1C"/>
    <w:rsid w:val="009D1045"/>
    <w:rsid w:val="009D121E"/>
    <w:rsid w:val="009D17B3"/>
    <w:rsid w:val="009D17B7"/>
    <w:rsid w:val="009D18D1"/>
    <w:rsid w:val="009D19B7"/>
    <w:rsid w:val="009D1D22"/>
    <w:rsid w:val="009D1E35"/>
    <w:rsid w:val="009D2401"/>
    <w:rsid w:val="009D2B44"/>
    <w:rsid w:val="009D2C52"/>
    <w:rsid w:val="009D2FEF"/>
    <w:rsid w:val="009D30F4"/>
    <w:rsid w:val="009D3173"/>
    <w:rsid w:val="009D32DF"/>
    <w:rsid w:val="009D370D"/>
    <w:rsid w:val="009D3923"/>
    <w:rsid w:val="009D3C80"/>
    <w:rsid w:val="009D4937"/>
    <w:rsid w:val="009D49AF"/>
    <w:rsid w:val="009D4E5A"/>
    <w:rsid w:val="009D55A4"/>
    <w:rsid w:val="009D5B13"/>
    <w:rsid w:val="009D5B88"/>
    <w:rsid w:val="009D5FA5"/>
    <w:rsid w:val="009D6049"/>
    <w:rsid w:val="009D606A"/>
    <w:rsid w:val="009D6124"/>
    <w:rsid w:val="009D6535"/>
    <w:rsid w:val="009D67EC"/>
    <w:rsid w:val="009D722C"/>
    <w:rsid w:val="009D739C"/>
    <w:rsid w:val="009D7727"/>
    <w:rsid w:val="009D7B75"/>
    <w:rsid w:val="009D7BA3"/>
    <w:rsid w:val="009D7D6E"/>
    <w:rsid w:val="009D7ECF"/>
    <w:rsid w:val="009E002A"/>
    <w:rsid w:val="009E0238"/>
    <w:rsid w:val="009E0344"/>
    <w:rsid w:val="009E052B"/>
    <w:rsid w:val="009E05A2"/>
    <w:rsid w:val="009E05DA"/>
    <w:rsid w:val="009E0935"/>
    <w:rsid w:val="009E0AC2"/>
    <w:rsid w:val="009E0C8E"/>
    <w:rsid w:val="009E0E65"/>
    <w:rsid w:val="009E0E71"/>
    <w:rsid w:val="009E13A1"/>
    <w:rsid w:val="009E13E6"/>
    <w:rsid w:val="009E1748"/>
    <w:rsid w:val="009E17DB"/>
    <w:rsid w:val="009E221E"/>
    <w:rsid w:val="009E280C"/>
    <w:rsid w:val="009E2857"/>
    <w:rsid w:val="009E28AF"/>
    <w:rsid w:val="009E298E"/>
    <w:rsid w:val="009E2C3F"/>
    <w:rsid w:val="009E2D65"/>
    <w:rsid w:val="009E2E5D"/>
    <w:rsid w:val="009E3147"/>
    <w:rsid w:val="009E33C4"/>
    <w:rsid w:val="009E33D4"/>
    <w:rsid w:val="009E3664"/>
    <w:rsid w:val="009E3754"/>
    <w:rsid w:val="009E3915"/>
    <w:rsid w:val="009E3A42"/>
    <w:rsid w:val="009E3ACE"/>
    <w:rsid w:val="009E4728"/>
    <w:rsid w:val="009E4CA4"/>
    <w:rsid w:val="009E4E30"/>
    <w:rsid w:val="009E5209"/>
    <w:rsid w:val="009E54AF"/>
    <w:rsid w:val="009E57D6"/>
    <w:rsid w:val="009E59CF"/>
    <w:rsid w:val="009E5A40"/>
    <w:rsid w:val="009E5B55"/>
    <w:rsid w:val="009E5B8B"/>
    <w:rsid w:val="009E5BB7"/>
    <w:rsid w:val="009E5C69"/>
    <w:rsid w:val="009E6044"/>
    <w:rsid w:val="009E60DC"/>
    <w:rsid w:val="009E63D2"/>
    <w:rsid w:val="009E65E1"/>
    <w:rsid w:val="009E6738"/>
    <w:rsid w:val="009E68FE"/>
    <w:rsid w:val="009E694E"/>
    <w:rsid w:val="009E69D6"/>
    <w:rsid w:val="009E6A86"/>
    <w:rsid w:val="009E70DA"/>
    <w:rsid w:val="009E7132"/>
    <w:rsid w:val="009E755B"/>
    <w:rsid w:val="009E764E"/>
    <w:rsid w:val="009E76FA"/>
    <w:rsid w:val="009E7773"/>
    <w:rsid w:val="009E7B00"/>
    <w:rsid w:val="009E7EA3"/>
    <w:rsid w:val="009F07E0"/>
    <w:rsid w:val="009F085D"/>
    <w:rsid w:val="009F0BCD"/>
    <w:rsid w:val="009F1085"/>
    <w:rsid w:val="009F1094"/>
    <w:rsid w:val="009F129E"/>
    <w:rsid w:val="009F1659"/>
    <w:rsid w:val="009F1831"/>
    <w:rsid w:val="009F218F"/>
    <w:rsid w:val="009F230A"/>
    <w:rsid w:val="009F26D7"/>
    <w:rsid w:val="009F2952"/>
    <w:rsid w:val="009F2960"/>
    <w:rsid w:val="009F3125"/>
    <w:rsid w:val="009F3156"/>
    <w:rsid w:val="009F325F"/>
    <w:rsid w:val="009F352E"/>
    <w:rsid w:val="009F364C"/>
    <w:rsid w:val="009F3D8F"/>
    <w:rsid w:val="009F3D9C"/>
    <w:rsid w:val="009F43C7"/>
    <w:rsid w:val="009F47F9"/>
    <w:rsid w:val="009F4CB7"/>
    <w:rsid w:val="009F4FC5"/>
    <w:rsid w:val="009F4FE4"/>
    <w:rsid w:val="009F5421"/>
    <w:rsid w:val="009F577D"/>
    <w:rsid w:val="009F5833"/>
    <w:rsid w:val="009F5884"/>
    <w:rsid w:val="009F591D"/>
    <w:rsid w:val="009F5C01"/>
    <w:rsid w:val="009F5F28"/>
    <w:rsid w:val="009F64BF"/>
    <w:rsid w:val="009F6989"/>
    <w:rsid w:val="009F6C9C"/>
    <w:rsid w:val="009F6CA1"/>
    <w:rsid w:val="009F6CAC"/>
    <w:rsid w:val="009F6D13"/>
    <w:rsid w:val="009F6E0C"/>
    <w:rsid w:val="009F6ECE"/>
    <w:rsid w:val="009F711A"/>
    <w:rsid w:val="009F74F2"/>
    <w:rsid w:val="009F7901"/>
    <w:rsid w:val="009F7A46"/>
    <w:rsid w:val="009F7B41"/>
    <w:rsid w:val="009F7EA6"/>
    <w:rsid w:val="00A002EF"/>
    <w:rsid w:val="00A00371"/>
    <w:rsid w:val="00A003EB"/>
    <w:rsid w:val="00A00A77"/>
    <w:rsid w:val="00A00CFE"/>
    <w:rsid w:val="00A0138D"/>
    <w:rsid w:val="00A0157E"/>
    <w:rsid w:val="00A018B8"/>
    <w:rsid w:val="00A01EAF"/>
    <w:rsid w:val="00A02675"/>
    <w:rsid w:val="00A02E55"/>
    <w:rsid w:val="00A033FF"/>
    <w:rsid w:val="00A0354C"/>
    <w:rsid w:val="00A03B3B"/>
    <w:rsid w:val="00A03E6C"/>
    <w:rsid w:val="00A041D4"/>
    <w:rsid w:val="00A047B5"/>
    <w:rsid w:val="00A04D26"/>
    <w:rsid w:val="00A051A8"/>
    <w:rsid w:val="00A05FFB"/>
    <w:rsid w:val="00A06296"/>
    <w:rsid w:val="00A0639F"/>
    <w:rsid w:val="00A064E6"/>
    <w:rsid w:val="00A067BA"/>
    <w:rsid w:val="00A071CD"/>
    <w:rsid w:val="00A07215"/>
    <w:rsid w:val="00A072FF"/>
    <w:rsid w:val="00A0767B"/>
    <w:rsid w:val="00A07735"/>
    <w:rsid w:val="00A07DFC"/>
    <w:rsid w:val="00A100CD"/>
    <w:rsid w:val="00A1019E"/>
    <w:rsid w:val="00A105AB"/>
    <w:rsid w:val="00A1065A"/>
    <w:rsid w:val="00A10981"/>
    <w:rsid w:val="00A10A9C"/>
    <w:rsid w:val="00A10AAC"/>
    <w:rsid w:val="00A10AD6"/>
    <w:rsid w:val="00A10B84"/>
    <w:rsid w:val="00A10BE4"/>
    <w:rsid w:val="00A10E34"/>
    <w:rsid w:val="00A10FC6"/>
    <w:rsid w:val="00A1110D"/>
    <w:rsid w:val="00A1168C"/>
    <w:rsid w:val="00A119F7"/>
    <w:rsid w:val="00A11B47"/>
    <w:rsid w:val="00A11E68"/>
    <w:rsid w:val="00A1209F"/>
    <w:rsid w:val="00A120C9"/>
    <w:rsid w:val="00A1223F"/>
    <w:rsid w:val="00A12A57"/>
    <w:rsid w:val="00A131A9"/>
    <w:rsid w:val="00A13FF0"/>
    <w:rsid w:val="00A1409A"/>
    <w:rsid w:val="00A1414D"/>
    <w:rsid w:val="00A14364"/>
    <w:rsid w:val="00A145A2"/>
    <w:rsid w:val="00A1493D"/>
    <w:rsid w:val="00A149DC"/>
    <w:rsid w:val="00A14C6B"/>
    <w:rsid w:val="00A14D3C"/>
    <w:rsid w:val="00A14DA2"/>
    <w:rsid w:val="00A1525D"/>
    <w:rsid w:val="00A157D0"/>
    <w:rsid w:val="00A15976"/>
    <w:rsid w:val="00A15CC8"/>
    <w:rsid w:val="00A16098"/>
    <w:rsid w:val="00A160DB"/>
    <w:rsid w:val="00A16297"/>
    <w:rsid w:val="00A16A9B"/>
    <w:rsid w:val="00A16F9E"/>
    <w:rsid w:val="00A17134"/>
    <w:rsid w:val="00A17282"/>
    <w:rsid w:val="00A173C8"/>
    <w:rsid w:val="00A174D5"/>
    <w:rsid w:val="00A1794B"/>
    <w:rsid w:val="00A17BB2"/>
    <w:rsid w:val="00A202BB"/>
    <w:rsid w:val="00A2041D"/>
    <w:rsid w:val="00A204DF"/>
    <w:rsid w:val="00A205B4"/>
    <w:rsid w:val="00A209F8"/>
    <w:rsid w:val="00A20A91"/>
    <w:rsid w:val="00A20E16"/>
    <w:rsid w:val="00A20EBE"/>
    <w:rsid w:val="00A21064"/>
    <w:rsid w:val="00A212BF"/>
    <w:rsid w:val="00A2134B"/>
    <w:rsid w:val="00A213EB"/>
    <w:rsid w:val="00A21551"/>
    <w:rsid w:val="00A21662"/>
    <w:rsid w:val="00A22393"/>
    <w:rsid w:val="00A22967"/>
    <w:rsid w:val="00A22BFB"/>
    <w:rsid w:val="00A22D5C"/>
    <w:rsid w:val="00A22F84"/>
    <w:rsid w:val="00A2345E"/>
    <w:rsid w:val="00A23649"/>
    <w:rsid w:val="00A2372E"/>
    <w:rsid w:val="00A23785"/>
    <w:rsid w:val="00A2380B"/>
    <w:rsid w:val="00A23928"/>
    <w:rsid w:val="00A239F1"/>
    <w:rsid w:val="00A23AD8"/>
    <w:rsid w:val="00A2426E"/>
    <w:rsid w:val="00A2431E"/>
    <w:rsid w:val="00A244CB"/>
    <w:rsid w:val="00A24538"/>
    <w:rsid w:val="00A252CC"/>
    <w:rsid w:val="00A254E2"/>
    <w:rsid w:val="00A256C6"/>
    <w:rsid w:val="00A256C7"/>
    <w:rsid w:val="00A25806"/>
    <w:rsid w:val="00A2581F"/>
    <w:rsid w:val="00A25B58"/>
    <w:rsid w:val="00A25B5D"/>
    <w:rsid w:val="00A25B7F"/>
    <w:rsid w:val="00A25D76"/>
    <w:rsid w:val="00A25DFF"/>
    <w:rsid w:val="00A25F96"/>
    <w:rsid w:val="00A261EC"/>
    <w:rsid w:val="00A264CB"/>
    <w:rsid w:val="00A264EC"/>
    <w:rsid w:val="00A266AB"/>
    <w:rsid w:val="00A26A97"/>
    <w:rsid w:val="00A26E48"/>
    <w:rsid w:val="00A27695"/>
    <w:rsid w:val="00A276E5"/>
    <w:rsid w:val="00A27B46"/>
    <w:rsid w:val="00A27BD7"/>
    <w:rsid w:val="00A27F44"/>
    <w:rsid w:val="00A30964"/>
    <w:rsid w:val="00A3096E"/>
    <w:rsid w:val="00A30DE1"/>
    <w:rsid w:val="00A30EDC"/>
    <w:rsid w:val="00A3122D"/>
    <w:rsid w:val="00A312B1"/>
    <w:rsid w:val="00A31369"/>
    <w:rsid w:val="00A31492"/>
    <w:rsid w:val="00A31920"/>
    <w:rsid w:val="00A31B68"/>
    <w:rsid w:val="00A31E58"/>
    <w:rsid w:val="00A31FDA"/>
    <w:rsid w:val="00A32C46"/>
    <w:rsid w:val="00A32E8E"/>
    <w:rsid w:val="00A32EF1"/>
    <w:rsid w:val="00A33037"/>
    <w:rsid w:val="00A33501"/>
    <w:rsid w:val="00A33672"/>
    <w:rsid w:val="00A34010"/>
    <w:rsid w:val="00A342D3"/>
    <w:rsid w:val="00A34BC8"/>
    <w:rsid w:val="00A34E62"/>
    <w:rsid w:val="00A34FFC"/>
    <w:rsid w:val="00A3512B"/>
    <w:rsid w:val="00A3574B"/>
    <w:rsid w:val="00A3589E"/>
    <w:rsid w:val="00A35DD6"/>
    <w:rsid w:val="00A35F7A"/>
    <w:rsid w:val="00A360A0"/>
    <w:rsid w:val="00A360F6"/>
    <w:rsid w:val="00A3614A"/>
    <w:rsid w:val="00A36456"/>
    <w:rsid w:val="00A3660C"/>
    <w:rsid w:val="00A36908"/>
    <w:rsid w:val="00A36B4F"/>
    <w:rsid w:val="00A36CA0"/>
    <w:rsid w:val="00A36E70"/>
    <w:rsid w:val="00A372D9"/>
    <w:rsid w:val="00A37448"/>
    <w:rsid w:val="00A374F5"/>
    <w:rsid w:val="00A37586"/>
    <w:rsid w:val="00A376C7"/>
    <w:rsid w:val="00A37ADC"/>
    <w:rsid w:val="00A37ADF"/>
    <w:rsid w:val="00A37B99"/>
    <w:rsid w:val="00A37C82"/>
    <w:rsid w:val="00A37ED1"/>
    <w:rsid w:val="00A400AC"/>
    <w:rsid w:val="00A401DD"/>
    <w:rsid w:val="00A40504"/>
    <w:rsid w:val="00A406E1"/>
    <w:rsid w:val="00A4070A"/>
    <w:rsid w:val="00A40A4B"/>
    <w:rsid w:val="00A40B81"/>
    <w:rsid w:val="00A41092"/>
    <w:rsid w:val="00A41166"/>
    <w:rsid w:val="00A41537"/>
    <w:rsid w:val="00A41966"/>
    <w:rsid w:val="00A4227F"/>
    <w:rsid w:val="00A42374"/>
    <w:rsid w:val="00A424DD"/>
    <w:rsid w:val="00A42616"/>
    <w:rsid w:val="00A42ED1"/>
    <w:rsid w:val="00A42EED"/>
    <w:rsid w:val="00A430E4"/>
    <w:rsid w:val="00A43354"/>
    <w:rsid w:val="00A43398"/>
    <w:rsid w:val="00A440BB"/>
    <w:rsid w:val="00A440C1"/>
    <w:rsid w:val="00A442FF"/>
    <w:rsid w:val="00A44337"/>
    <w:rsid w:val="00A446B1"/>
    <w:rsid w:val="00A446EB"/>
    <w:rsid w:val="00A4499C"/>
    <w:rsid w:val="00A44AC7"/>
    <w:rsid w:val="00A44FC6"/>
    <w:rsid w:val="00A453EE"/>
    <w:rsid w:val="00A454A6"/>
    <w:rsid w:val="00A45503"/>
    <w:rsid w:val="00A45A66"/>
    <w:rsid w:val="00A45B4D"/>
    <w:rsid w:val="00A45E7E"/>
    <w:rsid w:val="00A45F92"/>
    <w:rsid w:val="00A460CB"/>
    <w:rsid w:val="00A461C4"/>
    <w:rsid w:val="00A4666C"/>
    <w:rsid w:val="00A47133"/>
    <w:rsid w:val="00A50635"/>
    <w:rsid w:val="00A5063C"/>
    <w:rsid w:val="00A50640"/>
    <w:rsid w:val="00A507D0"/>
    <w:rsid w:val="00A50B64"/>
    <w:rsid w:val="00A516AA"/>
    <w:rsid w:val="00A516DC"/>
    <w:rsid w:val="00A51709"/>
    <w:rsid w:val="00A51812"/>
    <w:rsid w:val="00A519E0"/>
    <w:rsid w:val="00A51DC8"/>
    <w:rsid w:val="00A5232F"/>
    <w:rsid w:val="00A52431"/>
    <w:rsid w:val="00A52575"/>
    <w:rsid w:val="00A525A6"/>
    <w:rsid w:val="00A529CD"/>
    <w:rsid w:val="00A52BE7"/>
    <w:rsid w:val="00A52C22"/>
    <w:rsid w:val="00A531D1"/>
    <w:rsid w:val="00A536BD"/>
    <w:rsid w:val="00A537DC"/>
    <w:rsid w:val="00A538F3"/>
    <w:rsid w:val="00A53EE8"/>
    <w:rsid w:val="00A53F09"/>
    <w:rsid w:val="00A54037"/>
    <w:rsid w:val="00A542CF"/>
    <w:rsid w:val="00A545A0"/>
    <w:rsid w:val="00A54F56"/>
    <w:rsid w:val="00A550B8"/>
    <w:rsid w:val="00A5577F"/>
    <w:rsid w:val="00A557D5"/>
    <w:rsid w:val="00A55B35"/>
    <w:rsid w:val="00A55F97"/>
    <w:rsid w:val="00A5609A"/>
    <w:rsid w:val="00A56149"/>
    <w:rsid w:val="00A564FD"/>
    <w:rsid w:val="00A568BD"/>
    <w:rsid w:val="00A568CE"/>
    <w:rsid w:val="00A5692F"/>
    <w:rsid w:val="00A56BA6"/>
    <w:rsid w:val="00A56BBE"/>
    <w:rsid w:val="00A57275"/>
    <w:rsid w:val="00A5738A"/>
    <w:rsid w:val="00A57701"/>
    <w:rsid w:val="00A578B8"/>
    <w:rsid w:val="00A579BF"/>
    <w:rsid w:val="00A57B9C"/>
    <w:rsid w:val="00A60312"/>
    <w:rsid w:val="00A60451"/>
    <w:rsid w:val="00A60742"/>
    <w:rsid w:val="00A60774"/>
    <w:rsid w:val="00A607ED"/>
    <w:rsid w:val="00A6094C"/>
    <w:rsid w:val="00A60A5C"/>
    <w:rsid w:val="00A60BE6"/>
    <w:rsid w:val="00A60E6C"/>
    <w:rsid w:val="00A61362"/>
    <w:rsid w:val="00A6137C"/>
    <w:rsid w:val="00A616DE"/>
    <w:rsid w:val="00A61879"/>
    <w:rsid w:val="00A618AC"/>
    <w:rsid w:val="00A61991"/>
    <w:rsid w:val="00A61AFA"/>
    <w:rsid w:val="00A62355"/>
    <w:rsid w:val="00A623BF"/>
    <w:rsid w:val="00A62CAC"/>
    <w:rsid w:val="00A63009"/>
    <w:rsid w:val="00A63098"/>
    <w:rsid w:val="00A63575"/>
    <w:rsid w:val="00A636AF"/>
    <w:rsid w:val="00A63C07"/>
    <w:rsid w:val="00A63D73"/>
    <w:rsid w:val="00A642C7"/>
    <w:rsid w:val="00A64400"/>
    <w:rsid w:val="00A6473C"/>
    <w:rsid w:val="00A648DE"/>
    <w:rsid w:val="00A64B83"/>
    <w:rsid w:val="00A65C5C"/>
    <w:rsid w:val="00A65F70"/>
    <w:rsid w:val="00A66349"/>
    <w:rsid w:val="00A66B41"/>
    <w:rsid w:val="00A66CCE"/>
    <w:rsid w:val="00A6707E"/>
    <w:rsid w:val="00A67125"/>
    <w:rsid w:val="00A674DA"/>
    <w:rsid w:val="00A6759F"/>
    <w:rsid w:val="00A67AF7"/>
    <w:rsid w:val="00A67BC3"/>
    <w:rsid w:val="00A7004A"/>
    <w:rsid w:val="00A702F5"/>
    <w:rsid w:val="00A706BA"/>
    <w:rsid w:val="00A709D8"/>
    <w:rsid w:val="00A70D49"/>
    <w:rsid w:val="00A70EA1"/>
    <w:rsid w:val="00A70ED2"/>
    <w:rsid w:val="00A71096"/>
    <w:rsid w:val="00A711A2"/>
    <w:rsid w:val="00A711C2"/>
    <w:rsid w:val="00A7164C"/>
    <w:rsid w:val="00A7199A"/>
    <w:rsid w:val="00A71A6D"/>
    <w:rsid w:val="00A71A87"/>
    <w:rsid w:val="00A71BBE"/>
    <w:rsid w:val="00A71F47"/>
    <w:rsid w:val="00A725E9"/>
    <w:rsid w:val="00A7264B"/>
    <w:rsid w:val="00A72884"/>
    <w:rsid w:val="00A72FC5"/>
    <w:rsid w:val="00A7325A"/>
    <w:rsid w:val="00A73300"/>
    <w:rsid w:val="00A73DE3"/>
    <w:rsid w:val="00A73E71"/>
    <w:rsid w:val="00A73E7B"/>
    <w:rsid w:val="00A74155"/>
    <w:rsid w:val="00A7469B"/>
    <w:rsid w:val="00A7475C"/>
    <w:rsid w:val="00A7494C"/>
    <w:rsid w:val="00A749FE"/>
    <w:rsid w:val="00A74CF8"/>
    <w:rsid w:val="00A74E0E"/>
    <w:rsid w:val="00A74F22"/>
    <w:rsid w:val="00A752BB"/>
    <w:rsid w:val="00A75407"/>
    <w:rsid w:val="00A75D1A"/>
    <w:rsid w:val="00A7604D"/>
    <w:rsid w:val="00A763D9"/>
    <w:rsid w:val="00A7742C"/>
    <w:rsid w:val="00A77F9A"/>
    <w:rsid w:val="00A8003A"/>
    <w:rsid w:val="00A80860"/>
    <w:rsid w:val="00A80955"/>
    <w:rsid w:val="00A80959"/>
    <w:rsid w:val="00A80A0B"/>
    <w:rsid w:val="00A80B2C"/>
    <w:rsid w:val="00A80DA6"/>
    <w:rsid w:val="00A80EB1"/>
    <w:rsid w:val="00A810E9"/>
    <w:rsid w:val="00A8184E"/>
    <w:rsid w:val="00A81B11"/>
    <w:rsid w:val="00A82015"/>
    <w:rsid w:val="00A8209F"/>
    <w:rsid w:val="00A821EA"/>
    <w:rsid w:val="00A822B1"/>
    <w:rsid w:val="00A823F8"/>
    <w:rsid w:val="00A82E55"/>
    <w:rsid w:val="00A83005"/>
    <w:rsid w:val="00A8330D"/>
    <w:rsid w:val="00A83331"/>
    <w:rsid w:val="00A83569"/>
    <w:rsid w:val="00A83744"/>
    <w:rsid w:val="00A8425C"/>
    <w:rsid w:val="00A844E7"/>
    <w:rsid w:val="00A845CB"/>
    <w:rsid w:val="00A845F7"/>
    <w:rsid w:val="00A84BD1"/>
    <w:rsid w:val="00A84D96"/>
    <w:rsid w:val="00A854E4"/>
    <w:rsid w:val="00A85DF8"/>
    <w:rsid w:val="00A85EB1"/>
    <w:rsid w:val="00A85EF0"/>
    <w:rsid w:val="00A86447"/>
    <w:rsid w:val="00A86520"/>
    <w:rsid w:val="00A86C0B"/>
    <w:rsid w:val="00A86FF8"/>
    <w:rsid w:val="00A87203"/>
    <w:rsid w:val="00A873E0"/>
    <w:rsid w:val="00A87573"/>
    <w:rsid w:val="00A875CE"/>
    <w:rsid w:val="00A8767C"/>
    <w:rsid w:val="00A87BC3"/>
    <w:rsid w:val="00A87E11"/>
    <w:rsid w:val="00A9031D"/>
    <w:rsid w:val="00A903D7"/>
    <w:rsid w:val="00A90815"/>
    <w:rsid w:val="00A90F42"/>
    <w:rsid w:val="00A9130B"/>
    <w:rsid w:val="00A91578"/>
    <w:rsid w:val="00A91C9C"/>
    <w:rsid w:val="00A91D44"/>
    <w:rsid w:val="00A91F51"/>
    <w:rsid w:val="00A92074"/>
    <w:rsid w:val="00A92395"/>
    <w:rsid w:val="00A92CE9"/>
    <w:rsid w:val="00A92E8E"/>
    <w:rsid w:val="00A92F67"/>
    <w:rsid w:val="00A93130"/>
    <w:rsid w:val="00A936F0"/>
    <w:rsid w:val="00A93909"/>
    <w:rsid w:val="00A9395A"/>
    <w:rsid w:val="00A93C1B"/>
    <w:rsid w:val="00A93C27"/>
    <w:rsid w:val="00A93E0D"/>
    <w:rsid w:val="00A94390"/>
    <w:rsid w:val="00A944A5"/>
    <w:rsid w:val="00A945B3"/>
    <w:rsid w:val="00A94618"/>
    <w:rsid w:val="00A94926"/>
    <w:rsid w:val="00A94967"/>
    <w:rsid w:val="00A94B88"/>
    <w:rsid w:val="00A94BB3"/>
    <w:rsid w:val="00A94F37"/>
    <w:rsid w:val="00A951A5"/>
    <w:rsid w:val="00A95514"/>
    <w:rsid w:val="00A95652"/>
    <w:rsid w:val="00A95775"/>
    <w:rsid w:val="00A9591E"/>
    <w:rsid w:val="00A95A55"/>
    <w:rsid w:val="00A95B3B"/>
    <w:rsid w:val="00A95E71"/>
    <w:rsid w:val="00A964DB"/>
    <w:rsid w:val="00A97524"/>
    <w:rsid w:val="00A977E2"/>
    <w:rsid w:val="00A97823"/>
    <w:rsid w:val="00A9787D"/>
    <w:rsid w:val="00A97BF4"/>
    <w:rsid w:val="00AA02AC"/>
    <w:rsid w:val="00AA03AB"/>
    <w:rsid w:val="00AA04BA"/>
    <w:rsid w:val="00AA0CF5"/>
    <w:rsid w:val="00AA0E01"/>
    <w:rsid w:val="00AA0FE4"/>
    <w:rsid w:val="00AA11C7"/>
    <w:rsid w:val="00AA12E7"/>
    <w:rsid w:val="00AA160E"/>
    <w:rsid w:val="00AA1722"/>
    <w:rsid w:val="00AA174B"/>
    <w:rsid w:val="00AA1D3C"/>
    <w:rsid w:val="00AA207C"/>
    <w:rsid w:val="00AA23B5"/>
    <w:rsid w:val="00AA2529"/>
    <w:rsid w:val="00AA2570"/>
    <w:rsid w:val="00AA2656"/>
    <w:rsid w:val="00AA297B"/>
    <w:rsid w:val="00AA301A"/>
    <w:rsid w:val="00AA3169"/>
    <w:rsid w:val="00AA39BE"/>
    <w:rsid w:val="00AA39FE"/>
    <w:rsid w:val="00AA3C89"/>
    <w:rsid w:val="00AA3D9D"/>
    <w:rsid w:val="00AA3E9F"/>
    <w:rsid w:val="00AA4238"/>
    <w:rsid w:val="00AA43B3"/>
    <w:rsid w:val="00AA4B70"/>
    <w:rsid w:val="00AA4D6F"/>
    <w:rsid w:val="00AA505F"/>
    <w:rsid w:val="00AA514A"/>
    <w:rsid w:val="00AA526B"/>
    <w:rsid w:val="00AA5921"/>
    <w:rsid w:val="00AA59E8"/>
    <w:rsid w:val="00AA60BF"/>
    <w:rsid w:val="00AA6151"/>
    <w:rsid w:val="00AA63C2"/>
    <w:rsid w:val="00AA661B"/>
    <w:rsid w:val="00AA6A5E"/>
    <w:rsid w:val="00AA6E37"/>
    <w:rsid w:val="00AA6F0A"/>
    <w:rsid w:val="00AA6FCA"/>
    <w:rsid w:val="00AA70B2"/>
    <w:rsid w:val="00AA7906"/>
    <w:rsid w:val="00AA7C8B"/>
    <w:rsid w:val="00AA7ED8"/>
    <w:rsid w:val="00AB012B"/>
    <w:rsid w:val="00AB07B5"/>
    <w:rsid w:val="00AB0B1C"/>
    <w:rsid w:val="00AB0DF1"/>
    <w:rsid w:val="00AB0DFF"/>
    <w:rsid w:val="00AB1592"/>
    <w:rsid w:val="00AB1C21"/>
    <w:rsid w:val="00AB1DEA"/>
    <w:rsid w:val="00AB2405"/>
    <w:rsid w:val="00AB27C4"/>
    <w:rsid w:val="00AB28EE"/>
    <w:rsid w:val="00AB2C05"/>
    <w:rsid w:val="00AB2E13"/>
    <w:rsid w:val="00AB3362"/>
    <w:rsid w:val="00AB3647"/>
    <w:rsid w:val="00AB3757"/>
    <w:rsid w:val="00AB42A1"/>
    <w:rsid w:val="00AB43A3"/>
    <w:rsid w:val="00AB43A4"/>
    <w:rsid w:val="00AB4947"/>
    <w:rsid w:val="00AB4ECC"/>
    <w:rsid w:val="00AB532C"/>
    <w:rsid w:val="00AB54C8"/>
    <w:rsid w:val="00AB593A"/>
    <w:rsid w:val="00AB5ADF"/>
    <w:rsid w:val="00AB5BD2"/>
    <w:rsid w:val="00AB5C23"/>
    <w:rsid w:val="00AB6127"/>
    <w:rsid w:val="00AB6533"/>
    <w:rsid w:val="00AB6C72"/>
    <w:rsid w:val="00AB721A"/>
    <w:rsid w:val="00AB74FE"/>
    <w:rsid w:val="00AB7A96"/>
    <w:rsid w:val="00AB7BC3"/>
    <w:rsid w:val="00AB7E01"/>
    <w:rsid w:val="00AC01CF"/>
    <w:rsid w:val="00AC048C"/>
    <w:rsid w:val="00AC04DE"/>
    <w:rsid w:val="00AC05D2"/>
    <w:rsid w:val="00AC0C9D"/>
    <w:rsid w:val="00AC10CE"/>
    <w:rsid w:val="00AC1373"/>
    <w:rsid w:val="00AC1412"/>
    <w:rsid w:val="00AC22A0"/>
    <w:rsid w:val="00AC246E"/>
    <w:rsid w:val="00AC254B"/>
    <w:rsid w:val="00AC2648"/>
    <w:rsid w:val="00AC2D07"/>
    <w:rsid w:val="00AC2D42"/>
    <w:rsid w:val="00AC2F23"/>
    <w:rsid w:val="00AC36D1"/>
    <w:rsid w:val="00AC3782"/>
    <w:rsid w:val="00AC3805"/>
    <w:rsid w:val="00AC381A"/>
    <w:rsid w:val="00AC3AE3"/>
    <w:rsid w:val="00AC426F"/>
    <w:rsid w:val="00AC4416"/>
    <w:rsid w:val="00AC466B"/>
    <w:rsid w:val="00AC46BB"/>
    <w:rsid w:val="00AC483C"/>
    <w:rsid w:val="00AC4D34"/>
    <w:rsid w:val="00AC4F9D"/>
    <w:rsid w:val="00AC5366"/>
    <w:rsid w:val="00AC560C"/>
    <w:rsid w:val="00AC59FC"/>
    <w:rsid w:val="00AC5A0C"/>
    <w:rsid w:val="00AC5D1E"/>
    <w:rsid w:val="00AC5D3D"/>
    <w:rsid w:val="00AC5E9B"/>
    <w:rsid w:val="00AC5F82"/>
    <w:rsid w:val="00AC6438"/>
    <w:rsid w:val="00AC6651"/>
    <w:rsid w:val="00AC6899"/>
    <w:rsid w:val="00AC6977"/>
    <w:rsid w:val="00AC6B5C"/>
    <w:rsid w:val="00AC6E83"/>
    <w:rsid w:val="00AC77AA"/>
    <w:rsid w:val="00AC7923"/>
    <w:rsid w:val="00AC799C"/>
    <w:rsid w:val="00AC79F4"/>
    <w:rsid w:val="00AC7BF0"/>
    <w:rsid w:val="00AC7D6F"/>
    <w:rsid w:val="00AD0227"/>
    <w:rsid w:val="00AD02FF"/>
    <w:rsid w:val="00AD04C6"/>
    <w:rsid w:val="00AD0ADD"/>
    <w:rsid w:val="00AD0B24"/>
    <w:rsid w:val="00AD0C6C"/>
    <w:rsid w:val="00AD0D07"/>
    <w:rsid w:val="00AD0DE3"/>
    <w:rsid w:val="00AD1015"/>
    <w:rsid w:val="00AD12C1"/>
    <w:rsid w:val="00AD1301"/>
    <w:rsid w:val="00AD1808"/>
    <w:rsid w:val="00AD2002"/>
    <w:rsid w:val="00AD26B7"/>
    <w:rsid w:val="00AD2AC6"/>
    <w:rsid w:val="00AD306B"/>
    <w:rsid w:val="00AD33C6"/>
    <w:rsid w:val="00AD34EA"/>
    <w:rsid w:val="00AD353D"/>
    <w:rsid w:val="00AD38ED"/>
    <w:rsid w:val="00AD3E1A"/>
    <w:rsid w:val="00AD4071"/>
    <w:rsid w:val="00AD40EC"/>
    <w:rsid w:val="00AD4288"/>
    <w:rsid w:val="00AD4302"/>
    <w:rsid w:val="00AD479B"/>
    <w:rsid w:val="00AD4DDF"/>
    <w:rsid w:val="00AD4E53"/>
    <w:rsid w:val="00AD513D"/>
    <w:rsid w:val="00AD54C4"/>
    <w:rsid w:val="00AD54F1"/>
    <w:rsid w:val="00AD56A8"/>
    <w:rsid w:val="00AD58B7"/>
    <w:rsid w:val="00AD5AFB"/>
    <w:rsid w:val="00AD5B28"/>
    <w:rsid w:val="00AD5C52"/>
    <w:rsid w:val="00AD5C9E"/>
    <w:rsid w:val="00AD63BD"/>
    <w:rsid w:val="00AD6428"/>
    <w:rsid w:val="00AD6454"/>
    <w:rsid w:val="00AD6D81"/>
    <w:rsid w:val="00AD788A"/>
    <w:rsid w:val="00AD7AA6"/>
    <w:rsid w:val="00AE0091"/>
    <w:rsid w:val="00AE03A7"/>
    <w:rsid w:val="00AE0942"/>
    <w:rsid w:val="00AE1BDC"/>
    <w:rsid w:val="00AE1F46"/>
    <w:rsid w:val="00AE205A"/>
    <w:rsid w:val="00AE20DF"/>
    <w:rsid w:val="00AE2223"/>
    <w:rsid w:val="00AE2AFB"/>
    <w:rsid w:val="00AE3173"/>
    <w:rsid w:val="00AE3430"/>
    <w:rsid w:val="00AE37B5"/>
    <w:rsid w:val="00AE3AAB"/>
    <w:rsid w:val="00AE3BAC"/>
    <w:rsid w:val="00AE3DE0"/>
    <w:rsid w:val="00AE4190"/>
    <w:rsid w:val="00AE4343"/>
    <w:rsid w:val="00AE4943"/>
    <w:rsid w:val="00AE4A62"/>
    <w:rsid w:val="00AE4BCD"/>
    <w:rsid w:val="00AE4BD3"/>
    <w:rsid w:val="00AE4C3D"/>
    <w:rsid w:val="00AE4DE4"/>
    <w:rsid w:val="00AE4E45"/>
    <w:rsid w:val="00AE5CB1"/>
    <w:rsid w:val="00AE5DC7"/>
    <w:rsid w:val="00AE60BE"/>
    <w:rsid w:val="00AE6498"/>
    <w:rsid w:val="00AE7238"/>
    <w:rsid w:val="00AE798F"/>
    <w:rsid w:val="00AE7A7C"/>
    <w:rsid w:val="00AE7DBB"/>
    <w:rsid w:val="00AF0728"/>
    <w:rsid w:val="00AF09CF"/>
    <w:rsid w:val="00AF0D96"/>
    <w:rsid w:val="00AF13B6"/>
    <w:rsid w:val="00AF1953"/>
    <w:rsid w:val="00AF238F"/>
    <w:rsid w:val="00AF23E1"/>
    <w:rsid w:val="00AF241A"/>
    <w:rsid w:val="00AF29D9"/>
    <w:rsid w:val="00AF2EDF"/>
    <w:rsid w:val="00AF2FA7"/>
    <w:rsid w:val="00AF30F3"/>
    <w:rsid w:val="00AF31BF"/>
    <w:rsid w:val="00AF3252"/>
    <w:rsid w:val="00AF3832"/>
    <w:rsid w:val="00AF3B80"/>
    <w:rsid w:val="00AF3D99"/>
    <w:rsid w:val="00AF42C1"/>
    <w:rsid w:val="00AF47F8"/>
    <w:rsid w:val="00AF4BC7"/>
    <w:rsid w:val="00AF4D30"/>
    <w:rsid w:val="00AF4EC1"/>
    <w:rsid w:val="00AF5094"/>
    <w:rsid w:val="00AF5870"/>
    <w:rsid w:val="00AF58BC"/>
    <w:rsid w:val="00AF59D0"/>
    <w:rsid w:val="00AF5C42"/>
    <w:rsid w:val="00AF68E5"/>
    <w:rsid w:val="00AF6973"/>
    <w:rsid w:val="00AF69DB"/>
    <w:rsid w:val="00AF6B9F"/>
    <w:rsid w:val="00AF725B"/>
    <w:rsid w:val="00AF7265"/>
    <w:rsid w:val="00AF7284"/>
    <w:rsid w:val="00AF74DB"/>
    <w:rsid w:val="00AF74F2"/>
    <w:rsid w:val="00AF7590"/>
    <w:rsid w:val="00AF798D"/>
    <w:rsid w:val="00B0055E"/>
    <w:rsid w:val="00B006F8"/>
    <w:rsid w:val="00B0147B"/>
    <w:rsid w:val="00B015F4"/>
    <w:rsid w:val="00B016BC"/>
    <w:rsid w:val="00B01A08"/>
    <w:rsid w:val="00B01DE5"/>
    <w:rsid w:val="00B01ED0"/>
    <w:rsid w:val="00B0207F"/>
    <w:rsid w:val="00B0237F"/>
    <w:rsid w:val="00B023E0"/>
    <w:rsid w:val="00B0246F"/>
    <w:rsid w:val="00B024B9"/>
    <w:rsid w:val="00B026F0"/>
    <w:rsid w:val="00B0270A"/>
    <w:rsid w:val="00B02AC1"/>
    <w:rsid w:val="00B02B94"/>
    <w:rsid w:val="00B02E7B"/>
    <w:rsid w:val="00B02FA6"/>
    <w:rsid w:val="00B03586"/>
    <w:rsid w:val="00B038BE"/>
    <w:rsid w:val="00B03B35"/>
    <w:rsid w:val="00B03C5D"/>
    <w:rsid w:val="00B03E00"/>
    <w:rsid w:val="00B03F77"/>
    <w:rsid w:val="00B0405E"/>
    <w:rsid w:val="00B04230"/>
    <w:rsid w:val="00B046A8"/>
    <w:rsid w:val="00B04857"/>
    <w:rsid w:val="00B048E7"/>
    <w:rsid w:val="00B04C2B"/>
    <w:rsid w:val="00B04F9F"/>
    <w:rsid w:val="00B04FD6"/>
    <w:rsid w:val="00B050C4"/>
    <w:rsid w:val="00B05746"/>
    <w:rsid w:val="00B05846"/>
    <w:rsid w:val="00B05D2C"/>
    <w:rsid w:val="00B05EAD"/>
    <w:rsid w:val="00B05EF0"/>
    <w:rsid w:val="00B0630F"/>
    <w:rsid w:val="00B06527"/>
    <w:rsid w:val="00B071B1"/>
    <w:rsid w:val="00B075A9"/>
    <w:rsid w:val="00B076E5"/>
    <w:rsid w:val="00B0789D"/>
    <w:rsid w:val="00B10490"/>
    <w:rsid w:val="00B1091A"/>
    <w:rsid w:val="00B10B0E"/>
    <w:rsid w:val="00B10BA0"/>
    <w:rsid w:val="00B11220"/>
    <w:rsid w:val="00B1164A"/>
    <w:rsid w:val="00B11D35"/>
    <w:rsid w:val="00B11D52"/>
    <w:rsid w:val="00B120F5"/>
    <w:rsid w:val="00B12345"/>
    <w:rsid w:val="00B12412"/>
    <w:rsid w:val="00B1245E"/>
    <w:rsid w:val="00B124B4"/>
    <w:rsid w:val="00B124B8"/>
    <w:rsid w:val="00B126EA"/>
    <w:rsid w:val="00B128B9"/>
    <w:rsid w:val="00B1292A"/>
    <w:rsid w:val="00B12A98"/>
    <w:rsid w:val="00B13435"/>
    <w:rsid w:val="00B139FF"/>
    <w:rsid w:val="00B13A50"/>
    <w:rsid w:val="00B13DD4"/>
    <w:rsid w:val="00B13ECC"/>
    <w:rsid w:val="00B1400D"/>
    <w:rsid w:val="00B14114"/>
    <w:rsid w:val="00B142C0"/>
    <w:rsid w:val="00B143A4"/>
    <w:rsid w:val="00B1482D"/>
    <w:rsid w:val="00B14A45"/>
    <w:rsid w:val="00B14A99"/>
    <w:rsid w:val="00B14B4A"/>
    <w:rsid w:val="00B150FD"/>
    <w:rsid w:val="00B15297"/>
    <w:rsid w:val="00B15561"/>
    <w:rsid w:val="00B1575F"/>
    <w:rsid w:val="00B1588F"/>
    <w:rsid w:val="00B15D39"/>
    <w:rsid w:val="00B15E81"/>
    <w:rsid w:val="00B15F7E"/>
    <w:rsid w:val="00B1604B"/>
    <w:rsid w:val="00B1628D"/>
    <w:rsid w:val="00B16681"/>
    <w:rsid w:val="00B16894"/>
    <w:rsid w:val="00B16AB5"/>
    <w:rsid w:val="00B16C00"/>
    <w:rsid w:val="00B174CF"/>
    <w:rsid w:val="00B1795E"/>
    <w:rsid w:val="00B17E90"/>
    <w:rsid w:val="00B2023E"/>
    <w:rsid w:val="00B20431"/>
    <w:rsid w:val="00B204FD"/>
    <w:rsid w:val="00B20636"/>
    <w:rsid w:val="00B20B0B"/>
    <w:rsid w:val="00B21226"/>
    <w:rsid w:val="00B21291"/>
    <w:rsid w:val="00B21796"/>
    <w:rsid w:val="00B21AA4"/>
    <w:rsid w:val="00B21CB9"/>
    <w:rsid w:val="00B21E7C"/>
    <w:rsid w:val="00B2225E"/>
    <w:rsid w:val="00B2246A"/>
    <w:rsid w:val="00B22630"/>
    <w:rsid w:val="00B227D9"/>
    <w:rsid w:val="00B22CD9"/>
    <w:rsid w:val="00B22D6A"/>
    <w:rsid w:val="00B23740"/>
    <w:rsid w:val="00B23974"/>
    <w:rsid w:val="00B23B9D"/>
    <w:rsid w:val="00B23DF8"/>
    <w:rsid w:val="00B24035"/>
    <w:rsid w:val="00B24073"/>
    <w:rsid w:val="00B24366"/>
    <w:rsid w:val="00B243DF"/>
    <w:rsid w:val="00B24B05"/>
    <w:rsid w:val="00B25024"/>
    <w:rsid w:val="00B2507A"/>
    <w:rsid w:val="00B25250"/>
    <w:rsid w:val="00B2525C"/>
    <w:rsid w:val="00B253F0"/>
    <w:rsid w:val="00B25446"/>
    <w:rsid w:val="00B25CA3"/>
    <w:rsid w:val="00B25F96"/>
    <w:rsid w:val="00B266C1"/>
    <w:rsid w:val="00B267F8"/>
    <w:rsid w:val="00B26A93"/>
    <w:rsid w:val="00B27133"/>
    <w:rsid w:val="00B27572"/>
    <w:rsid w:val="00B27783"/>
    <w:rsid w:val="00B301AF"/>
    <w:rsid w:val="00B30255"/>
    <w:rsid w:val="00B30280"/>
    <w:rsid w:val="00B30955"/>
    <w:rsid w:val="00B30A98"/>
    <w:rsid w:val="00B30F28"/>
    <w:rsid w:val="00B31058"/>
    <w:rsid w:val="00B310CA"/>
    <w:rsid w:val="00B31FC8"/>
    <w:rsid w:val="00B32060"/>
    <w:rsid w:val="00B322F5"/>
    <w:rsid w:val="00B324EF"/>
    <w:rsid w:val="00B32A54"/>
    <w:rsid w:val="00B32AE8"/>
    <w:rsid w:val="00B32F6B"/>
    <w:rsid w:val="00B336B9"/>
    <w:rsid w:val="00B33CDE"/>
    <w:rsid w:val="00B34804"/>
    <w:rsid w:val="00B348F1"/>
    <w:rsid w:val="00B349C5"/>
    <w:rsid w:val="00B34AD8"/>
    <w:rsid w:val="00B34DE1"/>
    <w:rsid w:val="00B351D6"/>
    <w:rsid w:val="00B3535A"/>
    <w:rsid w:val="00B35529"/>
    <w:rsid w:val="00B3560D"/>
    <w:rsid w:val="00B35841"/>
    <w:rsid w:val="00B359E4"/>
    <w:rsid w:val="00B35DE0"/>
    <w:rsid w:val="00B3615B"/>
    <w:rsid w:val="00B3624E"/>
    <w:rsid w:val="00B36354"/>
    <w:rsid w:val="00B3645E"/>
    <w:rsid w:val="00B36535"/>
    <w:rsid w:val="00B3668E"/>
    <w:rsid w:val="00B3674B"/>
    <w:rsid w:val="00B369F7"/>
    <w:rsid w:val="00B36E0D"/>
    <w:rsid w:val="00B36FD1"/>
    <w:rsid w:val="00B37023"/>
    <w:rsid w:val="00B371D5"/>
    <w:rsid w:val="00B37D92"/>
    <w:rsid w:val="00B4001B"/>
    <w:rsid w:val="00B40276"/>
    <w:rsid w:val="00B40557"/>
    <w:rsid w:val="00B405C0"/>
    <w:rsid w:val="00B405FE"/>
    <w:rsid w:val="00B40D49"/>
    <w:rsid w:val="00B40EA0"/>
    <w:rsid w:val="00B40F4D"/>
    <w:rsid w:val="00B4106F"/>
    <w:rsid w:val="00B4125B"/>
    <w:rsid w:val="00B41381"/>
    <w:rsid w:val="00B415D3"/>
    <w:rsid w:val="00B415EE"/>
    <w:rsid w:val="00B41B69"/>
    <w:rsid w:val="00B41FB1"/>
    <w:rsid w:val="00B41FEF"/>
    <w:rsid w:val="00B42255"/>
    <w:rsid w:val="00B42A69"/>
    <w:rsid w:val="00B43555"/>
    <w:rsid w:val="00B43766"/>
    <w:rsid w:val="00B43774"/>
    <w:rsid w:val="00B43834"/>
    <w:rsid w:val="00B43903"/>
    <w:rsid w:val="00B43F3F"/>
    <w:rsid w:val="00B43F44"/>
    <w:rsid w:val="00B441D3"/>
    <w:rsid w:val="00B44690"/>
    <w:rsid w:val="00B44A08"/>
    <w:rsid w:val="00B44DB9"/>
    <w:rsid w:val="00B452AE"/>
    <w:rsid w:val="00B45405"/>
    <w:rsid w:val="00B4559B"/>
    <w:rsid w:val="00B45690"/>
    <w:rsid w:val="00B457A4"/>
    <w:rsid w:val="00B45B6A"/>
    <w:rsid w:val="00B45EAC"/>
    <w:rsid w:val="00B4637D"/>
    <w:rsid w:val="00B46606"/>
    <w:rsid w:val="00B46762"/>
    <w:rsid w:val="00B4682A"/>
    <w:rsid w:val="00B469A7"/>
    <w:rsid w:val="00B46E8F"/>
    <w:rsid w:val="00B470A4"/>
    <w:rsid w:val="00B505E5"/>
    <w:rsid w:val="00B508A2"/>
    <w:rsid w:val="00B50E6A"/>
    <w:rsid w:val="00B510DD"/>
    <w:rsid w:val="00B5190B"/>
    <w:rsid w:val="00B51E27"/>
    <w:rsid w:val="00B521CC"/>
    <w:rsid w:val="00B52202"/>
    <w:rsid w:val="00B5255C"/>
    <w:rsid w:val="00B525D8"/>
    <w:rsid w:val="00B52685"/>
    <w:rsid w:val="00B52F7E"/>
    <w:rsid w:val="00B53877"/>
    <w:rsid w:val="00B5399D"/>
    <w:rsid w:val="00B5412B"/>
    <w:rsid w:val="00B54282"/>
    <w:rsid w:val="00B5441A"/>
    <w:rsid w:val="00B5442E"/>
    <w:rsid w:val="00B54983"/>
    <w:rsid w:val="00B54B99"/>
    <w:rsid w:val="00B54F1D"/>
    <w:rsid w:val="00B5525B"/>
    <w:rsid w:val="00B555B6"/>
    <w:rsid w:val="00B55749"/>
    <w:rsid w:val="00B55AF1"/>
    <w:rsid w:val="00B55DF7"/>
    <w:rsid w:val="00B55EB3"/>
    <w:rsid w:val="00B55F1B"/>
    <w:rsid w:val="00B563B7"/>
    <w:rsid w:val="00B565D8"/>
    <w:rsid w:val="00B56F75"/>
    <w:rsid w:val="00B5708E"/>
    <w:rsid w:val="00B570D0"/>
    <w:rsid w:val="00B570F9"/>
    <w:rsid w:val="00B57222"/>
    <w:rsid w:val="00B5759F"/>
    <w:rsid w:val="00B575A1"/>
    <w:rsid w:val="00B575F1"/>
    <w:rsid w:val="00B57764"/>
    <w:rsid w:val="00B57DBD"/>
    <w:rsid w:val="00B600CD"/>
    <w:rsid w:val="00B60189"/>
    <w:rsid w:val="00B60667"/>
    <w:rsid w:val="00B6079C"/>
    <w:rsid w:val="00B6079F"/>
    <w:rsid w:val="00B61829"/>
    <w:rsid w:val="00B61C71"/>
    <w:rsid w:val="00B61D7A"/>
    <w:rsid w:val="00B61E26"/>
    <w:rsid w:val="00B61FC1"/>
    <w:rsid w:val="00B622EB"/>
    <w:rsid w:val="00B624EE"/>
    <w:rsid w:val="00B62644"/>
    <w:rsid w:val="00B62743"/>
    <w:rsid w:val="00B628C9"/>
    <w:rsid w:val="00B62D5C"/>
    <w:rsid w:val="00B63508"/>
    <w:rsid w:val="00B6391E"/>
    <w:rsid w:val="00B63CCF"/>
    <w:rsid w:val="00B63D71"/>
    <w:rsid w:val="00B6406B"/>
    <w:rsid w:val="00B641CE"/>
    <w:rsid w:val="00B642BC"/>
    <w:rsid w:val="00B645C7"/>
    <w:rsid w:val="00B64795"/>
    <w:rsid w:val="00B649EF"/>
    <w:rsid w:val="00B64D11"/>
    <w:rsid w:val="00B65121"/>
    <w:rsid w:val="00B65962"/>
    <w:rsid w:val="00B6597A"/>
    <w:rsid w:val="00B65C4F"/>
    <w:rsid w:val="00B65D02"/>
    <w:rsid w:val="00B6625A"/>
    <w:rsid w:val="00B66338"/>
    <w:rsid w:val="00B66365"/>
    <w:rsid w:val="00B6679A"/>
    <w:rsid w:val="00B66AB1"/>
    <w:rsid w:val="00B6776A"/>
    <w:rsid w:val="00B677A3"/>
    <w:rsid w:val="00B678D1"/>
    <w:rsid w:val="00B67947"/>
    <w:rsid w:val="00B6799B"/>
    <w:rsid w:val="00B67B23"/>
    <w:rsid w:val="00B67EDB"/>
    <w:rsid w:val="00B704C4"/>
    <w:rsid w:val="00B704CA"/>
    <w:rsid w:val="00B7086F"/>
    <w:rsid w:val="00B70B8C"/>
    <w:rsid w:val="00B70C15"/>
    <w:rsid w:val="00B712D3"/>
    <w:rsid w:val="00B71AB6"/>
    <w:rsid w:val="00B71B72"/>
    <w:rsid w:val="00B725E1"/>
    <w:rsid w:val="00B72938"/>
    <w:rsid w:val="00B72D67"/>
    <w:rsid w:val="00B72DB5"/>
    <w:rsid w:val="00B737E2"/>
    <w:rsid w:val="00B73EFB"/>
    <w:rsid w:val="00B7454B"/>
    <w:rsid w:val="00B7458E"/>
    <w:rsid w:val="00B74D96"/>
    <w:rsid w:val="00B74E51"/>
    <w:rsid w:val="00B74FAC"/>
    <w:rsid w:val="00B7509A"/>
    <w:rsid w:val="00B75380"/>
    <w:rsid w:val="00B75519"/>
    <w:rsid w:val="00B7576E"/>
    <w:rsid w:val="00B758E5"/>
    <w:rsid w:val="00B75D24"/>
    <w:rsid w:val="00B75FEF"/>
    <w:rsid w:val="00B766A3"/>
    <w:rsid w:val="00B76A0E"/>
    <w:rsid w:val="00B76A1A"/>
    <w:rsid w:val="00B76AB6"/>
    <w:rsid w:val="00B76CFC"/>
    <w:rsid w:val="00B76EDD"/>
    <w:rsid w:val="00B76EF1"/>
    <w:rsid w:val="00B774A5"/>
    <w:rsid w:val="00B77B1B"/>
    <w:rsid w:val="00B77B2E"/>
    <w:rsid w:val="00B77FED"/>
    <w:rsid w:val="00B80091"/>
    <w:rsid w:val="00B8034C"/>
    <w:rsid w:val="00B80734"/>
    <w:rsid w:val="00B80A0C"/>
    <w:rsid w:val="00B80CCB"/>
    <w:rsid w:val="00B80F31"/>
    <w:rsid w:val="00B81425"/>
    <w:rsid w:val="00B81429"/>
    <w:rsid w:val="00B815C9"/>
    <w:rsid w:val="00B81853"/>
    <w:rsid w:val="00B81D34"/>
    <w:rsid w:val="00B81DCC"/>
    <w:rsid w:val="00B81E8D"/>
    <w:rsid w:val="00B82170"/>
    <w:rsid w:val="00B8225F"/>
    <w:rsid w:val="00B827EA"/>
    <w:rsid w:val="00B83015"/>
    <w:rsid w:val="00B831D7"/>
    <w:rsid w:val="00B832F1"/>
    <w:rsid w:val="00B83522"/>
    <w:rsid w:val="00B8352B"/>
    <w:rsid w:val="00B839BC"/>
    <w:rsid w:val="00B83B09"/>
    <w:rsid w:val="00B83B96"/>
    <w:rsid w:val="00B83C60"/>
    <w:rsid w:val="00B83D90"/>
    <w:rsid w:val="00B83DFE"/>
    <w:rsid w:val="00B83EFD"/>
    <w:rsid w:val="00B843D9"/>
    <w:rsid w:val="00B845CA"/>
    <w:rsid w:val="00B84738"/>
    <w:rsid w:val="00B84746"/>
    <w:rsid w:val="00B84804"/>
    <w:rsid w:val="00B84859"/>
    <w:rsid w:val="00B84C85"/>
    <w:rsid w:val="00B85351"/>
    <w:rsid w:val="00B85623"/>
    <w:rsid w:val="00B859EC"/>
    <w:rsid w:val="00B85A2D"/>
    <w:rsid w:val="00B85DD8"/>
    <w:rsid w:val="00B870DE"/>
    <w:rsid w:val="00B87137"/>
    <w:rsid w:val="00B876F9"/>
    <w:rsid w:val="00B877FF"/>
    <w:rsid w:val="00B8786F"/>
    <w:rsid w:val="00B904C9"/>
    <w:rsid w:val="00B90ABC"/>
    <w:rsid w:val="00B90BCB"/>
    <w:rsid w:val="00B90E35"/>
    <w:rsid w:val="00B90EF7"/>
    <w:rsid w:val="00B90FE9"/>
    <w:rsid w:val="00B919B8"/>
    <w:rsid w:val="00B91C22"/>
    <w:rsid w:val="00B91F80"/>
    <w:rsid w:val="00B921A6"/>
    <w:rsid w:val="00B922A8"/>
    <w:rsid w:val="00B922F6"/>
    <w:rsid w:val="00B92415"/>
    <w:rsid w:val="00B926C0"/>
    <w:rsid w:val="00B92AC9"/>
    <w:rsid w:val="00B92B27"/>
    <w:rsid w:val="00B92BC0"/>
    <w:rsid w:val="00B93365"/>
    <w:rsid w:val="00B93586"/>
    <w:rsid w:val="00B93838"/>
    <w:rsid w:val="00B93EF0"/>
    <w:rsid w:val="00B942CC"/>
    <w:rsid w:val="00B94300"/>
    <w:rsid w:val="00B94645"/>
    <w:rsid w:val="00B946C0"/>
    <w:rsid w:val="00B9486E"/>
    <w:rsid w:val="00B94954"/>
    <w:rsid w:val="00B94D6D"/>
    <w:rsid w:val="00B94E99"/>
    <w:rsid w:val="00B94ED2"/>
    <w:rsid w:val="00B9502B"/>
    <w:rsid w:val="00B951E5"/>
    <w:rsid w:val="00B955C4"/>
    <w:rsid w:val="00B96479"/>
    <w:rsid w:val="00B96741"/>
    <w:rsid w:val="00B96A3D"/>
    <w:rsid w:val="00B96FC1"/>
    <w:rsid w:val="00B97022"/>
    <w:rsid w:val="00B9762C"/>
    <w:rsid w:val="00B976B9"/>
    <w:rsid w:val="00B97720"/>
    <w:rsid w:val="00B97C62"/>
    <w:rsid w:val="00B97DEC"/>
    <w:rsid w:val="00BA064F"/>
    <w:rsid w:val="00BA0708"/>
    <w:rsid w:val="00BA0760"/>
    <w:rsid w:val="00BA0BB6"/>
    <w:rsid w:val="00BA1136"/>
    <w:rsid w:val="00BA1466"/>
    <w:rsid w:val="00BA15E5"/>
    <w:rsid w:val="00BA1686"/>
    <w:rsid w:val="00BA1974"/>
    <w:rsid w:val="00BA1B02"/>
    <w:rsid w:val="00BA1E0F"/>
    <w:rsid w:val="00BA1FED"/>
    <w:rsid w:val="00BA202F"/>
    <w:rsid w:val="00BA213F"/>
    <w:rsid w:val="00BA22A3"/>
    <w:rsid w:val="00BA2322"/>
    <w:rsid w:val="00BA259A"/>
    <w:rsid w:val="00BA2816"/>
    <w:rsid w:val="00BA28DA"/>
    <w:rsid w:val="00BA2BBA"/>
    <w:rsid w:val="00BA3063"/>
    <w:rsid w:val="00BA35F6"/>
    <w:rsid w:val="00BA3A1D"/>
    <w:rsid w:val="00BA3FF1"/>
    <w:rsid w:val="00BA4E5F"/>
    <w:rsid w:val="00BA4E91"/>
    <w:rsid w:val="00BA57D2"/>
    <w:rsid w:val="00BA598F"/>
    <w:rsid w:val="00BA5B5F"/>
    <w:rsid w:val="00BA5CED"/>
    <w:rsid w:val="00BA6266"/>
    <w:rsid w:val="00BA696F"/>
    <w:rsid w:val="00BA6D5B"/>
    <w:rsid w:val="00BA71FB"/>
    <w:rsid w:val="00BA733B"/>
    <w:rsid w:val="00BA7364"/>
    <w:rsid w:val="00BA7411"/>
    <w:rsid w:val="00BA7D4C"/>
    <w:rsid w:val="00BB0686"/>
    <w:rsid w:val="00BB0789"/>
    <w:rsid w:val="00BB0972"/>
    <w:rsid w:val="00BB0B9E"/>
    <w:rsid w:val="00BB0D0F"/>
    <w:rsid w:val="00BB0F40"/>
    <w:rsid w:val="00BB14D5"/>
    <w:rsid w:val="00BB1713"/>
    <w:rsid w:val="00BB1931"/>
    <w:rsid w:val="00BB1ADE"/>
    <w:rsid w:val="00BB1EB3"/>
    <w:rsid w:val="00BB2490"/>
    <w:rsid w:val="00BB2570"/>
    <w:rsid w:val="00BB25E6"/>
    <w:rsid w:val="00BB267E"/>
    <w:rsid w:val="00BB2D7B"/>
    <w:rsid w:val="00BB2DE2"/>
    <w:rsid w:val="00BB3013"/>
    <w:rsid w:val="00BB3104"/>
    <w:rsid w:val="00BB34DA"/>
    <w:rsid w:val="00BB3516"/>
    <w:rsid w:val="00BB362B"/>
    <w:rsid w:val="00BB3641"/>
    <w:rsid w:val="00BB3729"/>
    <w:rsid w:val="00BB400A"/>
    <w:rsid w:val="00BB45A4"/>
    <w:rsid w:val="00BB4700"/>
    <w:rsid w:val="00BB49CD"/>
    <w:rsid w:val="00BB4AEF"/>
    <w:rsid w:val="00BB4DC8"/>
    <w:rsid w:val="00BB4EC5"/>
    <w:rsid w:val="00BB5476"/>
    <w:rsid w:val="00BB5742"/>
    <w:rsid w:val="00BB5B23"/>
    <w:rsid w:val="00BB5E42"/>
    <w:rsid w:val="00BB6017"/>
    <w:rsid w:val="00BB6504"/>
    <w:rsid w:val="00BB6918"/>
    <w:rsid w:val="00BB754F"/>
    <w:rsid w:val="00BB77A8"/>
    <w:rsid w:val="00BB77D1"/>
    <w:rsid w:val="00BB7C49"/>
    <w:rsid w:val="00BB7EEC"/>
    <w:rsid w:val="00BB7EFB"/>
    <w:rsid w:val="00BC0232"/>
    <w:rsid w:val="00BC027A"/>
    <w:rsid w:val="00BC02E0"/>
    <w:rsid w:val="00BC035E"/>
    <w:rsid w:val="00BC0A94"/>
    <w:rsid w:val="00BC0AC7"/>
    <w:rsid w:val="00BC0B63"/>
    <w:rsid w:val="00BC0FC7"/>
    <w:rsid w:val="00BC1328"/>
    <w:rsid w:val="00BC1365"/>
    <w:rsid w:val="00BC1880"/>
    <w:rsid w:val="00BC192C"/>
    <w:rsid w:val="00BC19A7"/>
    <w:rsid w:val="00BC1B48"/>
    <w:rsid w:val="00BC1E4F"/>
    <w:rsid w:val="00BC229A"/>
    <w:rsid w:val="00BC23C8"/>
    <w:rsid w:val="00BC28E2"/>
    <w:rsid w:val="00BC2E70"/>
    <w:rsid w:val="00BC3A17"/>
    <w:rsid w:val="00BC3A66"/>
    <w:rsid w:val="00BC3C6D"/>
    <w:rsid w:val="00BC3C84"/>
    <w:rsid w:val="00BC4088"/>
    <w:rsid w:val="00BC4493"/>
    <w:rsid w:val="00BC4816"/>
    <w:rsid w:val="00BC4855"/>
    <w:rsid w:val="00BC4A92"/>
    <w:rsid w:val="00BC4C9A"/>
    <w:rsid w:val="00BC53B3"/>
    <w:rsid w:val="00BC5E6E"/>
    <w:rsid w:val="00BC63D3"/>
    <w:rsid w:val="00BC6B75"/>
    <w:rsid w:val="00BC6D03"/>
    <w:rsid w:val="00BC725C"/>
    <w:rsid w:val="00BC7506"/>
    <w:rsid w:val="00BC766C"/>
    <w:rsid w:val="00BC7A36"/>
    <w:rsid w:val="00BC7B9B"/>
    <w:rsid w:val="00BD0A8F"/>
    <w:rsid w:val="00BD0AD5"/>
    <w:rsid w:val="00BD0D97"/>
    <w:rsid w:val="00BD0EFA"/>
    <w:rsid w:val="00BD103E"/>
    <w:rsid w:val="00BD1161"/>
    <w:rsid w:val="00BD1244"/>
    <w:rsid w:val="00BD140F"/>
    <w:rsid w:val="00BD1493"/>
    <w:rsid w:val="00BD1759"/>
    <w:rsid w:val="00BD17DB"/>
    <w:rsid w:val="00BD183A"/>
    <w:rsid w:val="00BD1F56"/>
    <w:rsid w:val="00BD21C4"/>
    <w:rsid w:val="00BD2370"/>
    <w:rsid w:val="00BD25AF"/>
    <w:rsid w:val="00BD25FB"/>
    <w:rsid w:val="00BD2E42"/>
    <w:rsid w:val="00BD2F5E"/>
    <w:rsid w:val="00BD3780"/>
    <w:rsid w:val="00BD379C"/>
    <w:rsid w:val="00BD3883"/>
    <w:rsid w:val="00BD3B89"/>
    <w:rsid w:val="00BD3E34"/>
    <w:rsid w:val="00BD4085"/>
    <w:rsid w:val="00BD40E6"/>
    <w:rsid w:val="00BD416E"/>
    <w:rsid w:val="00BD417B"/>
    <w:rsid w:val="00BD41D5"/>
    <w:rsid w:val="00BD4246"/>
    <w:rsid w:val="00BD4501"/>
    <w:rsid w:val="00BD4552"/>
    <w:rsid w:val="00BD47DF"/>
    <w:rsid w:val="00BD4CF8"/>
    <w:rsid w:val="00BD5226"/>
    <w:rsid w:val="00BD5254"/>
    <w:rsid w:val="00BD5787"/>
    <w:rsid w:val="00BD67CB"/>
    <w:rsid w:val="00BD6A03"/>
    <w:rsid w:val="00BD6AB2"/>
    <w:rsid w:val="00BD6B8D"/>
    <w:rsid w:val="00BD6F14"/>
    <w:rsid w:val="00BD7085"/>
    <w:rsid w:val="00BD7219"/>
    <w:rsid w:val="00BD721E"/>
    <w:rsid w:val="00BD7738"/>
    <w:rsid w:val="00BD7904"/>
    <w:rsid w:val="00BD7D42"/>
    <w:rsid w:val="00BE004A"/>
    <w:rsid w:val="00BE054D"/>
    <w:rsid w:val="00BE0693"/>
    <w:rsid w:val="00BE0803"/>
    <w:rsid w:val="00BE1034"/>
    <w:rsid w:val="00BE12BC"/>
    <w:rsid w:val="00BE13AB"/>
    <w:rsid w:val="00BE172C"/>
    <w:rsid w:val="00BE17F3"/>
    <w:rsid w:val="00BE18AC"/>
    <w:rsid w:val="00BE1CBB"/>
    <w:rsid w:val="00BE1EFB"/>
    <w:rsid w:val="00BE22CD"/>
    <w:rsid w:val="00BE259A"/>
    <w:rsid w:val="00BE2A06"/>
    <w:rsid w:val="00BE2E27"/>
    <w:rsid w:val="00BE2ECA"/>
    <w:rsid w:val="00BE3175"/>
    <w:rsid w:val="00BE3181"/>
    <w:rsid w:val="00BE3C10"/>
    <w:rsid w:val="00BE3CA3"/>
    <w:rsid w:val="00BE3CFD"/>
    <w:rsid w:val="00BE3EB9"/>
    <w:rsid w:val="00BE3FEC"/>
    <w:rsid w:val="00BE408C"/>
    <w:rsid w:val="00BE47F3"/>
    <w:rsid w:val="00BE4822"/>
    <w:rsid w:val="00BE4A4E"/>
    <w:rsid w:val="00BE4C01"/>
    <w:rsid w:val="00BE50A7"/>
    <w:rsid w:val="00BE52E0"/>
    <w:rsid w:val="00BE5927"/>
    <w:rsid w:val="00BE5A08"/>
    <w:rsid w:val="00BE5C89"/>
    <w:rsid w:val="00BE5C93"/>
    <w:rsid w:val="00BE67D3"/>
    <w:rsid w:val="00BE6A07"/>
    <w:rsid w:val="00BE6B73"/>
    <w:rsid w:val="00BE6D3A"/>
    <w:rsid w:val="00BE7058"/>
    <w:rsid w:val="00BE726A"/>
    <w:rsid w:val="00BE72C7"/>
    <w:rsid w:val="00BE734D"/>
    <w:rsid w:val="00BE735F"/>
    <w:rsid w:val="00BE78BA"/>
    <w:rsid w:val="00BE7910"/>
    <w:rsid w:val="00BF002F"/>
    <w:rsid w:val="00BF00A8"/>
    <w:rsid w:val="00BF0422"/>
    <w:rsid w:val="00BF109C"/>
    <w:rsid w:val="00BF122F"/>
    <w:rsid w:val="00BF1276"/>
    <w:rsid w:val="00BF12DC"/>
    <w:rsid w:val="00BF1306"/>
    <w:rsid w:val="00BF1878"/>
    <w:rsid w:val="00BF187C"/>
    <w:rsid w:val="00BF19B6"/>
    <w:rsid w:val="00BF247D"/>
    <w:rsid w:val="00BF33A7"/>
    <w:rsid w:val="00BF3593"/>
    <w:rsid w:val="00BF3A76"/>
    <w:rsid w:val="00BF3B9F"/>
    <w:rsid w:val="00BF414A"/>
    <w:rsid w:val="00BF4562"/>
    <w:rsid w:val="00BF485D"/>
    <w:rsid w:val="00BF4AB0"/>
    <w:rsid w:val="00BF4C4C"/>
    <w:rsid w:val="00BF4EC5"/>
    <w:rsid w:val="00BF51CA"/>
    <w:rsid w:val="00BF5267"/>
    <w:rsid w:val="00BF55DF"/>
    <w:rsid w:val="00BF56D9"/>
    <w:rsid w:val="00BF5D99"/>
    <w:rsid w:val="00BF5E0B"/>
    <w:rsid w:val="00BF6012"/>
    <w:rsid w:val="00BF60CF"/>
    <w:rsid w:val="00BF636E"/>
    <w:rsid w:val="00BF6CAC"/>
    <w:rsid w:val="00BF7180"/>
    <w:rsid w:val="00BF7336"/>
    <w:rsid w:val="00BF74A2"/>
    <w:rsid w:val="00BF754C"/>
    <w:rsid w:val="00BF7757"/>
    <w:rsid w:val="00BF7A16"/>
    <w:rsid w:val="00BF7AC5"/>
    <w:rsid w:val="00BF7F73"/>
    <w:rsid w:val="00C00305"/>
    <w:rsid w:val="00C005D0"/>
    <w:rsid w:val="00C00722"/>
    <w:rsid w:val="00C00780"/>
    <w:rsid w:val="00C00944"/>
    <w:rsid w:val="00C00A58"/>
    <w:rsid w:val="00C00FEE"/>
    <w:rsid w:val="00C014B1"/>
    <w:rsid w:val="00C01910"/>
    <w:rsid w:val="00C01A36"/>
    <w:rsid w:val="00C01C87"/>
    <w:rsid w:val="00C01E2E"/>
    <w:rsid w:val="00C01E60"/>
    <w:rsid w:val="00C02429"/>
    <w:rsid w:val="00C0258C"/>
    <w:rsid w:val="00C0264A"/>
    <w:rsid w:val="00C02B1D"/>
    <w:rsid w:val="00C02D3A"/>
    <w:rsid w:val="00C02DF2"/>
    <w:rsid w:val="00C02F1B"/>
    <w:rsid w:val="00C03393"/>
    <w:rsid w:val="00C03446"/>
    <w:rsid w:val="00C03497"/>
    <w:rsid w:val="00C03B5F"/>
    <w:rsid w:val="00C03CC5"/>
    <w:rsid w:val="00C03E34"/>
    <w:rsid w:val="00C04456"/>
    <w:rsid w:val="00C04F91"/>
    <w:rsid w:val="00C052DF"/>
    <w:rsid w:val="00C05584"/>
    <w:rsid w:val="00C05660"/>
    <w:rsid w:val="00C05672"/>
    <w:rsid w:val="00C05DDC"/>
    <w:rsid w:val="00C0620A"/>
    <w:rsid w:val="00C07199"/>
    <w:rsid w:val="00C0719A"/>
    <w:rsid w:val="00C0719C"/>
    <w:rsid w:val="00C0748D"/>
    <w:rsid w:val="00C07902"/>
    <w:rsid w:val="00C079F0"/>
    <w:rsid w:val="00C07C0E"/>
    <w:rsid w:val="00C1000E"/>
    <w:rsid w:val="00C10172"/>
    <w:rsid w:val="00C10173"/>
    <w:rsid w:val="00C102A8"/>
    <w:rsid w:val="00C102C0"/>
    <w:rsid w:val="00C103FE"/>
    <w:rsid w:val="00C10414"/>
    <w:rsid w:val="00C10982"/>
    <w:rsid w:val="00C109C2"/>
    <w:rsid w:val="00C109D2"/>
    <w:rsid w:val="00C11129"/>
    <w:rsid w:val="00C112A2"/>
    <w:rsid w:val="00C11455"/>
    <w:rsid w:val="00C117A6"/>
    <w:rsid w:val="00C1184F"/>
    <w:rsid w:val="00C118A0"/>
    <w:rsid w:val="00C11CEB"/>
    <w:rsid w:val="00C12071"/>
    <w:rsid w:val="00C12153"/>
    <w:rsid w:val="00C122F4"/>
    <w:rsid w:val="00C1232A"/>
    <w:rsid w:val="00C126F0"/>
    <w:rsid w:val="00C1274F"/>
    <w:rsid w:val="00C13085"/>
    <w:rsid w:val="00C131CD"/>
    <w:rsid w:val="00C1324E"/>
    <w:rsid w:val="00C13894"/>
    <w:rsid w:val="00C13C09"/>
    <w:rsid w:val="00C1484C"/>
    <w:rsid w:val="00C148C3"/>
    <w:rsid w:val="00C14AAE"/>
    <w:rsid w:val="00C14B86"/>
    <w:rsid w:val="00C150D6"/>
    <w:rsid w:val="00C15415"/>
    <w:rsid w:val="00C155C2"/>
    <w:rsid w:val="00C15818"/>
    <w:rsid w:val="00C1588E"/>
    <w:rsid w:val="00C15AEE"/>
    <w:rsid w:val="00C15B28"/>
    <w:rsid w:val="00C15CDA"/>
    <w:rsid w:val="00C15E81"/>
    <w:rsid w:val="00C15F0D"/>
    <w:rsid w:val="00C161C3"/>
    <w:rsid w:val="00C1647F"/>
    <w:rsid w:val="00C16738"/>
    <w:rsid w:val="00C16765"/>
    <w:rsid w:val="00C16B11"/>
    <w:rsid w:val="00C16B8E"/>
    <w:rsid w:val="00C16F9C"/>
    <w:rsid w:val="00C17394"/>
    <w:rsid w:val="00C173D9"/>
    <w:rsid w:val="00C17540"/>
    <w:rsid w:val="00C17BF3"/>
    <w:rsid w:val="00C17E7A"/>
    <w:rsid w:val="00C200DA"/>
    <w:rsid w:val="00C20234"/>
    <w:rsid w:val="00C2037D"/>
    <w:rsid w:val="00C2067F"/>
    <w:rsid w:val="00C2089F"/>
    <w:rsid w:val="00C20BA4"/>
    <w:rsid w:val="00C20BC9"/>
    <w:rsid w:val="00C20C4E"/>
    <w:rsid w:val="00C213AF"/>
    <w:rsid w:val="00C2151B"/>
    <w:rsid w:val="00C21D4A"/>
    <w:rsid w:val="00C22097"/>
    <w:rsid w:val="00C220C3"/>
    <w:rsid w:val="00C22259"/>
    <w:rsid w:val="00C228CA"/>
    <w:rsid w:val="00C22B97"/>
    <w:rsid w:val="00C23051"/>
    <w:rsid w:val="00C2313A"/>
    <w:rsid w:val="00C23427"/>
    <w:rsid w:val="00C23642"/>
    <w:rsid w:val="00C24025"/>
    <w:rsid w:val="00C2403B"/>
    <w:rsid w:val="00C2405C"/>
    <w:rsid w:val="00C2415E"/>
    <w:rsid w:val="00C24321"/>
    <w:rsid w:val="00C246E5"/>
    <w:rsid w:val="00C24806"/>
    <w:rsid w:val="00C249D3"/>
    <w:rsid w:val="00C24F68"/>
    <w:rsid w:val="00C2529F"/>
    <w:rsid w:val="00C25353"/>
    <w:rsid w:val="00C254C5"/>
    <w:rsid w:val="00C256F1"/>
    <w:rsid w:val="00C25819"/>
    <w:rsid w:val="00C2587C"/>
    <w:rsid w:val="00C2591D"/>
    <w:rsid w:val="00C25CB7"/>
    <w:rsid w:val="00C25EC5"/>
    <w:rsid w:val="00C25F55"/>
    <w:rsid w:val="00C25F63"/>
    <w:rsid w:val="00C25F71"/>
    <w:rsid w:val="00C26182"/>
    <w:rsid w:val="00C26183"/>
    <w:rsid w:val="00C263A1"/>
    <w:rsid w:val="00C26588"/>
    <w:rsid w:val="00C26591"/>
    <w:rsid w:val="00C26693"/>
    <w:rsid w:val="00C26E06"/>
    <w:rsid w:val="00C26ECB"/>
    <w:rsid w:val="00C27082"/>
    <w:rsid w:val="00C27556"/>
    <w:rsid w:val="00C276B2"/>
    <w:rsid w:val="00C27703"/>
    <w:rsid w:val="00C279A4"/>
    <w:rsid w:val="00C279D6"/>
    <w:rsid w:val="00C27AF8"/>
    <w:rsid w:val="00C27E09"/>
    <w:rsid w:val="00C27F07"/>
    <w:rsid w:val="00C3039A"/>
    <w:rsid w:val="00C303B8"/>
    <w:rsid w:val="00C305BE"/>
    <w:rsid w:val="00C307B1"/>
    <w:rsid w:val="00C30CA4"/>
    <w:rsid w:val="00C31C82"/>
    <w:rsid w:val="00C31EB7"/>
    <w:rsid w:val="00C31F6D"/>
    <w:rsid w:val="00C31FB6"/>
    <w:rsid w:val="00C321D9"/>
    <w:rsid w:val="00C322E4"/>
    <w:rsid w:val="00C327CA"/>
    <w:rsid w:val="00C32857"/>
    <w:rsid w:val="00C32859"/>
    <w:rsid w:val="00C32B06"/>
    <w:rsid w:val="00C33057"/>
    <w:rsid w:val="00C33A0B"/>
    <w:rsid w:val="00C33CFE"/>
    <w:rsid w:val="00C33E18"/>
    <w:rsid w:val="00C33E85"/>
    <w:rsid w:val="00C34081"/>
    <w:rsid w:val="00C341B1"/>
    <w:rsid w:val="00C34358"/>
    <w:rsid w:val="00C343EB"/>
    <w:rsid w:val="00C346B7"/>
    <w:rsid w:val="00C349C3"/>
    <w:rsid w:val="00C34A2A"/>
    <w:rsid w:val="00C34B30"/>
    <w:rsid w:val="00C34BF8"/>
    <w:rsid w:val="00C34D6C"/>
    <w:rsid w:val="00C35574"/>
    <w:rsid w:val="00C36130"/>
    <w:rsid w:val="00C36232"/>
    <w:rsid w:val="00C363B9"/>
    <w:rsid w:val="00C36CBE"/>
    <w:rsid w:val="00C36D0B"/>
    <w:rsid w:val="00C36E0F"/>
    <w:rsid w:val="00C36F4B"/>
    <w:rsid w:val="00C36FAD"/>
    <w:rsid w:val="00C375A2"/>
    <w:rsid w:val="00C377F6"/>
    <w:rsid w:val="00C402C5"/>
    <w:rsid w:val="00C40319"/>
    <w:rsid w:val="00C4038A"/>
    <w:rsid w:val="00C403D8"/>
    <w:rsid w:val="00C4042E"/>
    <w:rsid w:val="00C40B6F"/>
    <w:rsid w:val="00C40BE9"/>
    <w:rsid w:val="00C413D2"/>
    <w:rsid w:val="00C419E5"/>
    <w:rsid w:val="00C42128"/>
    <w:rsid w:val="00C422F3"/>
    <w:rsid w:val="00C42371"/>
    <w:rsid w:val="00C425CF"/>
    <w:rsid w:val="00C42886"/>
    <w:rsid w:val="00C42C69"/>
    <w:rsid w:val="00C434C3"/>
    <w:rsid w:val="00C44918"/>
    <w:rsid w:val="00C44CC8"/>
    <w:rsid w:val="00C44FB0"/>
    <w:rsid w:val="00C44FB8"/>
    <w:rsid w:val="00C4568B"/>
    <w:rsid w:val="00C45B37"/>
    <w:rsid w:val="00C45F40"/>
    <w:rsid w:val="00C45FB4"/>
    <w:rsid w:val="00C4608E"/>
    <w:rsid w:val="00C46332"/>
    <w:rsid w:val="00C4655B"/>
    <w:rsid w:val="00C4688F"/>
    <w:rsid w:val="00C47014"/>
    <w:rsid w:val="00C47063"/>
    <w:rsid w:val="00C47372"/>
    <w:rsid w:val="00C474B5"/>
    <w:rsid w:val="00C47735"/>
    <w:rsid w:val="00C47919"/>
    <w:rsid w:val="00C47A03"/>
    <w:rsid w:val="00C500D9"/>
    <w:rsid w:val="00C50366"/>
    <w:rsid w:val="00C504EB"/>
    <w:rsid w:val="00C508C4"/>
    <w:rsid w:val="00C50982"/>
    <w:rsid w:val="00C50B5C"/>
    <w:rsid w:val="00C51023"/>
    <w:rsid w:val="00C51037"/>
    <w:rsid w:val="00C5127E"/>
    <w:rsid w:val="00C514A7"/>
    <w:rsid w:val="00C51AAC"/>
    <w:rsid w:val="00C51BAE"/>
    <w:rsid w:val="00C51C5F"/>
    <w:rsid w:val="00C51DBE"/>
    <w:rsid w:val="00C5236C"/>
    <w:rsid w:val="00C52D60"/>
    <w:rsid w:val="00C52E64"/>
    <w:rsid w:val="00C53180"/>
    <w:rsid w:val="00C53231"/>
    <w:rsid w:val="00C53423"/>
    <w:rsid w:val="00C535CC"/>
    <w:rsid w:val="00C53A2D"/>
    <w:rsid w:val="00C5405D"/>
    <w:rsid w:val="00C54A02"/>
    <w:rsid w:val="00C55E3A"/>
    <w:rsid w:val="00C55FBB"/>
    <w:rsid w:val="00C560E5"/>
    <w:rsid w:val="00C56619"/>
    <w:rsid w:val="00C56871"/>
    <w:rsid w:val="00C56A1B"/>
    <w:rsid w:val="00C575D5"/>
    <w:rsid w:val="00C57907"/>
    <w:rsid w:val="00C60055"/>
    <w:rsid w:val="00C60563"/>
    <w:rsid w:val="00C6088E"/>
    <w:rsid w:val="00C608CC"/>
    <w:rsid w:val="00C60D66"/>
    <w:rsid w:val="00C60DA5"/>
    <w:rsid w:val="00C60EBB"/>
    <w:rsid w:val="00C60F98"/>
    <w:rsid w:val="00C6128C"/>
    <w:rsid w:val="00C61B3A"/>
    <w:rsid w:val="00C61BD3"/>
    <w:rsid w:val="00C61BED"/>
    <w:rsid w:val="00C61D79"/>
    <w:rsid w:val="00C61F74"/>
    <w:rsid w:val="00C6214D"/>
    <w:rsid w:val="00C62393"/>
    <w:rsid w:val="00C62475"/>
    <w:rsid w:val="00C62864"/>
    <w:rsid w:val="00C62968"/>
    <w:rsid w:val="00C62EE1"/>
    <w:rsid w:val="00C63267"/>
    <w:rsid w:val="00C637A1"/>
    <w:rsid w:val="00C63B01"/>
    <w:rsid w:val="00C63CB2"/>
    <w:rsid w:val="00C641D1"/>
    <w:rsid w:val="00C64813"/>
    <w:rsid w:val="00C64AE4"/>
    <w:rsid w:val="00C64CEA"/>
    <w:rsid w:val="00C64DE7"/>
    <w:rsid w:val="00C64EFA"/>
    <w:rsid w:val="00C6510E"/>
    <w:rsid w:val="00C65671"/>
    <w:rsid w:val="00C65895"/>
    <w:rsid w:val="00C65EF5"/>
    <w:rsid w:val="00C664C0"/>
    <w:rsid w:val="00C668B0"/>
    <w:rsid w:val="00C66B67"/>
    <w:rsid w:val="00C670A2"/>
    <w:rsid w:val="00C670C4"/>
    <w:rsid w:val="00C673F7"/>
    <w:rsid w:val="00C67474"/>
    <w:rsid w:val="00C6754E"/>
    <w:rsid w:val="00C702B1"/>
    <w:rsid w:val="00C70513"/>
    <w:rsid w:val="00C7064F"/>
    <w:rsid w:val="00C707D8"/>
    <w:rsid w:val="00C71390"/>
    <w:rsid w:val="00C71752"/>
    <w:rsid w:val="00C7182B"/>
    <w:rsid w:val="00C71E15"/>
    <w:rsid w:val="00C72021"/>
    <w:rsid w:val="00C722A1"/>
    <w:rsid w:val="00C723CF"/>
    <w:rsid w:val="00C72E57"/>
    <w:rsid w:val="00C730C8"/>
    <w:rsid w:val="00C730F5"/>
    <w:rsid w:val="00C7375E"/>
    <w:rsid w:val="00C73C42"/>
    <w:rsid w:val="00C73F67"/>
    <w:rsid w:val="00C74116"/>
    <w:rsid w:val="00C741AB"/>
    <w:rsid w:val="00C74806"/>
    <w:rsid w:val="00C74B73"/>
    <w:rsid w:val="00C74B89"/>
    <w:rsid w:val="00C74BA9"/>
    <w:rsid w:val="00C74CA9"/>
    <w:rsid w:val="00C756DD"/>
    <w:rsid w:val="00C758FD"/>
    <w:rsid w:val="00C75C86"/>
    <w:rsid w:val="00C75DE2"/>
    <w:rsid w:val="00C762C8"/>
    <w:rsid w:val="00C763A8"/>
    <w:rsid w:val="00C76460"/>
    <w:rsid w:val="00C765C1"/>
    <w:rsid w:val="00C7671F"/>
    <w:rsid w:val="00C76730"/>
    <w:rsid w:val="00C77074"/>
    <w:rsid w:val="00C772B3"/>
    <w:rsid w:val="00C7740B"/>
    <w:rsid w:val="00C776B0"/>
    <w:rsid w:val="00C7777F"/>
    <w:rsid w:val="00C77896"/>
    <w:rsid w:val="00C77DF1"/>
    <w:rsid w:val="00C804E1"/>
    <w:rsid w:val="00C80B48"/>
    <w:rsid w:val="00C81237"/>
    <w:rsid w:val="00C812D7"/>
    <w:rsid w:val="00C817CD"/>
    <w:rsid w:val="00C818B2"/>
    <w:rsid w:val="00C81B34"/>
    <w:rsid w:val="00C81BB1"/>
    <w:rsid w:val="00C821CA"/>
    <w:rsid w:val="00C82266"/>
    <w:rsid w:val="00C82BB2"/>
    <w:rsid w:val="00C82ECF"/>
    <w:rsid w:val="00C832AE"/>
    <w:rsid w:val="00C83582"/>
    <w:rsid w:val="00C8366C"/>
    <w:rsid w:val="00C83C63"/>
    <w:rsid w:val="00C8460F"/>
    <w:rsid w:val="00C85013"/>
    <w:rsid w:val="00C85098"/>
    <w:rsid w:val="00C850B7"/>
    <w:rsid w:val="00C851AE"/>
    <w:rsid w:val="00C8538D"/>
    <w:rsid w:val="00C85618"/>
    <w:rsid w:val="00C85802"/>
    <w:rsid w:val="00C858BC"/>
    <w:rsid w:val="00C85D34"/>
    <w:rsid w:val="00C85D55"/>
    <w:rsid w:val="00C86098"/>
    <w:rsid w:val="00C860BB"/>
    <w:rsid w:val="00C8647A"/>
    <w:rsid w:val="00C8650A"/>
    <w:rsid w:val="00C868C5"/>
    <w:rsid w:val="00C86EA3"/>
    <w:rsid w:val="00C87277"/>
    <w:rsid w:val="00C87524"/>
    <w:rsid w:val="00C87750"/>
    <w:rsid w:val="00C87788"/>
    <w:rsid w:val="00C87850"/>
    <w:rsid w:val="00C879EB"/>
    <w:rsid w:val="00C87E15"/>
    <w:rsid w:val="00C901C4"/>
    <w:rsid w:val="00C905FB"/>
    <w:rsid w:val="00C90956"/>
    <w:rsid w:val="00C90E23"/>
    <w:rsid w:val="00C91274"/>
    <w:rsid w:val="00C917C9"/>
    <w:rsid w:val="00C9209B"/>
    <w:rsid w:val="00C923A1"/>
    <w:rsid w:val="00C92487"/>
    <w:rsid w:val="00C926E0"/>
    <w:rsid w:val="00C929C0"/>
    <w:rsid w:val="00C92A33"/>
    <w:rsid w:val="00C92E1B"/>
    <w:rsid w:val="00C92F33"/>
    <w:rsid w:val="00C93FD3"/>
    <w:rsid w:val="00C94D50"/>
    <w:rsid w:val="00C950F5"/>
    <w:rsid w:val="00C95367"/>
    <w:rsid w:val="00C95586"/>
    <w:rsid w:val="00C955DE"/>
    <w:rsid w:val="00C958BA"/>
    <w:rsid w:val="00C95B17"/>
    <w:rsid w:val="00C9623F"/>
    <w:rsid w:val="00C9648C"/>
    <w:rsid w:val="00C9656C"/>
    <w:rsid w:val="00C967A7"/>
    <w:rsid w:val="00C96883"/>
    <w:rsid w:val="00C9691D"/>
    <w:rsid w:val="00C96C4B"/>
    <w:rsid w:val="00C9725A"/>
    <w:rsid w:val="00C975EA"/>
    <w:rsid w:val="00CA113F"/>
    <w:rsid w:val="00CA1468"/>
    <w:rsid w:val="00CA147B"/>
    <w:rsid w:val="00CA1782"/>
    <w:rsid w:val="00CA1FEA"/>
    <w:rsid w:val="00CA2366"/>
    <w:rsid w:val="00CA24B6"/>
    <w:rsid w:val="00CA2B1C"/>
    <w:rsid w:val="00CA2E97"/>
    <w:rsid w:val="00CA3FCD"/>
    <w:rsid w:val="00CA4356"/>
    <w:rsid w:val="00CA45E2"/>
    <w:rsid w:val="00CA4AF9"/>
    <w:rsid w:val="00CA501A"/>
    <w:rsid w:val="00CA504F"/>
    <w:rsid w:val="00CA5154"/>
    <w:rsid w:val="00CA60F3"/>
    <w:rsid w:val="00CA63B2"/>
    <w:rsid w:val="00CA69DE"/>
    <w:rsid w:val="00CA6A76"/>
    <w:rsid w:val="00CA6B13"/>
    <w:rsid w:val="00CA6C8D"/>
    <w:rsid w:val="00CA6E09"/>
    <w:rsid w:val="00CA6E91"/>
    <w:rsid w:val="00CA73FE"/>
    <w:rsid w:val="00CA751E"/>
    <w:rsid w:val="00CA7863"/>
    <w:rsid w:val="00CA7E5A"/>
    <w:rsid w:val="00CA7E87"/>
    <w:rsid w:val="00CA7F21"/>
    <w:rsid w:val="00CB0181"/>
    <w:rsid w:val="00CB061F"/>
    <w:rsid w:val="00CB0E32"/>
    <w:rsid w:val="00CB0EED"/>
    <w:rsid w:val="00CB12BF"/>
    <w:rsid w:val="00CB171A"/>
    <w:rsid w:val="00CB1768"/>
    <w:rsid w:val="00CB195D"/>
    <w:rsid w:val="00CB1B10"/>
    <w:rsid w:val="00CB1D56"/>
    <w:rsid w:val="00CB1DD6"/>
    <w:rsid w:val="00CB203F"/>
    <w:rsid w:val="00CB243A"/>
    <w:rsid w:val="00CB2783"/>
    <w:rsid w:val="00CB28C4"/>
    <w:rsid w:val="00CB2D3B"/>
    <w:rsid w:val="00CB3281"/>
    <w:rsid w:val="00CB375C"/>
    <w:rsid w:val="00CB37F1"/>
    <w:rsid w:val="00CB3982"/>
    <w:rsid w:val="00CB3995"/>
    <w:rsid w:val="00CB4039"/>
    <w:rsid w:val="00CB40FA"/>
    <w:rsid w:val="00CB445B"/>
    <w:rsid w:val="00CB47A6"/>
    <w:rsid w:val="00CB47C5"/>
    <w:rsid w:val="00CB4ACF"/>
    <w:rsid w:val="00CB4C1E"/>
    <w:rsid w:val="00CB4CDD"/>
    <w:rsid w:val="00CB5140"/>
    <w:rsid w:val="00CB525E"/>
    <w:rsid w:val="00CB5844"/>
    <w:rsid w:val="00CB589C"/>
    <w:rsid w:val="00CB58B4"/>
    <w:rsid w:val="00CB5915"/>
    <w:rsid w:val="00CB5AD3"/>
    <w:rsid w:val="00CB5BC8"/>
    <w:rsid w:val="00CB5BE7"/>
    <w:rsid w:val="00CB5FB8"/>
    <w:rsid w:val="00CB5FBD"/>
    <w:rsid w:val="00CB6183"/>
    <w:rsid w:val="00CB629D"/>
    <w:rsid w:val="00CB62C2"/>
    <w:rsid w:val="00CB69B7"/>
    <w:rsid w:val="00CB6D67"/>
    <w:rsid w:val="00CB6EC8"/>
    <w:rsid w:val="00CB7280"/>
    <w:rsid w:val="00CB74D1"/>
    <w:rsid w:val="00CB7BC4"/>
    <w:rsid w:val="00CB7C30"/>
    <w:rsid w:val="00CB7D8F"/>
    <w:rsid w:val="00CB7EE5"/>
    <w:rsid w:val="00CB7F36"/>
    <w:rsid w:val="00CB7FC4"/>
    <w:rsid w:val="00CC096C"/>
    <w:rsid w:val="00CC0DD1"/>
    <w:rsid w:val="00CC0FEC"/>
    <w:rsid w:val="00CC10A8"/>
    <w:rsid w:val="00CC139D"/>
    <w:rsid w:val="00CC15B5"/>
    <w:rsid w:val="00CC1A7F"/>
    <w:rsid w:val="00CC1B74"/>
    <w:rsid w:val="00CC23EE"/>
    <w:rsid w:val="00CC2575"/>
    <w:rsid w:val="00CC2671"/>
    <w:rsid w:val="00CC2A15"/>
    <w:rsid w:val="00CC2A92"/>
    <w:rsid w:val="00CC2D90"/>
    <w:rsid w:val="00CC3108"/>
    <w:rsid w:val="00CC3120"/>
    <w:rsid w:val="00CC3141"/>
    <w:rsid w:val="00CC3756"/>
    <w:rsid w:val="00CC3852"/>
    <w:rsid w:val="00CC3F6F"/>
    <w:rsid w:val="00CC3FA8"/>
    <w:rsid w:val="00CC40D2"/>
    <w:rsid w:val="00CC41BC"/>
    <w:rsid w:val="00CC42BB"/>
    <w:rsid w:val="00CC4580"/>
    <w:rsid w:val="00CC470B"/>
    <w:rsid w:val="00CC48E8"/>
    <w:rsid w:val="00CC4BC6"/>
    <w:rsid w:val="00CC4DB9"/>
    <w:rsid w:val="00CC5683"/>
    <w:rsid w:val="00CC594B"/>
    <w:rsid w:val="00CC5B70"/>
    <w:rsid w:val="00CC5BE5"/>
    <w:rsid w:val="00CC5C00"/>
    <w:rsid w:val="00CC61C9"/>
    <w:rsid w:val="00CC6449"/>
    <w:rsid w:val="00CC66C8"/>
    <w:rsid w:val="00CC671E"/>
    <w:rsid w:val="00CC6796"/>
    <w:rsid w:val="00CC6A44"/>
    <w:rsid w:val="00CC7044"/>
    <w:rsid w:val="00CC7225"/>
    <w:rsid w:val="00CC735B"/>
    <w:rsid w:val="00CC746C"/>
    <w:rsid w:val="00CC747D"/>
    <w:rsid w:val="00CC7824"/>
    <w:rsid w:val="00CC79B9"/>
    <w:rsid w:val="00CC7B3B"/>
    <w:rsid w:val="00CC7BE2"/>
    <w:rsid w:val="00CD0095"/>
    <w:rsid w:val="00CD00E7"/>
    <w:rsid w:val="00CD104B"/>
    <w:rsid w:val="00CD1888"/>
    <w:rsid w:val="00CD1C9F"/>
    <w:rsid w:val="00CD1D82"/>
    <w:rsid w:val="00CD1ED9"/>
    <w:rsid w:val="00CD1F1F"/>
    <w:rsid w:val="00CD2362"/>
    <w:rsid w:val="00CD2385"/>
    <w:rsid w:val="00CD23F9"/>
    <w:rsid w:val="00CD2770"/>
    <w:rsid w:val="00CD292E"/>
    <w:rsid w:val="00CD2D2D"/>
    <w:rsid w:val="00CD2F7A"/>
    <w:rsid w:val="00CD2FE5"/>
    <w:rsid w:val="00CD3088"/>
    <w:rsid w:val="00CD344E"/>
    <w:rsid w:val="00CD3E89"/>
    <w:rsid w:val="00CD422F"/>
    <w:rsid w:val="00CD4870"/>
    <w:rsid w:val="00CD49FB"/>
    <w:rsid w:val="00CD4FA5"/>
    <w:rsid w:val="00CD5B59"/>
    <w:rsid w:val="00CD66AA"/>
    <w:rsid w:val="00CD6B1E"/>
    <w:rsid w:val="00CD6B3D"/>
    <w:rsid w:val="00CD7028"/>
    <w:rsid w:val="00CD737D"/>
    <w:rsid w:val="00CD75F1"/>
    <w:rsid w:val="00CD7651"/>
    <w:rsid w:val="00CD79A6"/>
    <w:rsid w:val="00CD7D4C"/>
    <w:rsid w:val="00CD7EB5"/>
    <w:rsid w:val="00CD7F94"/>
    <w:rsid w:val="00CD7FEF"/>
    <w:rsid w:val="00CE0025"/>
    <w:rsid w:val="00CE02FC"/>
    <w:rsid w:val="00CE048D"/>
    <w:rsid w:val="00CE04CA"/>
    <w:rsid w:val="00CE05B2"/>
    <w:rsid w:val="00CE094A"/>
    <w:rsid w:val="00CE139C"/>
    <w:rsid w:val="00CE13CC"/>
    <w:rsid w:val="00CE15F5"/>
    <w:rsid w:val="00CE187D"/>
    <w:rsid w:val="00CE1997"/>
    <w:rsid w:val="00CE1BCD"/>
    <w:rsid w:val="00CE200B"/>
    <w:rsid w:val="00CE206C"/>
    <w:rsid w:val="00CE2403"/>
    <w:rsid w:val="00CE2B6F"/>
    <w:rsid w:val="00CE2F32"/>
    <w:rsid w:val="00CE3436"/>
    <w:rsid w:val="00CE3B2D"/>
    <w:rsid w:val="00CE433B"/>
    <w:rsid w:val="00CE44B3"/>
    <w:rsid w:val="00CE44B6"/>
    <w:rsid w:val="00CE460A"/>
    <w:rsid w:val="00CE509F"/>
    <w:rsid w:val="00CE52DC"/>
    <w:rsid w:val="00CE5348"/>
    <w:rsid w:val="00CE5553"/>
    <w:rsid w:val="00CE610F"/>
    <w:rsid w:val="00CE6310"/>
    <w:rsid w:val="00CE65D5"/>
    <w:rsid w:val="00CE66A2"/>
    <w:rsid w:val="00CE67FE"/>
    <w:rsid w:val="00CE6FA3"/>
    <w:rsid w:val="00CE71A4"/>
    <w:rsid w:val="00CE7406"/>
    <w:rsid w:val="00CE75AC"/>
    <w:rsid w:val="00CE7938"/>
    <w:rsid w:val="00CF02D0"/>
    <w:rsid w:val="00CF040C"/>
    <w:rsid w:val="00CF0543"/>
    <w:rsid w:val="00CF0865"/>
    <w:rsid w:val="00CF1051"/>
    <w:rsid w:val="00CF1513"/>
    <w:rsid w:val="00CF15A6"/>
    <w:rsid w:val="00CF169F"/>
    <w:rsid w:val="00CF1786"/>
    <w:rsid w:val="00CF1859"/>
    <w:rsid w:val="00CF18EC"/>
    <w:rsid w:val="00CF1C70"/>
    <w:rsid w:val="00CF20F2"/>
    <w:rsid w:val="00CF21B9"/>
    <w:rsid w:val="00CF2976"/>
    <w:rsid w:val="00CF29E7"/>
    <w:rsid w:val="00CF2B77"/>
    <w:rsid w:val="00CF2E41"/>
    <w:rsid w:val="00CF2F1E"/>
    <w:rsid w:val="00CF3046"/>
    <w:rsid w:val="00CF393B"/>
    <w:rsid w:val="00CF3A1F"/>
    <w:rsid w:val="00CF3BAB"/>
    <w:rsid w:val="00CF3FC7"/>
    <w:rsid w:val="00CF47C3"/>
    <w:rsid w:val="00CF533A"/>
    <w:rsid w:val="00CF57D2"/>
    <w:rsid w:val="00CF5E11"/>
    <w:rsid w:val="00CF5E4D"/>
    <w:rsid w:val="00CF5F25"/>
    <w:rsid w:val="00CF5FC0"/>
    <w:rsid w:val="00CF605F"/>
    <w:rsid w:val="00CF638E"/>
    <w:rsid w:val="00CF67E0"/>
    <w:rsid w:val="00CF6AFA"/>
    <w:rsid w:val="00CF6C04"/>
    <w:rsid w:val="00CF6C72"/>
    <w:rsid w:val="00CF7ED7"/>
    <w:rsid w:val="00D002B3"/>
    <w:rsid w:val="00D0095E"/>
    <w:rsid w:val="00D00D54"/>
    <w:rsid w:val="00D014EB"/>
    <w:rsid w:val="00D01571"/>
    <w:rsid w:val="00D0184A"/>
    <w:rsid w:val="00D018C8"/>
    <w:rsid w:val="00D01921"/>
    <w:rsid w:val="00D019EE"/>
    <w:rsid w:val="00D01C30"/>
    <w:rsid w:val="00D01D2E"/>
    <w:rsid w:val="00D01D55"/>
    <w:rsid w:val="00D01D71"/>
    <w:rsid w:val="00D01D91"/>
    <w:rsid w:val="00D01DC4"/>
    <w:rsid w:val="00D0276D"/>
    <w:rsid w:val="00D0283F"/>
    <w:rsid w:val="00D02AF4"/>
    <w:rsid w:val="00D02B59"/>
    <w:rsid w:val="00D02CF8"/>
    <w:rsid w:val="00D02DB8"/>
    <w:rsid w:val="00D02FA0"/>
    <w:rsid w:val="00D032C2"/>
    <w:rsid w:val="00D03438"/>
    <w:rsid w:val="00D036E0"/>
    <w:rsid w:val="00D039D6"/>
    <w:rsid w:val="00D03D77"/>
    <w:rsid w:val="00D03E34"/>
    <w:rsid w:val="00D042E2"/>
    <w:rsid w:val="00D0435D"/>
    <w:rsid w:val="00D043FB"/>
    <w:rsid w:val="00D04565"/>
    <w:rsid w:val="00D04EB3"/>
    <w:rsid w:val="00D05175"/>
    <w:rsid w:val="00D05482"/>
    <w:rsid w:val="00D05CCE"/>
    <w:rsid w:val="00D05EDD"/>
    <w:rsid w:val="00D06294"/>
    <w:rsid w:val="00D066BE"/>
    <w:rsid w:val="00D06FD6"/>
    <w:rsid w:val="00D07146"/>
    <w:rsid w:val="00D0722A"/>
    <w:rsid w:val="00D072B1"/>
    <w:rsid w:val="00D0730C"/>
    <w:rsid w:val="00D0767B"/>
    <w:rsid w:val="00D076B4"/>
    <w:rsid w:val="00D07AFE"/>
    <w:rsid w:val="00D07C97"/>
    <w:rsid w:val="00D07F79"/>
    <w:rsid w:val="00D10539"/>
    <w:rsid w:val="00D105E9"/>
    <w:rsid w:val="00D10678"/>
    <w:rsid w:val="00D10B96"/>
    <w:rsid w:val="00D11130"/>
    <w:rsid w:val="00D111C1"/>
    <w:rsid w:val="00D11351"/>
    <w:rsid w:val="00D1161F"/>
    <w:rsid w:val="00D12682"/>
    <w:rsid w:val="00D1296B"/>
    <w:rsid w:val="00D12DEC"/>
    <w:rsid w:val="00D13023"/>
    <w:rsid w:val="00D132F0"/>
    <w:rsid w:val="00D13427"/>
    <w:rsid w:val="00D139CC"/>
    <w:rsid w:val="00D13A40"/>
    <w:rsid w:val="00D13DEC"/>
    <w:rsid w:val="00D141AA"/>
    <w:rsid w:val="00D143A7"/>
    <w:rsid w:val="00D147AA"/>
    <w:rsid w:val="00D14CC5"/>
    <w:rsid w:val="00D14DC6"/>
    <w:rsid w:val="00D15154"/>
    <w:rsid w:val="00D156B0"/>
    <w:rsid w:val="00D15819"/>
    <w:rsid w:val="00D15972"/>
    <w:rsid w:val="00D15FAF"/>
    <w:rsid w:val="00D16415"/>
    <w:rsid w:val="00D16434"/>
    <w:rsid w:val="00D16B31"/>
    <w:rsid w:val="00D172C2"/>
    <w:rsid w:val="00D1744E"/>
    <w:rsid w:val="00D17A60"/>
    <w:rsid w:val="00D20083"/>
    <w:rsid w:val="00D20372"/>
    <w:rsid w:val="00D203DF"/>
    <w:rsid w:val="00D20497"/>
    <w:rsid w:val="00D20638"/>
    <w:rsid w:val="00D20684"/>
    <w:rsid w:val="00D20FFE"/>
    <w:rsid w:val="00D212B1"/>
    <w:rsid w:val="00D2132B"/>
    <w:rsid w:val="00D21446"/>
    <w:rsid w:val="00D21705"/>
    <w:rsid w:val="00D21F85"/>
    <w:rsid w:val="00D222BB"/>
    <w:rsid w:val="00D22313"/>
    <w:rsid w:val="00D2249A"/>
    <w:rsid w:val="00D224A7"/>
    <w:rsid w:val="00D225DE"/>
    <w:rsid w:val="00D2273F"/>
    <w:rsid w:val="00D22851"/>
    <w:rsid w:val="00D23225"/>
    <w:rsid w:val="00D233A5"/>
    <w:rsid w:val="00D236C4"/>
    <w:rsid w:val="00D2374E"/>
    <w:rsid w:val="00D238E1"/>
    <w:rsid w:val="00D23CFB"/>
    <w:rsid w:val="00D24109"/>
    <w:rsid w:val="00D2425A"/>
    <w:rsid w:val="00D242DB"/>
    <w:rsid w:val="00D247D0"/>
    <w:rsid w:val="00D24AD1"/>
    <w:rsid w:val="00D252FC"/>
    <w:rsid w:val="00D255C2"/>
    <w:rsid w:val="00D256E6"/>
    <w:rsid w:val="00D25718"/>
    <w:rsid w:val="00D2573C"/>
    <w:rsid w:val="00D257B9"/>
    <w:rsid w:val="00D25A2C"/>
    <w:rsid w:val="00D25D01"/>
    <w:rsid w:val="00D25D9C"/>
    <w:rsid w:val="00D2604E"/>
    <w:rsid w:val="00D2609B"/>
    <w:rsid w:val="00D260AB"/>
    <w:rsid w:val="00D26318"/>
    <w:rsid w:val="00D264F7"/>
    <w:rsid w:val="00D266B0"/>
    <w:rsid w:val="00D2691D"/>
    <w:rsid w:val="00D26E2B"/>
    <w:rsid w:val="00D27243"/>
    <w:rsid w:val="00D272ED"/>
    <w:rsid w:val="00D27A24"/>
    <w:rsid w:val="00D27B2B"/>
    <w:rsid w:val="00D27B65"/>
    <w:rsid w:val="00D27C22"/>
    <w:rsid w:val="00D300CD"/>
    <w:rsid w:val="00D305EC"/>
    <w:rsid w:val="00D306C8"/>
    <w:rsid w:val="00D30968"/>
    <w:rsid w:val="00D30E9B"/>
    <w:rsid w:val="00D3151F"/>
    <w:rsid w:val="00D31A6A"/>
    <w:rsid w:val="00D31DC1"/>
    <w:rsid w:val="00D31DD1"/>
    <w:rsid w:val="00D321FE"/>
    <w:rsid w:val="00D3223C"/>
    <w:rsid w:val="00D3251A"/>
    <w:rsid w:val="00D326DA"/>
    <w:rsid w:val="00D326EF"/>
    <w:rsid w:val="00D32B04"/>
    <w:rsid w:val="00D33104"/>
    <w:rsid w:val="00D33184"/>
    <w:rsid w:val="00D3331B"/>
    <w:rsid w:val="00D33399"/>
    <w:rsid w:val="00D33723"/>
    <w:rsid w:val="00D33C0E"/>
    <w:rsid w:val="00D33C76"/>
    <w:rsid w:val="00D33CA4"/>
    <w:rsid w:val="00D344C7"/>
    <w:rsid w:val="00D344EC"/>
    <w:rsid w:val="00D34968"/>
    <w:rsid w:val="00D34DEB"/>
    <w:rsid w:val="00D35140"/>
    <w:rsid w:val="00D354C4"/>
    <w:rsid w:val="00D3570D"/>
    <w:rsid w:val="00D35972"/>
    <w:rsid w:val="00D35AF0"/>
    <w:rsid w:val="00D35C92"/>
    <w:rsid w:val="00D35E9F"/>
    <w:rsid w:val="00D361BA"/>
    <w:rsid w:val="00D364C1"/>
    <w:rsid w:val="00D367FD"/>
    <w:rsid w:val="00D3681A"/>
    <w:rsid w:val="00D36BB1"/>
    <w:rsid w:val="00D36BDA"/>
    <w:rsid w:val="00D36CB6"/>
    <w:rsid w:val="00D36CE7"/>
    <w:rsid w:val="00D36CF5"/>
    <w:rsid w:val="00D36EC4"/>
    <w:rsid w:val="00D3798F"/>
    <w:rsid w:val="00D37A7B"/>
    <w:rsid w:val="00D37C10"/>
    <w:rsid w:val="00D37E2C"/>
    <w:rsid w:val="00D400D6"/>
    <w:rsid w:val="00D40505"/>
    <w:rsid w:val="00D4088C"/>
    <w:rsid w:val="00D409EB"/>
    <w:rsid w:val="00D40BFD"/>
    <w:rsid w:val="00D40FA9"/>
    <w:rsid w:val="00D41047"/>
    <w:rsid w:val="00D410AE"/>
    <w:rsid w:val="00D4125A"/>
    <w:rsid w:val="00D41271"/>
    <w:rsid w:val="00D417CE"/>
    <w:rsid w:val="00D41A1C"/>
    <w:rsid w:val="00D41B21"/>
    <w:rsid w:val="00D41F8C"/>
    <w:rsid w:val="00D42755"/>
    <w:rsid w:val="00D42B96"/>
    <w:rsid w:val="00D4304B"/>
    <w:rsid w:val="00D43169"/>
    <w:rsid w:val="00D43348"/>
    <w:rsid w:val="00D44399"/>
    <w:rsid w:val="00D444B2"/>
    <w:rsid w:val="00D4485A"/>
    <w:rsid w:val="00D44FD2"/>
    <w:rsid w:val="00D4513F"/>
    <w:rsid w:val="00D451D7"/>
    <w:rsid w:val="00D45244"/>
    <w:rsid w:val="00D45438"/>
    <w:rsid w:val="00D457AC"/>
    <w:rsid w:val="00D457D6"/>
    <w:rsid w:val="00D45E30"/>
    <w:rsid w:val="00D46168"/>
    <w:rsid w:val="00D461CA"/>
    <w:rsid w:val="00D46225"/>
    <w:rsid w:val="00D4639B"/>
    <w:rsid w:val="00D46464"/>
    <w:rsid w:val="00D466E7"/>
    <w:rsid w:val="00D46B6A"/>
    <w:rsid w:val="00D46C83"/>
    <w:rsid w:val="00D46CD3"/>
    <w:rsid w:val="00D46DBF"/>
    <w:rsid w:val="00D46E3C"/>
    <w:rsid w:val="00D4725E"/>
    <w:rsid w:val="00D474F8"/>
    <w:rsid w:val="00D4753B"/>
    <w:rsid w:val="00D47597"/>
    <w:rsid w:val="00D475C4"/>
    <w:rsid w:val="00D4781D"/>
    <w:rsid w:val="00D47ACF"/>
    <w:rsid w:val="00D47B38"/>
    <w:rsid w:val="00D47C13"/>
    <w:rsid w:val="00D47E13"/>
    <w:rsid w:val="00D500DD"/>
    <w:rsid w:val="00D50143"/>
    <w:rsid w:val="00D504D4"/>
    <w:rsid w:val="00D50BB0"/>
    <w:rsid w:val="00D50CE7"/>
    <w:rsid w:val="00D51178"/>
    <w:rsid w:val="00D512F0"/>
    <w:rsid w:val="00D5176B"/>
    <w:rsid w:val="00D51C69"/>
    <w:rsid w:val="00D5206A"/>
    <w:rsid w:val="00D52236"/>
    <w:rsid w:val="00D5245F"/>
    <w:rsid w:val="00D5290A"/>
    <w:rsid w:val="00D52EE6"/>
    <w:rsid w:val="00D5368D"/>
    <w:rsid w:val="00D544FB"/>
    <w:rsid w:val="00D54866"/>
    <w:rsid w:val="00D54D6F"/>
    <w:rsid w:val="00D5509C"/>
    <w:rsid w:val="00D552F1"/>
    <w:rsid w:val="00D556C8"/>
    <w:rsid w:val="00D55AFE"/>
    <w:rsid w:val="00D55C4D"/>
    <w:rsid w:val="00D55EC6"/>
    <w:rsid w:val="00D563C7"/>
    <w:rsid w:val="00D563CC"/>
    <w:rsid w:val="00D56414"/>
    <w:rsid w:val="00D56576"/>
    <w:rsid w:val="00D565A5"/>
    <w:rsid w:val="00D565C9"/>
    <w:rsid w:val="00D5680B"/>
    <w:rsid w:val="00D5681F"/>
    <w:rsid w:val="00D56D42"/>
    <w:rsid w:val="00D56DDC"/>
    <w:rsid w:val="00D570D6"/>
    <w:rsid w:val="00D572E2"/>
    <w:rsid w:val="00D5753A"/>
    <w:rsid w:val="00D57619"/>
    <w:rsid w:val="00D576F4"/>
    <w:rsid w:val="00D57816"/>
    <w:rsid w:val="00D579FD"/>
    <w:rsid w:val="00D57BEE"/>
    <w:rsid w:val="00D6033D"/>
    <w:rsid w:val="00D603B1"/>
    <w:rsid w:val="00D60539"/>
    <w:rsid w:val="00D607B6"/>
    <w:rsid w:val="00D60C38"/>
    <w:rsid w:val="00D60D2F"/>
    <w:rsid w:val="00D60E8F"/>
    <w:rsid w:val="00D61C6B"/>
    <w:rsid w:val="00D61E15"/>
    <w:rsid w:val="00D6216B"/>
    <w:rsid w:val="00D621B1"/>
    <w:rsid w:val="00D62304"/>
    <w:rsid w:val="00D6232F"/>
    <w:rsid w:val="00D625C9"/>
    <w:rsid w:val="00D627F8"/>
    <w:rsid w:val="00D62B52"/>
    <w:rsid w:val="00D62D2B"/>
    <w:rsid w:val="00D62F02"/>
    <w:rsid w:val="00D6388A"/>
    <w:rsid w:val="00D63A37"/>
    <w:rsid w:val="00D63B09"/>
    <w:rsid w:val="00D63C59"/>
    <w:rsid w:val="00D64563"/>
    <w:rsid w:val="00D64A4D"/>
    <w:rsid w:val="00D64A94"/>
    <w:rsid w:val="00D64DAB"/>
    <w:rsid w:val="00D65122"/>
    <w:rsid w:val="00D65AEA"/>
    <w:rsid w:val="00D65C49"/>
    <w:rsid w:val="00D65DCD"/>
    <w:rsid w:val="00D65E99"/>
    <w:rsid w:val="00D6629A"/>
    <w:rsid w:val="00D667AF"/>
    <w:rsid w:val="00D669A4"/>
    <w:rsid w:val="00D66AA4"/>
    <w:rsid w:val="00D67722"/>
    <w:rsid w:val="00D7000F"/>
    <w:rsid w:val="00D70449"/>
    <w:rsid w:val="00D7054E"/>
    <w:rsid w:val="00D70787"/>
    <w:rsid w:val="00D707A1"/>
    <w:rsid w:val="00D7085B"/>
    <w:rsid w:val="00D70B15"/>
    <w:rsid w:val="00D70C9A"/>
    <w:rsid w:val="00D70D3B"/>
    <w:rsid w:val="00D711D2"/>
    <w:rsid w:val="00D7141C"/>
    <w:rsid w:val="00D71AF4"/>
    <w:rsid w:val="00D71B7C"/>
    <w:rsid w:val="00D71BD3"/>
    <w:rsid w:val="00D71C18"/>
    <w:rsid w:val="00D72352"/>
    <w:rsid w:val="00D72BC9"/>
    <w:rsid w:val="00D72D29"/>
    <w:rsid w:val="00D72FA1"/>
    <w:rsid w:val="00D730C0"/>
    <w:rsid w:val="00D73164"/>
    <w:rsid w:val="00D73470"/>
    <w:rsid w:val="00D737F3"/>
    <w:rsid w:val="00D73B15"/>
    <w:rsid w:val="00D73E41"/>
    <w:rsid w:val="00D73F68"/>
    <w:rsid w:val="00D7485F"/>
    <w:rsid w:val="00D74898"/>
    <w:rsid w:val="00D74CC9"/>
    <w:rsid w:val="00D750D1"/>
    <w:rsid w:val="00D75584"/>
    <w:rsid w:val="00D758A2"/>
    <w:rsid w:val="00D758C8"/>
    <w:rsid w:val="00D76783"/>
    <w:rsid w:val="00D76AF9"/>
    <w:rsid w:val="00D7726F"/>
    <w:rsid w:val="00D77337"/>
    <w:rsid w:val="00D77349"/>
    <w:rsid w:val="00D77427"/>
    <w:rsid w:val="00D77648"/>
    <w:rsid w:val="00D776BE"/>
    <w:rsid w:val="00D77879"/>
    <w:rsid w:val="00D77B26"/>
    <w:rsid w:val="00D77C23"/>
    <w:rsid w:val="00D77DC7"/>
    <w:rsid w:val="00D77F8B"/>
    <w:rsid w:val="00D8038F"/>
    <w:rsid w:val="00D80858"/>
    <w:rsid w:val="00D8094C"/>
    <w:rsid w:val="00D80B9C"/>
    <w:rsid w:val="00D80FBA"/>
    <w:rsid w:val="00D814EA"/>
    <w:rsid w:val="00D816F8"/>
    <w:rsid w:val="00D8194F"/>
    <w:rsid w:val="00D81D51"/>
    <w:rsid w:val="00D82195"/>
    <w:rsid w:val="00D822DF"/>
    <w:rsid w:val="00D82973"/>
    <w:rsid w:val="00D82F8B"/>
    <w:rsid w:val="00D83277"/>
    <w:rsid w:val="00D833AE"/>
    <w:rsid w:val="00D83A6C"/>
    <w:rsid w:val="00D83B38"/>
    <w:rsid w:val="00D83C98"/>
    <w:rsid w:val="00D83D6A"/>
    <w:rsid w:val="00D84449"/>
    <w:rsid w:val="00D845EB"/>
    <w:rsid w:val="00D84730"/>
    <w:rsid w:val="00D8480B"/>
    <w:rsid w:val="00D8495B"/>
    <w:rsid w:val="00D84ADF"/>
    <w:rsid w:val="00D85121"/>
    <w:rsid w:val="00D8529C"/>
    <w:rsid w:val="00D852E2"/>
    <w:rsid w:val="00D85A7D"/>
    <w:rsid w:val="00D85D41"/>
    <w:rsid w:val="00D85DD8"/>
    <w:rsid w:val="00D85E26"/>
    <w:rsid w:val="00D85E76"/>
    <w:rsid w:val="00D86099"/>
    <w:rsid w:val="00D860D3"/>
    <w:rsid w:val="00D86EA7"/>
    <w:rsid w:val="00D874E9"/>
    <w:rsid w:val="00D87525"/>
    <w:rsid w:val="00D8753B"/>
    <w:rsid w:val="00D8775F"/>
    <w:rsid w:val="00D87E0C"/>
    <w:rsid w:val="00D90167"/>
    <w:rsid w:val="00D903CD"/>
    <w:rsid w:val="00D9098B"/>
    <w:rsid w:val="00D91186"/>
    <w:rsid w:val="00D912EB"/>
    <w:rsid w:val="00D91395"/>
    <w:rsid w:val="00D918DC"/>
    <w:rsid w:val="00D91BD3"/>
    <w:rsid w:val="00D9206B"/>
    <w:rsid w:val="00D921DE"/>
    <w:rsid w:val="00D924A8"/>
    <w:rsid w:val="00D92A53"/>
    <w:rsid w:val="00D92AF1"/>
    <w:rsid w:val="00D93337"/>
    <w:rsid w:val="00D935CB"/>
    <w:rsid w:val="00D936B8"/>
    <w:rsid w:val="00D93A9D"/>
    <w:rsid w:val="00D93D22"/>
    <w:rsid w:val="00D94188"/>
    <w:rsid w:val="00D94388"/>
    <w:rsid w:val="00D94453"/>
    <w:rsid w:val="00D9453E"/>
    <w:rsid w:val="00D950DA"/>
    <w:rsid w:val="00D95280"/>
    <w:rsid w:val="00D954BD"/>
    <w:rsid w:val="00D95658"/>
    <w:rsid w:val="00D95AEC"/>
    <w:rsid w:val="00D95AF0"/>
    <w:rsid w:val="00D95CF1"/>
    <w:rsid w:val="00D96078"/>
    <w:rsid w:val="00D96129"/>
    <w:rsid w:val="00D9635B"/>
    <w:rsid w:val="00D96607"/>
    <w:rsid w:val="00D96772"/>
    <w:rsid w:val="00D967E6"/>
    <w:rsid w:val="00D97023"/>
    <w:rsid w:val="00D97412"/>
    <w:rsid w:val="00D9746B"/>
    <w:rsid w:val="00D97B64"/>
    <w:rsid w:val="00D97DAE"/>
    <w:rsid w:val="00DA0246"/>
    <w:rsid w:val="00DA035F"/>
    <w:rsid w:val="00DA0517"/>
    <w:rsid w:val="00DA0D94"/>
    <w:rsid w:val="00DA1534"/>
    <w:rsid w:val="00DA15A3"/>
    <w:rsid w:val="00DA1702"/>
    <w:rsid w:val="00DA236F"/>
    <w:rsid w:val="00DA23C0"/>
    <w:rsid w:val="00DA25AA"/>
    <w:rsid w:val="00DA2DED"/>
    <w:rsid w:val="00DA2F35"/>
    <w:rsid w:val="00DA394E"/>
    <w:rsid w:val="00DA3D37"/>
    <w:rsid w:val="00DA3E08"/>
    <w:rsid w:val="00DA4A05"/>
    <w:rsid w:val="00DA4EC5"/>
    <w:rsid w:val="00DA5205"/>
    <w:rsid w:val="00DA5398"/>
    <w:rsid w:val="00DA5460"/>
    <w:rsid w:val="00DA55F1"/>
    <w:rsid w:val="00DA55FC"/>
    <w:rsid w:val="00DA5633"/>
    <w:rsid w:val="00DA582E"/>
    <w:rsid w:val="00DA58D2"/>
    <w:rsid w:val="00DA593C"/>
    <w:rsid w:val="00DA5CA1"/>
    <w:rsid w:val="00DA5D2C"/>
    <w:rsid w:val="00DA5F92"/>
    <w:rsid w:val="00DA6248"/>
    <w:rsid w:val="00DA6D46"/>
    <w:rsid w:val="00DA6D5F"/>
    <w:rsid w:val="00DA7268"/>
    <w:rsid w:val="00DA76FE"/>
    <w:rsid w:val="00DA7846"/>
    <w:rsid w:val="00DA7B4F"/>
    <w:rsid w:val="00DA7B55"/>
    <w:rsid w:val="00DA7E4F"/>
    <w:rsid w:val="00DB05D1"/>
    <w:rsid w:val="00DB0604"/>
    <w:rsid w:val="00DB0F43"/>
    <w:rsid w:val="00DB12D9"/>
    <w:rsid w:val="00DB13B7"/>
    <w:rsid w:val="00DB1DDC"/>
    <w:rsid w:val="00DB2164"/>
    <w:rsid w:val="00DB2425"/>
    <w:rsid w:val="00DB2610"/>
    <w:rsid w:val="00DB276C"/>
    <w:rsid w:val="00DB298C"/>
    <w:rsid w:val="00DB2A68"/>
    <w:rsid w:val="00DB2C24"/>
    <w:rsid w:val="00DB2E0F"/>
    <w:rsid w:val="00DB2EAD"/>
    <w:rsid w:val="00DB3756"/>
    <w:rsid w:val="00DB37E9"/>
    <w:rsid w:val="00DB3BBE"/>
    <w:rsid w:val="00DB45A9"/>
    <w:rsid w:val="00DB4CA9"/>
    <w:rsid w:val="00DB524D"/>
    <w:rsid w:val="00DB550B"/>
    <w:rsid w:val="00DB5733"/>
    <w:rsid w:val="00DB59A6"/>
    <w:rsid w:val="00DB5E58"/>
    <w:rsid w:val="00DB6424"/>
    <w:rsid w:val="00DB6675"/>
    <w:rsid w:val="00DB6736"/>
    <w:rsid w:val="00DB6C1F"/>
    <w:rsid w:val="00DB6DA9"/>
    <w:rsid w:val="00DB6F55"/>
    <w:rsid w:val="00DB767D"/>
    <w:rsid w:val="00DB7B66"/>
    <w:rsid w:val="00DC04A8"/>
    <w:rsid w:val="00DC05FE"/>
    <w:rsid w:val="00DC088B"/>
    <w:rsid w:val="00DC089B"/>
    <w:rsid w:val="00DC0ACD"/>
    <w:rsid w:val="00DC0AEC"/>
    <w:rsid w:val="00DC0B7A"/>
    <w:rsid w:val="00DC0EA1"/>
    <w:rsid w:val="00DC12FA"/>
    <w:rsid w:val="00DC1937"/>
    <w:rsid w:val="00DC1BE8"/>
    <w:rsid w:val="00DC1FBE"/>
    <w:rsid w:val="00DC2108"/>
    <w:rsid w:val="00DC249C"/>
    <w:rsid w:val="00DC25F3"/>
    <w:rsid w:val="00DC27FB"/>
    <w:rsid w:val="00DC2873"/>
    <w:rsid w:val="00DC28D7"/>
    <w:rsid w:val="00DC28E4"/>
    <w:rsid w:val="00DC2FA1"/>
    <w:rsid w:val="00DC36FA"/>
    <w:rsid w:val="00DC37D8"/>
    <w:rsid w:val="00DC3A8A"/>
    <w:rsid w:val="00DC3FB0"/>
    <w:rsid w:val="00DC401B"/>
    <w:rsid w:val="00DC4607"/>
    <w:rsid w:val="00DC4A32"/>
    <w:rsid w:val="00DC4A3C"/>
    <w:rsid w:val="00DC4BE2"/>
    <w:rsid w:val="00DC4C73"/>
    <w:rsid w:val="00DC4CBD"/>
    <w:rsid w:val="00DC5B47"/>
    <w:rsid w:val="00DC63EA"/>
    <w:rsid w:val="00DC6471"/>
    <w:rsid w:val="00DC66ED"/>
    <w:rsid w:val="00DC69BF"/>
    <w:rsid w:val="00DC6A7C"/>
    <w:rsid w:val="00DC6DB7"/>
    <w:rsid w:val="00DC75B3"/>
    <w:rsid w:val="00DC7C43"/>
    <w:rsid w:val="00DC7DA3"/>
    <w:rsid w:val="00DD06F4"/>
    <w:rsid w:val="00DD075D"/>
    <w:rsid w:val="00DD0B7D"/>
    <w:rsid w:val="00DD101B"/>
    <w:rsid w:val="00DD109D"/>
    <w:rsid w:val="00DD195C"/>
    <w:rsid w:val="00DD1A29"/>
    <w:rsid w:val="00DD1D59"/>
    <w:rsid w:val="00DD1F08"/>
    <w:rsid w:val="00DD1FE6"/>
    <w:rsid w:val="00DD2701"/>
    <w:rsid w:val="00DD2FF7"/>
    <w:rsid w:val="00DD3253"/>
    <w:rsid w:val="00DD377D"/>
    <w:rsid w:val="00DD37ED"/>
    <w:rsid w:val="00DD37FF"/>
    <w:rsid w:val="00DD38DF"/>
    <w:rsid w:val="00DD398D"/>
    <w:rsid w:val="00DD3A26"/>
    <w:rsid w:val="00DD3D33"/>
    <w:rsid w:val="00DD3F47"/>
    <w:rsid w:val="00DD41AF"/>
    <w:rsid w:val="00DD4519"/>
    <w:rsid w:val="00DD4B5E"/>
    <w:rsid w:val="00DD54B7"/>
    <w:rsid w:val="00DD5728"/>
    <w:rsid w:val="00DD574F"/>
    <w:rsid w:val="00DD5DD0"/>
    <w:rsid w:val="00DD5EFD"/>
    <w:rsid w:val="00DD601E"/>
    <w:rsid w:val="00DD6831"/>
    <w:rsid w:val="00DD691A"/>
    <w:rsid w:val="00DD6AC7"/>
    <w:rsid w:val="00DD6CCF"/>
    <w:rsid w:val="00DD6D07"/>
    <w:rsid w:val="00DD6E02"/>
    <w:rsid w:val="00DD713D"/>
    <w:rsid w:val="00DD73A1"/>
    <w:rsid w:val="00DD763B"/>
    <w:rsid w:val="00DD77D9"/>
    <w:rsid w:val="00DD7A9F"/>
    <w:rsid w:val="00DD7CA2"/>
    <w:rsid w:val="00DD7FC9"/>
    <w:rsid w:val="00DE015E"/>
    <w:rsid w:val="00DE04E8"/>
    <w:rsid w:val="00DE06BD"/>
    <w:rsid w:val="00DE0CFF"/>
    <w:rsid w:val="00DE0E02"/>
    <w:rsid w:val="00DE0F16"/>
    <w:rsid w:val="00DE1007"/>
    <w:rsid w:val="00DE1038"/>
    <w:rsid w:val="00DE11AB"/>
    <w:rsid w:val="00DE123A"/>
    <w:rsid w:val="00DE12B6"/>
    <w:rsid w:val="00DE1312"/>
    <w:rsid w:val="00DE1538"/>
    <w:rsid w:val="00DE18C4"/>
    <w:rsid w:val="00DE1A1A"/>
    <w:rsid w:val="00DE1D39"/>
    <w:rsid w:val="00DE1DF4"/>
    <w:rsid w:val="00DE1E2C"/>
    <w:rsid w:val="00DE2202"/>
    <w:rsid w:val="00DE222E"/>
    <w:rsid w:val="00DE2253"/>
    <w:rsid w:val="00DE2931"/>
    <w:rsid w:val="00DE2CE1"/>
    <w:rsid w:val="00DE2D10"/>
    <w:rsid w:val="00DE2D43"/>
    <w:rsid w:val="00DE2DA4"/>
    <w:rsid w:val="00DE2EAE"/>
    <w:rsid w:val="00DE33A7"/>
    <w:rsid w:val="00DE3419"/>
    <w:rsid w:val="00DE39F4"/>
    <w:rsid w:val="00DE3AE2"/>
    <w:rsid w:val="00DE3C66"/>
    <w:rsid w:val="00DE3CF1"/>
    <w:rsid w:val="00DE3D2D"/>
    <w:rsid w:val="00DE3FAE"/>
    <w:rsid w:val="00DE415B"/>
    <w:rsid w:val="00DE41E7"/>
    <w:rsid w:val="00DE4272"/>
    <w:rsid w:val="00DE458F"/>
    <w:rsid w:val="00DE4CFD"/>
    <w:rsid w:val="00DE4D05"/>
    <w:rsid w:val="00DE6361"/>
    <w:rsid w:val="00DE648F"/>
    <w:rsid w:val="00DE6718"/>
    <w:rsid w:val="00DE6CD9"/>
    <w:rsid w:val="00DE6E35"/>
    <w:rsid w:val="00DE6F43"/>
    <w:rsid w:val="00DE7455"/>
    <w:rsid w:val="00DE762B"/>
    <w:rsid w:val="00DE76F9"/>
    <w:rsid w:val="00DE7946"/>
    <w:rsid w:val="00DE7BC0"/>
    <w:rsid w:val="00DE7CB4"/>
    <w:rsid w:val="00DE7D2F"/>
    <w:rsid w:val="00DF0476"/>
    <w:rsid w:val="00DF06A4"/>
    <w:rsid w:val="00DF0807"/>
    <w:rsid w:val="00DF0952"/>
    <w:rsid w:val="00DF0BE6"/>
    <w:rsid w:val="00DF0E23"/>
    <w:rsid w:val="00DF10B9"/>
    <w:rsid w:val="00DF1461"/>
    <w:rsid w:val="00DF14FF"/>
    <w:rsid w:val="00DF17B9"/>
    <w:rsid w:val="00DF1ACA"/>
    <w:rsid w:val="00DF2166"/>
    <w:rsid w:val="00DF2542"/>
    <w:rsid w:val="00DF3232"/>
    <w:rsid w:val="00DF32A5"/>
    <w:rsid w:val="00DF33D4"/>
    <w:rsid w:val="00DF3954"/>
    <w:rsid w:val="00DF3D76"/>
    <w:rsid w:val="00DF452C"/>
    <w:rsid w:val="00DF454B"/>
    <w:rsid w:val="00DF45B4"/>
    <w:rsid w:val="00DF46E4"/>
    <w:rsid w:val="00DF48AE"/>
    <w:rsid w:val="00DF496E"/>
    <w:rsid w:val="00DF4C8F"/>
    <w:rsid w:val="00DF4D6C"/>
    <w:rsid w:val="00DF4E36"/>
    <w:rsid w:val="00DF58BA"/>
    <w:rsid w:val="00DF69F4"/>
    <w:rsid w:val="00DF6BF9"/>
    <w:rsid w:val="00DF6DC2"/>
    <w:rsid w:val="00DF7272"/>
    <w:rsid w:val="00DF760A"/>
    <w:rsid w:val="00DF7AC9"/>
    <w:rsid w:val="00E000EC"/>
    <w:rsid w:val="00E0019F"/>
    <w:rsid w:val="00E002C3"/>
    <w:rsid w:val="00E00365"/>
    <w:rsid w:val="00E003C0"/>
    <w:rsid w:val="00E0048F"/>
    <w:rsid w:val="00E00B99"/>
    <w:rsid w:val="00E00CB9"/>
    <w:rsid w:val="00E00D32"/>
    <w:rsid w:val="00E010F1"/>
    <w:rsid w:val="00E0148F"/>
    <w:rsid w:val="00E0162A"/>
    <w:rsid w:val="00E01C03"/>
    <w:rsid w:val="00E01CEB"/>
    <w:rsid w:val="00E01E2B"/>
    <w:rsid w:val="00E020BC"/>
    <w:rsid w:val="00E021CD"/>
    <w:rsid w:val="00E02278"/>
    <w:rsid w:val="00E024A7"/>
    <w:rsid w:val="00E02709"/>
    <w:rsid w:val="00E02B64"/>
    <w:rsid w:val="00E03080"/>
    <w:rsid w:val="00E03308"/>
    <w:rsid w:val="00E03311"/>
    <w:rsid w:val="00E0338B"/>
    <w:rsid w:val="00E03417"/>
    <w:rsid w:val="00E03703"/>
    <w:rsid w:val="00E037C0"/>
    <w:rsid w:val="00E03A83"/>
    <w:rsid w:val="00E03FB6"/>
    <w:rsid w:val="00E04294"/>
    <w:rsid w:val="00E04389"/>
    <w:rsid w:val="00E04BE5"/>
    <w:rsid w:val="00E04CE6"/>
    <w:rsid w:val="00E052FD"/>
    <w:rsid w:val="00E053A0"/>
    <w:rsid w:val="00E054BC"/>
    <w:rsid w:val="00E054D1"/>
    <w:rsid w:val="00E055CE"/>
    <w:rsid w:val="00E05870"/>
    <w:rsid w:val="00E05CC6"/>
    <w:rsid w:val="00E05D0A"/>
    <w:rsid w:val="00E05F1A"/>
    <w:rsid w:val="00E0630C"/>
    <w:rsid w:val="00E06521"/>
    <w:rsid w:val="00E06788"/>
    <w:rsid w:val="00E0759B"/>
    <w:rsid w:val="00E077CD"/>
    <w:rsid w:val="00E07949"/>
    <w:rsid w:val="00E07D54"/>
    <w:rsid w:val="00E07F80"/>
    <w:rsid w:val="00E104C3"/>
    <w:rsid w:val="00E104D1"/>
    <w:rsid w:val="00E108E3"/>
    <w:rsid w:val="00E10A69"/>
    <w:rsid w:val="00E10DD3"/>
    <w:rsid w:val="00E10F8F"/>
    <w:rsid w:val="00E116D8"/>
    <w:rsid w:val="00E118D2"/>
    <w:rsid w:val="00E11F66"/>
    <w:rsid w:val="00E12512"/>
    <w:rsid w:val="00E1252E"/>
    <w:rsid w:val="00E12A52"/>
    <w:rsid w:val="00E12C1E"/>
    <w:rsid w:val="00E132FB"/>
    <w:rsid w:val="00E13909"/>
    <w:rsid w:val="00E13AF4"/>
    <w:rsid w:val="00E14379"/>
    <w:rsid w:val="00E146C7"/>
    <w:rsid w:val="00E146E9"/>
    <w:rsid w:val="00E147A1"/>
    <w:rsid w:val="00E14CC5"/>
    <w:rsid w:val="00E15446"/>
    <w:rsid w:val="00E156FE"/>
    <w:rsid w:val="00E1582D"/>
    <w:rsid w:val="00E15C4B"/>
    <w:rsid w:val="00E16688"/>
    <w:rsid w:val="00E16821"/>
    <w:rsid w:val="00E16A6F"/>
    <w:rsid w:val="00E16DBB"/>
    <w:rsid w:val="00E16E64"/>
    <w:rsid w:val="00E20043"/>
    <w:rsid w:val="00E202EA"/>
    <w:rsid w:val="00E2058B"/>
    <w:rsid w:val="00E20CC7"/>
    <w:rsid w:val="00E20DD3"/>
    <w:rsid w:val="00E20E9A"/>
    <w:rsid w:val="00E20E9E"/>
    <w:rsid w:val="00E21708"/>
    <w:rsid w:val="00E217CF"/>
    <w:rsid w:val="00E21BDE"/>
    <w:rsid w:val="00E21F9D"/>
    <w:rsid w:val="00E21FBE"/>
    <w:rsid w:val="00E2281D"/>
    <w:rsid w:val="00E2288D"/>
    <w:rsid w:val="00E22967"/>
    <w:rsid w:val="00E22D16"/>
    <w:rsid w:val="00E22EDB"/>
    <w:rsid w:val="00E22FD3"/>
    <w:rsid w:val="00E23028"/>
    <w:rsid w:val="00E232E1"/>
    <w:rsid w:val="00E234D5"/>
    <w:rsid w:val="00E2361A"/>
    <w:rsid w:val="00E23903"/>
    <w:rsid w:val="00E23A12"/>
    <w:rsid w:val="00E23B26"/>
    <w:rsid w:val="00E23D2E"/>
    <w:rsid w:val="00E23FF3"/>
    <w:rsid w:val="00E240C5"/>
    <w:rsid w:val="00E240F0"/>
    <w:rsid w:val="00E241CB"/>
    <w:rsid w:val="00E2428D"/>
    <w:rsid w:val="00E24400"/>
    <w:rsid w:val="00E244C4"/>
    <w:rsid w:val="00E24657"/>
    <w:rsid w:val="00E246ED"/>
    <w:rsid w:val="00E24B37"/>
    <w:rsid w:val="00E24F3A"/>
    <w:rsid w:val="00E25009"/>
    <w:rsid w:val="00E256C2"/>
    <w:rsid w:val="00E25A72"/>
    <w:rsid w:val="00E25FAD"/>
    <w:rsid w:val="00E26285"/>
    <w:rsid w:val="00E264EE"/>
    <w:rsid w:val="00E26893"/>
    <w:rsid w:val="00E2691B"/>
    <w:rsid w:val="00E2693E"/>
    <w:rsid w:val="00E26D01"/>
    <w:rsid w:val="00E271AC"/>
    <w:rsid w:val="00E277DB"/>
    <w:rsid w:val="00E27C95"/>
    <w:rsid w:val="00E27CC4"/>
    <w:rsid w:val="00E27D33"/>
    <w:rsid w:val="00E27DB5"/>
    <w:rsid w:val="00E301DF"/>
    <w:rsid w:val="00E30827"/>
    <w:rsid w:val="00E30957"/>
    <w:rsid w:val="00E30A1E"/>
    <w:rsid w:val="00E30C33"/>
    <w:rsid w:val="00E30C84"/>
    <w:rsid w:val="00E30D37"/>
    <w:rsid w:val="00E30F09"/>
    <w:rsid w:val="00E30F7B"/>
    <w:rsid w:val="00E31095"/>
    <w:rsid w:val="00E3142B"/>
    <w:rsid w:val="00E31666"/>
    <w:rsid w:val="00E31B49"/>
    <w:rsid w:val="00E31B5D"/>
    <w:rsid w:val="00E31D17"/>
    <w:rsid w:val="00E31D6C"/>
    <w:rsid w:val="00E31DFB"/>
    <w:rsid w:val="00E31EB4"/>
    <w:rsid w:val="00E32061"/>
    <w:rsid w:val="00E32164"/>
    <w:rsid w:val="00E3233B"/>
    <w:rsid w:val="00E323E7"/>
    <w:rsid w:val="00E3275E"/>
    <w:rsid w:val="00E32867"/>
    <w:rsid w:val="00E32945"/>
    <w:rsid w:val="00E32A87"/>
    <w:rsid w:val="00E32AAD"/>
    <w:rsid w:val="00E32F98"/>
    <w:rsid w:val="00E332F8"/>
    <w:rsid w:val="00E340CD"/>
    <w:rsid w:val="00E34415"/>
    <w:rsid w:val="00E348F0"/>
    <w:rsid w:val="00E34B0A"/>
    <w:rsid w:val="00E35307"/>
    <w:rsid w:val="00E35A89"/>
    <w:rsid w:val="00E35E7A"/>
    <w:rsid w:val="00E360BF"/>
    <w:rsid w:val="00E36187"/>
    <w:rsid w:val="00E361B3"/>
    <w:rsid w:val="00E364B5"/>
    <w:rsid w:val="00E36C83"/>
    <w:rsid w:val="00E36CDF"/>
    <w:rsid w:val="00E36F15"/>
    <w:rsid w:val="00E37382"/>
    <w:rsid w:val="00E378F1"/>
    <w:rsid w:val="00E379F1"/>
    <w:rsid w:val="00E37B97"/>
    <w:rsid w:val="00E4071A"/>
    <w:rsid w:val="00E4098C"/>
    <w:rsid w:val="00E4099B"/>
    <w:rsid w:val="00E40AF5"/>
    <w:rsid w:val="00E40C24"/>
    <w:rsid w:val="00E4110C"/>
    <w:rsid w:val="00E4142B"/>
    <w:rsid w:val="00E414A2"/>
    <w:rsid w:val="00E4179A"/>
    <w:rsid w:val="00E42049"/>
    <w:rsid w:val="00E42082"/>
    <w:rsid w:val="00E420E9"/>
    <w:rsid w:val="00E424B2"/>
    <w:rsid w:val="00E425E1"/>
    <w:rsid w:val="00E43020"/>
    <w:rsid w:val="00E435B2"/>
    <w:rsid w:val="00E43699"/>
    <w:rsid w:val="00E43CE6"/>
    <w:rsid w:val="00E43F46"/>
    <w:rsid w:val="00E440F0"/>
    <w:rsid w:val="00E44173"/>
    <w:rsid w:val="00E441BB"/>
    <w:rsid w:val="00E44249"/>
    <w:rsid w:val="00E447AE"/>
    <w:rsid w:val="00E44A95"/>
    <w:rsid w:val="00E45922"/>
    <w:rsid w:val="00E45A26"/>
    <w:rsid w:val="00E45A34"/>
    <w:rsid w:val="00E45BC2"/>
    <w:rsid w:val="00E4619C"/>
    <w:rsid w:val="00E463E5"/>
    <w:rsid w:val="00E46439"/>
    <w:rsid w:val="00E46670"/>
    <w:rsid w:val="00E46F09"/>
    <w:rsid w:val="00E471FB"/>
    <w:rsid w:val="00E4791C"/>
    <w:rsid w:val="00E479EA"/>
    <w:rsid w:val="00E47AC9"/>
    <w:rsid w:val="00E50290"/>
    <w:rsid w:val="00E5081B"/>
    <w:rsid w:val="00E50BD1"/>
    <w:rsid w:val="00E513B5"/>
    <w:rsid w:val="00E513B7"/>
    <w:rsid w:val="00E5200E"/>
    <w:rsid w:val="00E521DD"/>
    <w:rsid w:val="00E52574"/>
    <w:rsid w:val="00E52680"/>
    <w:rsid w:val="00E52711"/>
    <w:rsid w:val="00E52E1A"/>
    <w:rsid w:val="00E52FD5"/>
    <w:rsid w:val="00E533A1"/>
    <w:rsid w:val="00E53B34"/>
    <w:rsid w:val="00E53F13"/>
    <w:rsid w:val="00E53F69"/>
    <w:rsid w:val="00E53F78"/>
    <w:rsid w:val="00E54314"/>
    <w:rsid w:val="00E544B5"/>
    <w:rsid w:val="00E54515"/>
    <w:rsid w:val="00E5464A"/>
    <w:rsid w:val="00E546EE"/>
    <w:rsid w:val="00E547BE"/>
    <w:rsid w:val="00E54BBB"/>
    <w:rsid w:val="00E54D4B"/>
    <w:rsid w:val="00E54DEB"/>
    <w:rsid w:val="00E55858"/>
    <w:rsid w:val="00E55A31"/>
    <w:rsid w:val="00E55B7A"/>
    <w:rsid w:val="00E55F00"/>
    <w:rsid w:val="00E55F9F"/>
    <w:rsid w:val="00E56578"/>
    <w:rsid w:val="00E566E0"/>
    <w:rsid w:val="00E56D99"/>
    <w:rsid w:val="00E57215"/>
    <w:rsid w:val="00E5742E"/>
    <w:rsid w:val="00E57629"/>
    <w:rsid w:val="00E57694"/>
    <w:rsid w:val="00E5770E"/>
    <w:rsid w:val="00E57754"/>
    <w:rsid w:val="00E578F6"/>
    <w:rsid w:val="00E579B8"/>
    <w:rsid w:val="00E605DA"/>
    <w:rsid w:val="00E60654"/>
    <w:rsid w:val="00E60793"/>
    <w:rsid w:val="00E60C78"/>
    <w:rsid w:val="00E61042"/>
    <w:rsid w:val="00E613F4"/>
    <w:rsid w:val="00E61965"/>
    <w:rsid w:val="00E61A30"/>
    <w:rsid w:val="00E61B02"/>
    <w:rsid w:val="00E61ED5"/>
    <w:rsid w:val="00E6204A"/>
    <w:rsid w:val="00E62407"/>
    <w:rsid w:val="00E62465"/>
    <w:rsid w:val="00E62543"/>
    <w:rsid w:val="00E62923"/>
    <w:rsid w:val="00E62924"/>
    <w:rsid w:val="00E62B34"/>
    <w:rsid w:val="00E62BAE"/>
    <w:rsid w:val="00E62ED4"/>
    <w:rsid w:val="00E631BC"/>
    <w:rsid w:val="00E639A2"/>
    <w:rsid w:val="00E63D21"/>
    <w:rsid w:val="00E63FD5"/>
    <w:rsid w:val="00E64319"/>
    <w:rsid w:val="00E643FC"/>
    <w:rsid w:val="00E644D6"/>
    <w:rsid w:val="00E64548"/>
    <w:rsid w:val="00E6458B"/>
    <w:rsid w:val="00E64652"/>
    <w:rsid w:val="00E648A8"/>
    <w:rsid w:val="00E64CBA"/>
    <w:rsid w:val="00E651A5"/>
    <w:rsid w:val="00E653A8"/>
    <w:rsid w:val="00E6562C"/>
    <w:rsid w:val="00E6596C"/>
    <w:rsid w:val="00E65DE8"/>
    <w:rsid w:val="00E65E17"/>
    <w:rsid w:val="00E66136"/>
    <w:rsid w:val="00E6631C"/>
    <w:rsid w:val="00E6660C"/>
    <w:rsid w:val="00E667EB"/>
    <w:rsid w:val="00E66EBC"/>
    <w:rsid w:val="00E67012"/>
    <w:rsid w:val="00E670AF"/>
    <w:rsid w:val="00E6710F"/>
    <w:rsid w:val="00E675B3"/>
    <w:rsid w:val="00E679F1"/>
    <w:rsid w:val="00E67C51"/>
    <w:rsid w:val="00E67C95"/>
    <w:rsid w:val="00E67CD2"/>
    <w:rsid w:val="00E67F5B"/>
    <w:rsid w:val="00E7010A"/>
    <w:rsid w:val="00E70116"/>
    <w:rsid w:val="00E70521"/>
    <w:rsid w:val="00E70568"/>
    <w:rsid w:val="00E70709"/>
    <w:rsid w:val="00E70EE9"/>
    <w:rsid w:val="00E71018"/>
    <w:rsid w:val="00E71185"/>
    <w:rsid w:val="00E712B5"/>
    <w:rsid w:val="00E71878"/>
    <w:rsid w:val="00E7187F"/>
    <w:rsid w:val="00E72040"/>
    <w:rsid w:val="00E72063"/>
    <w:rsid w:val="00E721F9"/>
    <w:rsid w:val="00E72A61"/>
    <w:rsid w:val="00E72ADC"/>
    <w:rsid w:val="00E731EC"/>
    <w:rsid w:val="00E73D53"/>
    <w:rsid w:val="00E73FB6"/>
    <w:rsid w:val="00E74664"/>
    <w:rsid w:val="00E74787"/>
    <w:rsid w:val="00E75153"/>
    <w:rsid w:val="00E7579C"/>
    <w:rsid w:val="00E757DC"/>
    <w:rsid w:val="00E758F1"/>
    <w:rsid w:val="00E75D66"/>
    <w:rsid w:val="00E7628B"/>
    <w:rsid w:val="00E7657C"/>
    <w:rsid w:val="00E76874"/>
    <w:rsid w:val="00E7714B"/>
    <w:rsid w:val="00E77492"/>
    <w:rsid w:val="00E77994"/>
    <w:rsid w:val="00E77B9D"/>
    <w:rsid w:val="00E80060"/>
    <w:rsid w:val="00E8043D"/>
    <w:rsid w:val="00E805A7"/>
    <w:rsid w:val="00E80643"/>
    <w:rsid w:val="00E80884"/>
    <w:rsid w:val="00E80A8C"/>
    <w:rsid w:val="00E80AF2"/>
    <w:rsid w:val="00E80B40"/>
    <w:rsid w:val="00E80EAC"/>
    <w:rsid w:val="00E8114C"/>
    <w:rsid w:val="00E81FEC"/>
    <w:rsid w:val="00E82302"/>
    <w:rsid w:val="00E82458"/>
    <w:rsid w:val="00E82689"/>
    <w:rsid w:val="00E826C6"/>
    <w:rsid w:val="00E826E8"/>
    <w:rsid w:val="00E82954"/>
    <w:rsid w:val="00E8299A"/>
    <w:rsid w:val="00E82A73"/>
    <w:rsid w:val="00E82B6B"/>
    <w:rsid w:val="00E82D08"/>
    <w:rsid w:val="00E82F3D"/>
    <w:rsid w:val="00E8308B"/>
    <w:rsid w:val="00E8323B"/>
    <w:rsid w:val="00E8374A"/>
    <w:rsid w:val="00E838CC"/>
    <w:rsid w:val="00E83BF9"/>
    <w:rsid w:val="00E83F8D"/>
    <w:rsid w:val="00E83FBE"/>
    <w:rsid w:val="00E842A6"/>
    <w:rsid w:val="00E84583"/>
    <w:rsid w:val="00E84C46"/>
    <w:rsid w:val="00E854A3"/>
    <w:rsid w:val="00E85757"/>
    <w:rsid w:val="00E8607A"/>
    <w:rsid w:val="00E860C0"/>
    <w:rsid w:val="00E86390"/>
    <w:rsid w:val="00E86591"/>
    <w:rsid w:val="00E86ABA"/>
    <w:rsid w:val="00E87027"/>
    <w:rsid w:val="00E8739A"/>
    <w:rsid w:val="00E87537"/>
    <w:rsid w:val="00E87755"/>
    <w:rsid w:val="00E8795B"/>
    <w:rsid w:val="00E879C8"/>
    <w:rsid w:val="00E90564"/>
    <w:rsid w:val="00E90716"/>
    <w:rsid w:val="00E9071C"/>
    <w:rsid w:val="00E90A10"/>
    <w:rsid w:val="00E90B51"/>
    <w:rsid w:val="00E90CFC"/>
    <w:rsid w:val="00E9150D"/>
    <w:rsid w:val="00E91743"/>
    <w:rsid w:val="00E91CE4"/>
    <w:rsid w:val="00E92322"/>
    <w:rsid w:val="00E92569"/>
    <w:rsid w:val="00E92CE1"/>
    <w:rsid w:val="00E939C3"/>
    <w:rsid w:val="00E94B73"/>
    <w:rsid w:val="00E94C20"/>
    <w:rsid w:val="00E94DD8"/>
    <w:rsid w:val="00E94FC3"/>
    <w:rsid w:val="00E9560B"/>
    <w:rsid w:val="00E957FD"/>
    <w:rsid w:val="00E96955"/>
    <w:rsid w:val="00E96B5D"/>
    <w:rsid w:val="00E96C08"/>
    <w:rsid w:val="00E96CF4"/>
    <w:rsid w:val="00E96D7A"/>
    <w:rsid w:val="00E972FD"/>
    <w:rsid w:val="00E9759F"/>
    <w:rsid w:val="00E97A21"/>
    <w:rsid w:val="00E97EA0"/>
    <w:rsid w:val="00EA0072"/>
    <w:rsid w:val="00EA0146"/>
    <w:rsid w:val="00EA0331"/>
    <w:rsid w:val="00EA03A1"/>
    <w:rsid w:val="00EA058B"/>
    <w:rsid w:val="00EA1282"/>
    <w:rsid w:val="00EA145F"/>
    <w:rsid w:val="00EA15AE"/>
    <w:rsid w:val="00EA15C1"/>
    <w:rsid w:val="00EA1C81"/>
    <w:rsid w:val="00EA210D"/>
    <w:rsid w:val="00EA232F"/>
    <w:rsid w:val="00EA23F2"/>
    <w:rsid w:val="00EA2431"/>
    <w:rsid w:val="00EA266D"/>
    <w:rsid w:val="00EA26EB"/>
    <w:rsid w:val="00EA2934"/>
    <w:rsid w:val="00EA2C29"/>
    <w:rsid w:val="00EA2EA6"/>
    <w:rsid w:val="00EA3814"/>
    <w:rsid w:val="00EA382B"/>
    <w:rsid w:val="00EA38A7"/>
    <w:rsid w:val="00EA3C84"/>
    <w:rsid w:val="00EA47FB"/>
    <w:rsid w:val="00EA48C7"/>
    <w:rsid w:val="00EA49CA"/>
    <w:rsid w:val="00EA4C1B"/>
    <w:rsid w:val="00EA4D06"/>
    <w:rsid w:val="00EA4DB2"/>
    <w:rsid w:val="00EA4EB5"/>
    <w:rsid w:val="00EA4F05"/>
    <w:rsid w:val="00EA5462"/>
    <w:rsid w:val="00EA5887"/>
    <w:rsid w:val="00EA5AA5"/>
    <w:rsid w:val="00EA5C96"/>
    <w:rsid w:val="00EA61CF"/>
    <w:rsid w:val="00EA649E"/>
    <w:rsid w:val="00EA6687"/>
    <w:rsid w:val="00EA6A1F"/>
    <w:rsid w:val="00EA6FE1"/>
    <w:rsid w:val="00EA7111"/>
    <w:rsid w:val="00EA7742"/>
    <w:rsid w:val="00EB0270"/>
    <w:rsid w:val="00EB0970"/>
    <w:rsid w:val="00EB0AF0"/>
    <w:rsid w:val="00EB0DDA"/>
    <w:rsid w:val="00EB13B4"/>
    <w:rsid w:val="00EB1525"/>
    <w:rsid w:val="00EB1597"/>
    <w:rsid w:val="00EB2F08"/>
    <w:rsid w:val="00EB3249"/>
    <w:rsid w:val="00EB3463"/>
    <w:rsid w:val="00EB355E"/>
    <w:rsid w:val="00EB385D"/>
    <w:rsid w:val="00EB3978"/>
    <w:rsid w:val="00EB3AE6"/>
    <w:rsid w:val="00EB4667"/>
    <w:rsid w:val="00EB46FA"/>
    <w:rsid w:val="00EB4F6D"/>
    <w:rsid w:val="00EB50B3"/>
    <w:rsid w:val="00EB542D"/>
    <w:rsid w:val="00EB6418"/>
    <w:rsid w:val="00EB69D1"/>
    <w:rsid w:val="00EB6B22"/>
    <w:rsid w:val="00EB6BE5"/>
    <w:rsid w:val="00EB6C8B"/>
    <w:rsid w:val="00EB70AF"/>
    <w:rsid w:val="00EB71F9"/>
    <w:rsid w:val="00EB7489"/>
    <w:rsid w:val="00EB7806"/>
    <w:rsid w:val="00EB797D"/>
    <w:rsid w:val="00EB7B96"/>
    <w:rsid w:val="00EC024E"/>
    <w:rsid w:val="00EC0281"/>
    <w:rsid w:val="00EC02A2"/>
    <w:rsid w:val="00EC0670"/>
    <w:rsid w:val="00EC0AAD"/>
    <w:rsid w:val="00EC195C"/>
    <w:rsid w:val="00EC19B7"/>
    <w:rsid w:val="00EC1A54"/>
    <w:rsid w:val="00EC1AC3"/>
    <w:rsid w:val="00EC1D64"/>
    <w:rsid w:val="00EC2139"/>
    <w:rsid w:val="00EC2255"/>
    <w:rsid w:val="00EC2319"/>
    <w:rsid w:val="00EC2951"/>
    <w:rsid w:val="00EC2A16"/>
    <w:rsid w:val="00EC2AD2"/>
    <w:rsid w:val="00EC2AF7"/>
    <w:rsid w:val="00EC2B9F"/>
    <w:rsid w:val="00EC2BCB"/>
    <w:rsid w:val="00EC306E"/>
    <w:rsid w:val="00EC3273"/>
    <w:rsid w:val="00EC3AEF"/>
    <w:rsid w:val="00EC3DCC"/>
    <w:rsid w:val="00EC455C"/>
    <w:rsid w:val="00EC4789"/>
    <w:rsid w:val="00EC4CF8"/>
    <w:rsid w:val="00EC4D2B"/>
    <w:rsid w:val="00EC504B"/>
    <w:rsid w:val="00EC56E2"/>
    <w:rsid w:val="00EC5A29"/>
    <w:rsid w:val="00EC61F9"/>
    <w:rsid w:val="00EC6475"/>
    <w:rsid w:val="00EC65AE"/>
    <w:rsid w:val="00EC7087"/>
    <w:rsid w:val="00EC723D"/>
    <w:rsid w:val="00EC76AA"/>
    <w:rsid w:val="00EC7A6B"/>
    <w:rsid w:val="00ED01E7"/>
    <w:rsid w:val="00ED02D8"/>
    <w:rsid w:val="00ED0466"/>
    <w:rsid w:val="00ED048B"/>
    <w:rsid w:val="00ED059F"/>
    <w:rsid w:val="00ED062C"/>
    <w:rsid w:val="00ED0701"/>
    <w:rsid w:val="00ED09E3"/>
    <w:rsid w:val="00ED130E"/>
    <w:rsid w:val="00ED1398"/>
    <w:rsid w:val="00ED2097"/>
    <w:rsid w:val="00ED2429"/>
    <w:rsid w:val="00ED2C77"/>
    <w:rsid w:val="00ED2D17"/>
    <w:rsid w:val="00ED318C"/>
    <w:rsid w:val="00ED32D6"/>
    <w:rsid w:val="00ED33C0"/>
    <w:rsid w:val="00ED3FB6"/>
    <w:rsid w:val="00ED4033"/>
    <w:rsid w:val="00ED4616"/>
    <w:rsid w:val="00ED4690"/>
    <w:rsid w:val="00ED4AF8"/>
    <w:rsid w:val="00ED543F"/>
    <w:rsid w:val="00ED55C6"/>
    <w:rsid w:val="00ED5C9B"/>
    <w:rsid w:val="00ED5D0B"/>
    <w:rsid w:val="00ED5DB0"/>
    <w:rsid w:val="00ED62DE"/>
    <w:rsid w:val="00ED6400"/>
    <w:rsid w:val="00ED65FE"/>
    <w:rsid w:val="00ED698F"/>
    <w:rsid w:val="00ED6CE5"/>
    <w:rsid w:val="00ED6FAA"/>
    <w:rsid w:val="00ED7074"/>
    <w:rsid w:val="00ED77E6"/>
    <w:rsid w:val="00ED79D0"/>
    <w:rsid w:val="00EE00FB"/>
    <w:rsid w:val="00EE00FD"/>
    <w:rsid w:val="00EE02AB"/>
    <w:rsid w:val="00EE0585"/>
    <w:rsid w:val="00EE0848"/>
    <w:rsid w:val="00EE086D"/>
    <w:rsid w:val="00EE1343"/>
    <w:rsid w:val="00EE13FC"/>
    <w:rsid w:val="00EE1653"/>
    <w:rsid w:val="00EE18F2"/>
    <w:rsid w:val="00EE1924"/>
    <w:rsid w:val="00EE1A05"/>
    <w:rsid w:val="00EE1B8E"/>
    <w:rsid w:val="00EE2325"/>
    <w:rsid w:val="00EE26CC"/>
    <w:rsid w:val="00EE26F1"/>
    <w:rsid w:val="00EE3457"/>
    <w:rsid w:val="00EE3579"/>
    <w:rsid w:val="00EE37F5"/>
    <w:rsid w:val="00EE3ACD"/>
    <w:rsid w:val="00EE3FA0"/>
    <w:rsid w:val="00EE417B"/>
    <w:rsid w:val="00EE4646"/>
    <w:rsid w:val="00EE4958"/>
    <w:rsid w:val="00EE4C0E"/>
    <w:rsid w:val="00EE4F0A"/>
    <w:rsid w:val="00EE5598"/>
    <w:rsid w:val="00EE59A4"/>
    <w:rsid w:val="00EE59B3"/>
    <w:rsid w:val="00EE5DBA"/>
    <w:rsid w:val="00EE68BF"/>
    <w:rsid w:val="00EE68EE"/>
    <w:rsid w:val="00EE6E72"/>
    <w:rsid w:val="00EE7187"/>
    <w:rsid w:val="00EE7274"/>
    <w:rsid w:val="00EE7649"/>
    <w:rsid w:val="00EE7A01"/>
    <w:rsid w:val="00EE7CA5"/>
    <w:rsid w:val="00EE7D5C"/>
    <w:rsid w:val="00EF043A"/>
    <w:rsid w:val="00EF044A"/>
    <w:rsid w:val="00EF079C"/>
    <w:rsid w:val="00EF0825"/>
    <w:rsid w:val="00EF0937"/>
    <w:rsid w:val="00EF16A0"/>
    <w:rsid w:val="00EF1B1C"/>
    <w:rsid w:val="00EF210A"/>
    <w:rsid w:val="00EF2768"/>
    <w:rsid w:val="00EF27DE"/>
    <w:rsid w:val="00EF29D1"/>
    <w:rsid w:val="00EF2A38"/>
    <w:rsid w:val="00EF2A5D"/>
    <w:rsid w:val="00EF2BB4"/>
    <w:rsid w:val="00EF3874"/>
    <w:rsid w:val="00EF39A4"/>
    <w:rsid w:val="00EF39E0"/>
    <w:rsid w:val="00EF3F30"/>
    <w:rsid w:val="00EF3F81"/>
    <w:rsid w:val="00EF3F8E"/>
    <w:rsid w:val="00EF446E"/>
    <w:rsid w:val="00EF49EF"/>
    <w:rsid w:val="00EF532D"/>
    <w:rsid w:val="00EF536E"/>
    <w:rsid w:val="00EF5379"/>
    <w:rsid w:val="00EF5640"/>
    <w:rsid w:val="00EF5736"/>
    <w:rsid w:val="00EF5801"/>
    <w:rsid w:val="00EF5857"/>
    <w:rsid w:val="00EF5C1B"/>
    <w:rsid w:val="00EF5FFF"/>
    <w:rsid w:val="00EF6F7D"/>
    <w:rsid w:val="00EF7B7F"/>
    <w:rsid w:val="00EF7C70"/>
    <w:rsid w:val="00EF7CFA"/>
    <w:rsid w:val="00F000E0"/>
    <w:rsid w:val="00F0041F"/>
    <w:rsid w:val="00F00829"/>
    <w:rsid w:val="00F009BC"/>
    <w:rsid w:val="00F00DB5"/>
    <w:rsid w:val="00F0111B"/>
    <w:rsid w:val="00F011E6"/>
    <w:rsid w:val="00F0126F"/>
    <w:rsid w:val="00F012DF"/>
    <w:rsid w:val="00F013E6"/>
    <w:rsid w:val="00F01470"/>
    <w:rsid w:val="00F019AD"/>
    <w:rsid w:val="00F01A82"/>
    <w:rsid w:val="00F01B4B"/>
    <w:rsid w:val="00F01C1F"/>
    <w:rsid w:val="00F02108"/>
    <w:rsid w:val="00F02812"/>
    <w:rsid w:val="00F03522"/>
    <w:rsid w:val="00F03B87"/>
    <w:rsid w:val="00F03CAA"/>
    <w:rsid w:val="00F04148"/>
    <w:rsid w:val="00F0464D"/>
    <w:rsid w:val="00F047F9"/>
    <w:rsid w:val="00F04982"/>
    <w:rsid w:val="00F04D2E"/>
    <w:rsid w:val="00F04E7D"/>
    <w:rsid w:val="00F04FCA"/>
    <w:rsid w:val="00F04FF5"/>
    <w:rsid w:val="00F050E2"/>
    <w:rsid w:val="00F050F3"/>
    <w:rsid w:val="00F05263"/>
    <w:rsid w:val="00F054A4"/>
    <w:rsid w:val="00F055BF"/>
    <w:rsid w:val="00F05DE4"/>
    <w:rsid w:val="00F05ED4"/>
    <w:rsid w:val="00F05F1D"/>
    <w:rsid w:val="00F06089"/>
    <w:rsid w:val="00F06517"/>
    <w:rsid w:val="00F069F5"/>
    <w:rsid w:val="00F06FC7"/>
    <w:rsid w:val="00F06FF7"/>
    <w:rsid w:val="00F07006"/>
    <w:rsid w:val="00F0716E"/>
    <w:rsid w:val="00F07287"/>
    <w:rsid w:val="00F0751C"/>
    <w:rsid w:val="00F07710"/>
    <w:rsid w:val="00F079EB"/>
    <w:rsid w:val="00F07CF6"/>
    <w:rsid w:val="00F1003F"/>
    <w:rsid w:val="00F10072"/>
    <w:rsid w:val="00F1010C"/>
    <w:rsid w:val="00F103D4"/>
    <w:rsid w:val="00F108AB"/>
    <w:rsid w:val="00F10A61"/>
    <w:rsid w:val="00F10AD3"/>
    <w:rsid w:val="00F10DD1"/>
    <w:rsid w:val="00F10F50"/>
    <w:rsid w:val="00F11107"/>
    <w:rsid w:val="00F11116"/>
    <w:rsid w:val="00F1117B"/>
    <w:rsid w:val="00F113DC"/>
    <w:rsid w:val="00F116E7"/>
    <w:rsid w:val="00F1185A"/>
    <w:rsid w:val="00F11AF6"/>
    <w:rsid w:val="00F11CFE"/>
    <w:rsid w:val="00F11E7D"/>
    <w:rsid w:val="00F11F9A"/>
    <w:rsid w:val="00F12386"/>
    <w:rsid w:val="00F1256D"/>
    <w:rsid w:val="00F12A47"/>
    <w:rsid w:val="00F12BBA"/>
    <w:rsid w:val="00F12C7C"/>
    <w:rsid w:val="00F131A2"/>
    <w:rsid w:val="00F13B4D"/>
    <w:rsid w:val="00F13BCA"/>
    <w:rsid w:val="00F13D23"/>
    <w:rsid w:val="00F13D38"/>
    <w:rsid w:val="00F145B9"/>
    <w:rsid w:val="00F147CD"/>
    <w:rsid w:val="00F14BFF"/>
    <w:rsid w:val="00F14CF3"/>
    <w:rsid w:val="00F14D29"/>
    <w:rsid w:val="00F1597C"/>
    <w:rsid w:val="00F15A5F"/>
    <w:rsid w:val="00F16357"/>
    <w:rsid w:val="00F166CD"/>
    <w:rsid w:val="00F16A1F"/>
    <w:rsid w:val="00F16D5D"/>
    <w:rsid w:val="00F16E4F"/>
    <w:rsid w:val="00F17041"/>
    <w:rsid w:val="00F171EB"/>
    <w:rsid w:val="00F17581"/>
    <w:rsid w:val="00F17F58"/>
    <w:rsid w:val="00F17F61"/>
    <w:rsid w:val="00F2044D"/>
    <w:rsid w:val="00F2093D"/>
    <w:rsid w:val="00F20966"/>
    <w:rsid w:val="00F20E48"/>
    <w:rsid w:val="00F21079"/>
    <w:rsid w:val="00F21331"/>
    <w:rsid w:val="00F21A5E"/>
    <w:rsid w:val="00F21BB6"/>
    <w:rsid w:val="00F21BCC"/>
    <w:rsid w:val="00F21E83"/>
    <w:rsid w:val="00F22235"/>
    <w:rsid w:val="00F223E4"/>
    <w:rsid w:val="00F226C9"/>
    <w:rsid w:val="00F227BD"/>
    <w:rsid w:val="00F2318E"/>
    <w:rsid w:val="00F233E6"/>
    <w:rsid w:val="00F2353F"/>
    <w:rsid w:val="00F23A83"/>
    <w:rsid w:val="00F23F66"/>
    <w:rsid w:val="00F24115"/>
    <w:rsid w:val="00F243E5"/>
    <w:rsid w:val="00F246F1"/>
    <w:rsid w:val="00F24887"/>
    <w:rsid w:val="00F24A14"/>
    <w:rsid w:val="00F24AB0"/>
    <w:rsid w:val="00F24D1B"/>
    <w:rsid w:val="00F24DB4"/>
    <w:rsid w:val="00F256A6"/>
    <w:rsid w:val="00F258BB"/>
    <w:rsid w:val="00F259BC"/>
    <w:rsid w:val="00F25B68"/>
    <w:rsid w:val="00F2622D"/>
    <w:rsid w:val="00F2626B"/>
    <w:rsid w:val="00F2649E"/>
    <w:rsid w:val="00F26658"/>
    <w:rsid w:val="00F26703"/>
    <w:rsid w:val="00F26808"/>
    <w:rsid w:val="00F269B1"/>
    <w:rsid w:val="00F26DCC"/>
    <w:rsid w:val="00F26F2D"/>
    <w:rsid w:val="00F27159"/>
    <w:rsid w:val="00F272A1"/>
    <w:rsid w:val="00F2750C"/>
    <w:rsid w:val="00F2754A"/>
    <w:rsid w:val="00F27566"/>
    <w:rsid w:val="00F275AD"/>
    <w:rsid w:val="00F27707"/>
    <w:rsid w:val="00F2775A"/>
    <w:rsid w:val="00F277C8"/>
    <w:rsid w:val="00F27958"/>
    <w:rsid w:val="00F27C89"/>
    <w:rsid w:val="00F27D50"/>
    <w:rsid w:val="00F27D8A"/>
    <w:rsid w:val="00F27DBE"/>
    <w:rsid w:val="00F301A6"/>
    <w:rsid w:val="00F3091E"/>
    <w:rsid w:val="00F30977"/>
    <w:rsid w:val="00F30B74"/>
    <w:rsid w:val="00F30E9E"/>
    <w:rsid w:val="00F311D8"/>
    <w:rsid w:val="00F3151C"/>
    <w:rsid w:val="00F316BE"/>
    <w:rsid w:val="00F31DE8"/>
    <w:rsid w:val="00F31E81"/>
    <w:rsid w:val="00F31F8E"/>
    <w:rsid w:val="00F31FC8"/>
    <w:rsid w:val="00F3215B"/>
    <w:rsid w:val="00F32C25"/>
    <w:rsid w:val="00F32EE5"/>
    <w:rsid w:val="00F331D6"/>
    <w:rsid w:val="00F33631"/>
    <w:rsid w:val="00F338C9"/>
    <w:rsid w:val="00F33A7A"/>
    <w:rsid w:val="00F33D3B"/>
    <w:rsid w:val="00F33F84"/>
    <w:rsid w:val="00F341DE"/>
    <w:rsid w:val="00F34C79"/>
    <w:rsid w:val="00F34E79"/>
    <w:rsid w:val="00F34F91"/>
    <w:rsid w:val="00F3501E"/>
    <w:rsid w:val="00F35173"/>
    <w:rsid w:val="00F3536E"/>
    <w:rsid w:val="00F35595"/>
    <w:rsid w:val="00F35821"/>
    <w:rsid w:val="00F359FA"/>
    <w:rsid w:val="00F3604A"/>
    <w:rsid w:val="00F36ACC"/>
    <w:rsid w:val="00F36CA1"/>
    <w:rsid w:val="00F370AE"/>
    <w:rsid w:val="00F3715A"/>
    <w:rsid w:val="00F37326"/>
    <w:rsid w:val="00F374DA"/>
    <w:rsid w:val="00F37854"/>
    <w:rsid w:val="00F37C33"/>
    <w:rsid w:val="00F37EA8"/>
    <w:rsid w:val="00F400CF"/>
    <w:rsid w:val="00F40132"/>
    <w:rsid w:val="00F40205"/>
    <w:rsid w:val="00F40270"/>
    <w:rsid w:val="00F403E2"/>
    <w:rsid w:val="00F40840"/>
    <w:rsid w:val="00F409B8"/>
    <w:rsid w:val="00F40A63"/>
    <w:rsid w:val="00F40D87"/>
    <w:rsid w:val="00F40E38"/>
    <w:rsid w:val="00F41225"/>
    <w:rsid w:val="00F41266"/>
    <w:rsid w:val="00F41405"/>
    <w:rsid w:val="00F41632"/>
    <w:rsid w:val="00F41651"/>
    <w:rsid w:val="00F4177F"/>
    <w:rsid w:val="00F419A3"/>
    <w:rsid w:val="00F41B47"/>
    <w:rsid w:val="00F41E45"/>
    <w:rsid w:val="00F4228D"/>
    <w:rsid w:val="00F423F2"/>
    <w:rsid w:val="00F42652"/>
    <w:rsid w:val="00F42DF5"/>
    <w:rsid w:val="00F43308"/>
    <w:rsid w:val="00F438D7"/>
    <w:rsid w:val="00F438FF"/>
    <w:rsid w:val="00F4390E"/>
    <w:rsid w:val="00F43CB0"/>
    <w:rsid w:val="00F44075"/>
    <w:rsid w:val="00F440AE"/>
    <w:rsid w:val="00F443F0"/>
    <w:rsid w:val="00F449F3"/>
    <w:rsid w:val="00F44AEF"/>
    <w:rsid w:val="00F450EE"/>
    <w:rsid w:val="00F451E9"/>
    <w:rsid w:val="00F452A2"/>
    <w:rsid w:val="00F453F8"/>
    <w:rsid w:val="00F455CD"/>
    <w:rsid w:val="00F460F6"/>
    <w:rsid w:val="00F46193"/>
    <w:rsid w:val="00F46BA6"/>
    <w:rsid w:val="00F46FB4"/>
    <w:rsid w:val="00F4712B"/>
    <w:rsid w:val="00F4712E"/>
    <w:rsid w:val="00F4722E"/>
    <w:rsid w:val="00F478B4"/>
    <w:rsid w:val="00F47AF5"/>
    <w:rsid w:val="00F47BC6"/>
    <w:rsid w:val="00F47E47"/>
    <w:rsid w:val="00F47E72"/>
    <w:rsid w:val="00F47F3B"/>
    <w:rsid w:val="00F47F42"/>
    <w:rsid w:val="00F5060F"/>
    <w:rsid w:val="00F51288"/>
    <w:rsid w:val="00F514A6"/>
    <w:rsid w:val="00F515BF"/>
    <w:rsid w:val="00F51981"/>
    <w:rsid w:val="00F51CE5"/>
    <w:rsid w:val="00F51E29"/>
    <w:rsid w:val="00F51F33"/>
    <w:rsid w:val="00F52120"/>
    <w:rsid w:val="00F52352"/>
    <w:rsid w:val="00F53326"/>
    <w:rsid w:val="00F5338A"/>
    <w:rsid w:val="00F53B85"/>
    <w:rsid w:val="00F53C92"/>
    <w:rsid w:val="00F53E17"/>
    <w:rsid w:val="00F540A1"/>
    <w:rsid w:val="00F5423B"/>
    <w:rsid w:val="00F54575"/>
    <w:rsid w:val="00F5468D"/>
    <w:rsid w:val="00F54BEA"/>
    <w:rsid w:val="00F54E4C"/>
    <w:rsid w:val="00F54EC9"/>
    <w:rsid w:val="00F55299"/>
    <w:rsid w:val="00F555A3"/>
    <w:rsid w:val="00F55CB5"/>
    <w:rsid w:val="00F55DB4"/>
    <w:rsid w:val="00F55E47"/>
    <w:rsid w:val="00F55F5E"/>
    <w:rsid w:val="00F5630C"/>
    <w:rsid w:val="00F56529"/>
    <w:rsid w:val="00F5680E"/>
    <w:rsid w:val="00F5742C"/>
    <w:rsid w:val="00F57722"/>
    <w:rsid w:val="00F57A53"/>
    <w:rsid w:val="00F57D55"/>
    <w:rsid w:val="00F6016F"/>
    <w:rsid w:val="00F6019D"/>
    <w:rsid w:val="00F60635"/>
    <w:rsid w:val="00F60657"/>
    <w:rsid w:val="00F60D8E"/>
    <w:rsid w:val="00F60DF1"/>
    <w:rsid w:val="00F60E13"/>
    <w:rsid w:val="00F60E56"/>
    <w:rsid w:val="00F610EF"/>
    <w:rsid w:val="00F6110F"/>
    <w:rsid w:val="00F611A8"/>
    <w:rsid w:val="00F61205"/>
    <w:rsid w:val="00F61279"/>
    <w:rsid w:val="00F61413"/>
    <w:rsid w:val="00F614D6"/>
    <w:rsid w:val="00F61776"/>
    <w:rsid w:val="00F61BD1"/>
    <w:rsid w:val="00F6217B"/>
    <w:rsid w:val="00F6222B"/>
    <w:rsid w:val="00F6261A"/>
    <w:rsid w:val="00F630F0"/>
    <w:rsid w:val="00F638EF"/>
    <w:rsid w:val="00F639B7"/>
    <w:rsid w:val="00F63E76"/>
    <w:rsid w:val="00F64035"/>
    <w:rsid w:val="00F640AE"/>
    <w:rsid w:val="00F64788"/>
    <w:rsid w:val="00F649E7"/>
    <w:rsid w:val="00F64ED5"/>
    <w:rsid w:val="00F65089"/>
    <w:rsid w:val="00F650CD"/>
    <w:rsid w:val="00F6511E"/>
    <w:rsid w:val="00F65489"/>
    <w:rsid w:val="00F66211"/>
    <w:rsid w:val="00F662D4"/>
    <w:rsid w:val="00F663BA"/>
    <w:rsid w:val="00F663F1"/>
    <w:rsid w:val="00F6696E"/>
    <w:rsid w:val="00F66BCE"/>
    <w:rsid w:val="00F66D5B"/>
    <w:rsid w:val="00F66F58"/>
    <w:rsid w:val="00F673A8"/>
    <w:rsid w:val="00F67435"/>
    <w:rsid w:val="00F6752A"/>
    <w:rsid w:val="00F67720"/>
    <w:rsid w:val="00F678BF"/>
    <w:rsid w:val="00F67CC4"/>
    <w:rsid w:val="00F70099"/>
    <w:rsid w:val="00F70407"/>
    <w:rsid w:val="00F706FF"/>
    <w:rsid w:val="00F708DC"/>
    <w:rsid w:val="00F70AC0"/>
    <w:rsid w:val="00F70FCA"/>
    <w:rsid w:val="00F7141F"/>
    <w:rsid w:val="00F71735"/>
    <w:rsid w:val="00F71B2E"/>
    <w:rsid w:val="00F71E1D"/>
    <w:rsid w:val="00F71F95"/>
    <w:rsid w:val="00F72260"/>
    <w:rsid w:val="00F72B41"/>
    <w:rsid w:val="00F737D0"/>
    <w:rsid w:val="00F74069"/>
    <w:rsid w:val="00F745CE"/>
    <w:rsid w:val="00F7480D"/>
    <w:rsid w:val="00F74B8A"/>
    <w:rsid w:val="00F74BD4"/>
    <w:rsid w:val="00F7567C"/>
    <w:rsid w:val="00F757B8"/>
    <w:rsid w:val="00F75999"/>
    <w:rsid w:val="00F75A1A"/>
    <w:rsid w:val="00F75BF1"/>
    <w:rsid w:val="00F76997"/>
    <w:rsid w:val="00F76AF3"/>
    <w:rsid w:val="00F7702F"/>
    <w:rsid w:val="00F77228"/>
    <w:rsid w:val="00F77241"/>
    <w:rsid w:val="00F77354"/>
    <w:rsid w:val="00F776FB"/>
    <w:rsid w:val="00F77893"/>
    <w:rsid w:val="00F77AA4"/>
    <w:rsid w:val="00F80046"/>
    <w:rsid w:val="00F80294"/>
    <w:rsid w:val="00F8036D"/>
    <w:rsid w:val="00F804B7"/>
    <w:rsid w:val="00F8084E"/>
    <w:rsid w:val="00F80BE1"/>
    <w:rsid w:val="00F81058"/>
    <w:rsid w:val="00F810C7"/>
    <w:rsid w:val="00F8156B"/>
    <w:rsid w:val="00F81ADC"/>
    <w:rsid w:val="00F824A6"/>
    <w:rsid w:val="00F82895"/>
    <w:rsid w:val="00F831CB"/>
    <w:rsid w:val="00F83308"/>
    <w:rsid w:val="00F83415"/>
    <w:rsid w:val="00F8343D"/>
    <w:rsid w:val="00F8351E"/>
    <w:rsid w:val="00F8362B"/>
    <w:rsid w:val="00F8378D"/>
    <w:rsid w:val="00F8380B"/>
    <w:rsid w:val="00F83A11"/>
    <w:rsid w:val="00F83FA6"/>
    <w:rsid w:val="00F844B6"/>
    <w:rsid w:val="00F845A1"/>
    <w:rsid w:val="00F845E1"/>
    <w:rsid w:val="00F8470F"/>
    <w:rsid w:val="00F84942"/>
    <w:rsid w:val="00F84F42"/>
    <w:rsid w:val="00F851F3"/>
    <w:rsid w:val="00F8572E"/>
    <w:rsid w:val="00F85928"/>
    <w:rsid w:val="00F85BA2"/>
    <w:rsid w:val="00F85C18"/>
    <w:rsid w:val="00F85CBA"/>
    <w:rsid w:val="00F85EFA"/>
    <w:rsid w:val="00F861D5"/>
    <w:rsid w:val="00F863DB"/>
    <w:rsid w:val="00F86AC7"/>
    <w:rsid w:val="00F86F10"/>
    <w:rsid w:val="00F870F1"/>
    <w:rsid w:val="00F87222"/>
    <w:rsid w:val="00F87851"/>
    <w:rsid w:val="00F8785A"/>
    <w:rsid w:val="00F87EC9"/>
    <w:rsid w:val="00F87F2F"/>
    <w:rsid w:val="00F903CE"/>
    <w:rsid w:val="00F9065D"/>
    <w:rsid w:val="00F907D8"/>
    <w:rsid w:val="00F90B08"/>
    <w:rsid w:val="00F915E3"/>
    <w:rsid w:val="00F9178E"/>
    <w:rsid w:val="00F91955"/>
    <w:rsid w:val="00F919A2"/>
    <w:rsid w:val="00F91AE4"/>
    <w:rsid w:val="00F91E9F"/>
    <w:rsid w:val="00F9214A"/>
    <w:rsid w:val="00F92308"/>
    <w:rsid w:val="00F92428"/>
    <w:rsid w:val="00F9272F"/>
    <w:rsid w:val="00F92D12"/>
    <w:rsid w:val="00F92E52"/>
    <w:rsid w:val="00F93501"/>
    <w:rsid w:val="00F93BF6"/>
    <w:rsid w:val="00F93CEA"/>
    <w:rsid w:val="00F93D4A"/>
    <w:rsid w:val="00F94577"/>
    <w:rsid w:val="00F9480D"/>
    <w:rsid w:val="00F94857"/>
    <w:rsid w:val="00F949C6"/>
    <w:rsid w:val="00F94A24"/>
    <w:rsid w:val="00F94A79"/>
    <w:rsid w:val="00F94AEB"/>
    <w:rsid w:val="00F94B5C"/>
    <w:rsid w:val="00F94EEE"/>
    <w:rsid w:val="00F950EF"/>
    <w:rsid w:val="00F95398"/>
    <w:rsid w:val="00F9560A"/>
    <w:rsid w:val="00F958B8"/>
    <w:rsid w:val="00F95C15"/>
    <w:rsid w:val="00F95E17"/>
    <w:rsid w:val="00F965D5"/>
    <w:rsid w:val="00F96775"/>
    <w:rsid w:val="00F96859"/>
    <w:rsid w:val="00F96910"/>
    <w:rsid w:val="00F96B9E"/>
    <w:rsid w:val="00F96FEF"/>
    <w:rsid w:val="00F9756B"/>
    <w:rsid w:val="00F9786C"/>
    <w:rsid w:val="00F97C45"/>
    <w:rsid w:val="00F97D9C"/>
    <w:rsid w:val="00FA005E"/>
    <w:rsid w:val="00FA00EA"/>
    <w:rsid w:val="00FA010E"/>
    <w:rsid w:val="00FA033B"/>
    <w:rsid w:val="00FA05D0"/>
    <w:rsid w:val="00FA075E"/>
    <w:rsid w:val="00FA093F"/>
    <w:rsid w:val="00FA0EFD"/>
    <w:rsid w:val="00FA10C3"/>
    <w:rsid w:val="00FA1942"/>
    <w:rsid w:val="00FA25F4"/>
    <w:rsid w:val="00FA2C88"/>
    <w:rsid w:val="00FA2D96"/>
    <w:rsid w:val="00FA2D99"/>
    <w:rsid w:val="00FA2DF6"/>
    <w:rsid w:val="00FA30F1"/>
    <w:rsid w:val="00FA313D"/>
    <w:rsid w:val="00FA357D"/>
    <w:rsid w:val="00FA3B65"/>
    <w:rsid w:val="00FA3D70"/>
    <w:rsid w:val="00FA41A0"/>
    <w:rsid w:val="00FA47EC"/>
    <w:rsid w:val="00FA4B3A"/>
    <w:rsid w:val="00FA521C"/>
    <w:rsid w:val="00FA5508"/>
    <w:rsid w:val="00FA5C7A"/>
    <w:rsid w:val="00FA5C85"/>
    <w:rsid w:val="00FA5CC0"/>
    <w:rsid w:val="00FA5F41"/>
    <w:rsid w:val="00FA622B"/>
    <w:rsid w:val="00FA68FE"/>
    <w:rsid w:val="00FA69B8"/>
    <w:rsid w:val="00FA69CB"/>
    <w:rsid w:val="00FA7643"/>
    <w:rsid w:val="00FA77A8"/>
    <w:rsid w:val="00FA7AC1"/>
    <w:rsid w:val="00FA7D10"/>
    <w:rsid w:val="00FA7FAB"/>
    <w:rsid w:val="00FB029A"/>
    <w:rsid w:val="00FB0385"/>
    <w:rsid w:val="00FB0398"/>
    <w:rsid w:val="00FB0471"/>
    <w:rsid w:val="00FB057F"/>
    <w:rsid w:val="00FB0BC9"/>
    <w:rsid w:val="00FB0D1E"/>
    <w:rsid w:val="00FB0E09"/>
    <w:rsid w:val="00FB0FD8"/>
    <w:rsid w:val="00FB121B"/>
    <w:rsid w:val="00FB14FC"/>
    <w:rsid w:val="00FB162F"/>
    <w:rsid w:val="00FB196B"/>
    <w:rsid w:val="00FB1A2E"/>
    <w:rsid w:val="00FB1A80"/>
    <w:rsid w:val="00FB1C8C"/>
    <w:rsid w:val="00FB1E3A"/>
    <w:rsid w:val="00FB2658"/>
    <w:rsid w:val="00FB26BB"/>
    <w:rsid w:val="00FB279C"/>
    <w:rsid w:val="00FB27E3"/>
    <w:rsid w:val="00FB2895"/>
    <w:rsid w:val="00FB2907"/>
    <w:rsid w:val="00FB293E"/>
    <w:rsid w:val="00FB3960"/>
    <w:rsid w:val="00FB39D8"/>
    <w:rsid w:val="00FB3E18"/>
    <w:rsid w:val="00FB3F8A"/>
    <w:rsid w:val="00FB4413"/>
    <w:rsid w:val="00FB47E5"/>
    <w:rsid w:val="00FB4951"/>
    <w:rsid w:val="00FB4E07"/>
    <w:rsid w:val="00FB4FE7"/>
    <w:rsid w:val="00FB52E4"/>
    <w:rsid w:val="00FB5487"/>
    <w:rsid w:val="00FB5556"/>
    <w:rsid w:val="00FB5576"/>
    <w:rsid w:val="00FB6E95"/>
    <w:rsid w:val="00FB6E9D"/>
    <w:rsid w:val="00FB7053"/>
    <w:rsid w:val="00FB74A6"/>
    <w:rsid w:val="00FB76DC"/>
    <w:rsid w:val="00FB7912"/>
    <w:rsid w:val="00FB7B42"/>
    <w:rsid w:val="00FC0268"/>
    <w:rsid w:val="00FC0390"/>
    <w:rsid w:val="00FC0614"/>
    <w:rsid w:val="00FC0B31"/>
    <w:rsid w:val="00FC0D41"/>
    <w:rsid w:val="00FC107E"/>
    <w:rsid w:val="00FC13D5"/>
    <w:rsid w:val="00FC14B3"/>
    <w:rsid w:val="00FC1757"/>
    <w:rsid w:val="00FC17EC"/>
    <w:rsid w:val="00FC1E47"/>
    <w:rsid w:val="00FC2954"/>
    <w:rsid w:val="00FC2A4F"/>
    <w:rsid w:val="00FC2DD9"/>
    <w:rsid w:val="00FC3079"/>
    <w:rsid w:val="00FC31B4"/>
    <w:rsid w:val="00FC3AB9"/>
    <w:rsid w:val="00FC3BA6"/>
    <w:rsid w:val="00FC3C79"/>
    <w:rsid w:val="00FC438D"/>
    <w:rsid w:val="00FC43E7"/>
    <w:rsid w:val="00FC44C7"/>
    <w:rsid w:val="00FC4A2B"/>
    <w:rsid w:val="00FC4F28"/>
    <w:rsid w:val="00FC4F5E"/>
    <w:rsid w:val="00FC5129"/>
    <w:rsid w:val="00FC5364"/>
    <w:rsid w:val="00FC5505"/>
    <w:rsid w:val="00FC5560"/>
    <w:rsid w:val="00FC573D"/>
    <w:rsid w:val="00FC5B9A"/>
    <w:rsid w:val="00FC5BAB"/>
    <w:rsid w:val="00FC5C40"/>
    <w:rsid w:val="00FC5F10"/>
    <w:rsid w:val="00FC608F"/>
    <w:rsid w:val="00FC66C7"/>
    <w:rsid w:val="00FC693B"/>
    <w:rsid w:val="00FC6C3E"/>
    <w:rsid w:val="00FC723D"/>
    <w:rsid w:val="00FC75B7"/>
    <w:rsid w:val="00FC799C"/>
    <w:rsid w:val="00FC7A10"/>
    <w:rsid w:val="00FD00BB"/>
    <w:rsid w:val="00FD01BA"/>
    <w:rsid w:val="00FD0302"/>
    <w:rsid w:val="00FD0824"/>
    <w:rsid w:val="00FD0B6E"/>
    <w:rsid w:val="00FD11C6"/>
    <w:rsid w:val="00FD154D"/>
    <w:rsid w:val="00FD1A88"/>
    <w:rsid w:val="00FD1CF2"/>
    <w:rsid w:val="00FD1FBB"/>
    <w:rsid w:val="00FD23B8"/>
    <w:rsid w:val="00FD23CE"/>
    <w:rsid w:val="00FD2569"/>
    <w:rsid w:val="00FD2DBA"/>
    <w:rsid w:val="00FD2E83"/>
    <w:rsid w:val="00FD2F06"/>
    <w:rsid w:val="00FD39FD"/>
    <w:rsid w:val="00FD3BFD"/>
    <w:rsid w:val="00FD4042"/>
    <w:rsid w:val="00FD40B2"/>
    <w:rsid w:val="00FD45BD"/>
    <w:rsid w:val="00FD4FC4"/>
    <w:rsid w:val="00FD55C3"/>
    <w:rsid w:val="00FD5ADB"/>
    <w:rsid w:val="00FD5B28"/>
    <w:rsid w:val="00FD5B9C"/>
    <w:rsid w:val="00FD5D6B"/>
    <w:rsid w:val="00FD5DD0"/>
    <w:rsid w:val="00FD5F1E"/>
    <w:rsid w:val="00FD5F2B"/>
    <w:rsid w:val="00FD628E"/>
    <w:rsid w:val="00FD669A"/>
    <w:rsid w:val="00FD683D"/>
    <w:rsid w:val="00FD6EBA"/>
    <w:rsid w:val="00FD6F8A"/>
    <w:rsid w:val="00FD6FE1"/>
    <w:rsid w:val="00FD724B"/>
    <w:rsid w:val="00FD7368"/>
    <w:rsid w:val="00FD7670"/>
    <w:rsid w:val="00FD770E"/>
    <w:rsid w:val="00FD78E0"/>
    <w:rsid w:val="00FD7C5F"/>
    <w:rsid w:val="00FD7E2F"/>
    <w:rsid w:val="00FE0065"/>
    <w:rsid w:val="00FE0076"/>
    <w:rsid w:val="00FE09BB"/>
    <w:rsid w:val="00FE0C01"/>
    <w:rsid w:val="00FE0D23"/>
    <w:rsid w:val="00FE0D59"/>
    <w:rsid w:val="00FE1341"/>
    <w:rsid w:val="00FE135D"/>
    <w:rsid w:val="00FE1592"/>
    <w:rsid w:val="00FE1798"/>
    <w:rsid w:val="00FE183F"/>
    <w:rsid w:val="00FE18AD"/>
    <w:rsid w:val="00FE1FFE"/>
    <w:rsid w:val="00FE279B"/>
    <w:rsid w:val="00FE2B6D"/>
    <w:rsid w:val="00FE2D07"/>
    <w:rsid w:val="00FE3B32"/>
    <w:rsid w:val="00FE3B8C"/>
    <w:rsid w:val="00FE3CEF"/>
    <w:rsid w:val="00FE4020"/>
    <w:rsid w:val="00FE44B5"/>
    <w:rsid w:val="00FE48F6"/>
    <w:rsid w:val="00FE494C"/>
    <w:rsid w:val="00FE49B5"/>
    <w:rsid w:val="00FE4B1F"/>
    <w:rsid w:val="00FE4D9E"/>
    <w:rsid w:val="00FE503C"/>
    <w:rsid w:val="00FE5248"/>
    <w:rsid w:val="00FE55DB"/>
    <w:rsid w:val="00FE5674"/>
    <w:rsid w:val="00FE5740"/>
    <w:rsid w:val="00FE5A75"/>
    <w:rsid w:val="00FE6347"/>
    <w:rsid w:val="00FE63A5"/>
    <w:rsid w:val="00FE63C0"/>
    <w:rsid w:val="00FE668F"/>
    <w:rsid w:val="00FE674B"/>
    <w:rsid w:val="00FE6842"/>
    <w:rsid w:val="00FE6A33"/>
    <w:rsid w:val="00FE6F8D"/>
    <w:rsid w:val="00FE7004"/>
    <w:rsid w:val="00FE714D"/>
    <w:rsid w:val="00FE7536"/>
    <w:rsid w:val="00FE776D"/>
    <w:rsid w:val="00FE7819"/>
    <w:rsid w:val="00FE78A5"/>
    <w:rsid w:val="00FE790B"/>
    <w:rsid w:val="00FE7AEE"/>
    <w:rsid w:val="00FE7E11"/>
    <w:rsid w:val="00FE7F6A"/>
    <w:rsid w:val="00FF00E5"/>
    <w:rsid w:val="00FF0192"/>
    <w:rsid w:val="00FF0199"/>
    <w:rsid w:val="00FF038A"/>
    <w:rsid w:val="00FF0C9B"/>
    <w:rsid w:val="00FF1E13"/>
    <w:rsid w:val="00FF1E7E"/>
    <w:rsid w:val="00FF232E"/>
    <w:rsid w:val="00FF2864"/>
    <w:rsid w:val="00FF2995"/>
    <w:rsid w:val="00FF2DF9"/>
    <w:rsid w:val="00FF3186"/>
    <w:rsid w:val="00FF35E5"/>
    <w:rsid w:val="00FF3900"/>
    <w:rsid w:val="00FF4771"/>
    <w:rsid w:val="00FF4CB1"/>
    <w:rsid w:val="00FF4CF2"/>
    <w:rsid w:val="00FF4F22"/>
    <w:rsid w:val="00FF5375"/>
    <w:rsid w:val="00FF6062"/>
    <w:rsid w:val="00FF60B3"/>
    <w:rsid w:val="00FF6145"/>
    <w:rsid w:val="00FF6E9E"/>
    <w:rsid w:val="00FF6FC5"/>
    <w:rsid w:val="00FF706B"/>
    <w:rsid w:val="00FF7173"/>
    <w:rsid w:val="00FF7493"/>
    <w:rsid w:val="00FF7807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none [3212]" strokecolor="none [3213]">
      <v:fill color="none [3212]"/>
      <v:stroke color="none [3213]" weight="1pt"/>
    </o:shapedefaults>
    <o:shapelayout v:ext="edit">
      <o:idmap v:ext="edit" data="1"/>
    </o:shapelayout>
  </w:shapeDefaults>
  <w:decimalSymbol w:val=","/>
  <w:listSeparator w:val=";"/>
  <w14:docId w14:val="1D897E52"/>
  <w15:docId w15:val="{C3FC4A7E-7F30-4A27-9AAA-2DFBEC26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Legenda de figuras e tabelas"/>
    <w:qFormat/>
    <w:rsid w:val="00582F83"/>
    <w:rPr>
      <w:sz w:val="22"/>
      <w:szCs w:val="24"/>
      <w:lang w:eastAsia="en-US"/>
    </w:rPr>
  </w:style>
  <w:style w:type="paragraph" w:styleId="Ttulo1">
    <w:name w:val="heading 1"/>
    <w:aliases w:val="Seção Primária"/>
    <w:basedOn w:val="Normal"/>
    <w:next w:val="Normal"/>
    <w:link w:val="Ttulo1Char1"/>
    <w:uiPriority w:val="9"/>
    <w:qFormat/>
    <w:rsid w:val="00707F93"/>
    <w:pPr>
      <w:keepNext/>
      <w:spacing w:after="240"/>
      <w:outlineLvl w:val="0"/>
    </w:pPr>
    <w:rPr>
      <w:b/>
      <w:sz w:val="21"/>
    </w:rPr>
  </w:style>
  <w:style w:type="paragraph" w:styleId="Ttulo2">
    <w:name w:val="heading 2"/>
    <w:aliases w:val="Seção Secundária"/>
    <w:basedOn w:val="Normal"/>
    <w:next w:val="Normal"/>
    <w:link w:val="Ttulo2Char"/>
    <w:qFormat/>
    <w:rsid w:val="00066E6D"/>
    <w:pPr>
      <w:keepNext/>
      <w:outlineLvl w:val="1"/>
    </w:pPr>
    <w:rPr>
      <w:sz w:val="21"/>
    </w:rPr>
  </w:style>
  <w:style w:type="paragraph" w:styleId="Ttulo3">
    <w:name w:val="heading 3"/>
    <w:aliases w:val="Seção Terciária"/>
    <w:basedOn w:val="Normal"/>
    <w:next w:val="Normal"/>
    <w:link w:val="Ttulo3Char"/>
    <w:qFormat/>
    <w:rsid w:val="00432E53"/>
    <w:pPr>
      <w:keepNext/>
      <w:outlineLvl w:val="2"/>
    </w:pPr>
    <w:rPr>
      <w:rFonts w:cs="Arial"/>
      <w:b/>
      <w:sz w:val="21"/>
      <w:szCs w:val="20"/>
      <w:lang w:eastAsia="pt-BR"/>
    </w:rPr>
  </w:style>
  <w:style w:type="paragraph" w:styleId="Ttulo4">
    <w:name w:val="heading 4"/>
    <w:aliases w:val="Seção Quaternária"/>
    <w:basedOn w:val="Normal"/>
    <w:next w:val="Normal"/>
    <w:qFormat/>
    <w:rsid w:val="00432E53"/>
    <w:pPr>
      <w:keepNext/>
      <w:outlineLvl w:val="3"/>
    </w:pPr>
    <w:rPr>
      <w:sz w:val="21"/>
    </w:rPr>
  </w:style>
  <w:style w:type="paragraph" w:styleId="Ttulo5">
    <w:name w:val="heading 5"/>
    <w:aliases w:val="Seção Quinária"/>
    <w:basedOn w:val="Normal"/>
    <w:next w:val="Normal"/>
    <w:qFormat/>
    <w:rsid w:val="00432E53"/>
    <w:pPr>
      <w:outlineLvl w:val="4"/>
    </w:pPr>
    <w:rPr>
      <w:bCs/>
      <w:i/>
      <w:iCs/>
      <w:sz w:val="21"/>
      <w:szCs w:val="26"/>
    </w:rPr>
  </w:style>
  <w:style w:type="paragraph" w:styleId="Ttulo6">
    <w:name w:val="heading 6"/>
    <w:aliases w:val="Titulo 4"/>
    <w:basedOn w:val="Titulo3"/>
    <w:next w:val="Corpodotexto"/>
    <w:qFormat/>
    <w:rsid w:val="00BC4493"/>
    <w:pPr>
      <w:numPr>
        <w:ilvl w:val="3"/>
      </w:numPr>
      <w:outlineLvl w:val="5"/>
    </w:pPr>
    <w:rPr>
      <w:b w:val="0"/>
      <w:i/>
    </w:rPr>
  </w:style>
  <w:style w:type="paragraph" w:styleId="Ttulo7">
    <w:name w:val="heading 7"/>
    <w:basedOn w:val="Normal"/>
    <w:next w:val="Normal"/>
    <w:qFormat/>
    <w:rsid w:val="00857CA2"/>
    <w:pPr>
      <w:keepNext/>
      <w:outlineLvl w:val="6"/>
    </w:pPr>
    <w:rPr>
      <w:i/>
    </w:rPr>
  </w:style>
  <w:style w:type="paragraph" w:styleId="Ttulo8">
    <w:name w:val="heading 8"/>
    <w:basedOn w:val="Normal"/>
    <w:next w:val="Normal"/>
    <w:qFormat/>
    <w:rsid w:val="00857CA2"/>
    <w:pPr>
      <w:keepNext/>
      <w:autoSpaceDE w:val="0"/>
      <w:autoSpaceDN w:val="0"/>
      <w:adjustRightInd w:val="0"/>
      <w:jc w:val="center"/>
      <w:outlineLvl w:val="7"/>
    </w:pPr>
    <w:rPr>
      <w:rFonts w:ascii="Comic Sans MS" w:hAnsi="Comic Sans MS"/>
      <w:b/>
      <w:color w:val="000000"/>
      <w:sz w:val="17"/>
    </w:rPr>
  </w:style>
  <w:style w:type="paragraph" w:styleId="Ttulo9">
    <w:name w:val="heading 9"/>
    <w:basedOn w:val="Normal"/>
    <w:next w:val="Normal"/>
    <w:qFormat/>
    <w:rsid w:val="00857CA2"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857CA2"/>
    <w:pPr>
      <w:jc w:val="center"/>
    </w:pPr>
    <w:rPr>
      <w:rFonts w:cs="Courier New"/>
      <w:sz w:val="28"/>
      <w:szCs w:val="20"/>
      <w:lang w:eastAsia="pt-BR"/>
    </w:rPr>
  </w:style>
  <w:style w:type="paragraph" w:customStyle="1" w:styleId="t1">
    <w:name w:val="t1"/>
    <w:basedOn w:val="Normal"/>
    <w:rsid w:val="00857CA2"/>
    <w:pPr>
      <w:widowControl w:val="0"/>
      <w:spacing w:line="240" w:lineRule="atLeast"/>
    </w:pPr>
    <w:rPr>
      <w:szCs w:val="20"/>
      <w:lang w:eastAsia="pt-BR"/>
    </w:rPr>
  </w:style>
  <w:style w:type="paragraph" w:styleId="Corpodetexto">
    <w:name w:val="Body Text"/>
    <w:basedOn w:val="Corpodotexto"/>
    <w:link w:val="CorpodetextoChar"/>
    <w:rsid w:val="00C71E15"/>
  </w:style>
  <w:style w:type="paragraph" w:styleId="Corpodetexto2">
    <w:name w:val="Body Text 2"/>
    <w:basedOn w:val="Normal"/>
    <w:rsid w:val="00857CA2"/>
    <w:pPr>
      <w:tabs>
        <w:tab w:val="left" w:pos="0"/>
      </w:tabs>
      <w:ind w:right="18"/>
      <w:jc w:val="both"/>
    </w:pPr>
    <w:rPr>
      <w:rFonts w:ascii="Arial" w:hAnsi="Arial" w:cs="Arial"/>
      <w:lang w:eastAsia="pt-BR"/>
    </w:rPr>
  </w:style>
  <w:style w:type="paragraph" w:styleId="Recuodecorpodetexto">
    <w:name w:val="Body Text Indent"/>
    <w:basedOn w:val="Normal"/>
    <w:link w:val="RecuodecorpodetextoChar"/>
    <w:rsid w:val="00857CA2"/>
    <w:pPr>
      <w:tabs>
        <w:tab w:val="left" w:pos="7200"/>
      </w:tabs>
      <w:ind w:right="738" w:hanging="1260"/>
    </w:pPr>
    <w:rPr>
      <w:rFonts w:ascii="Arial" w:hAnsi="Arial" w:cs="Arial"/>
      <w:lang w:eastAsia="pt-BR"/>
    </w:rPr>
  </w:style>
  <w:style w:type="paragraph" w:styleId="Recuodecorpodetexto2">
    <w:name w:val="Body Text Indent 2"/>
    <w:basedOn w:val="Normal"/>
    <w:rsid w:val="00857CA2"/>
    <w:pPr>
      <w:spacing w:line="360" w:lineRule="auto"/>
      <w:ind w:firstLine="708"/>
      <w:jc w:val="both"/>
    </w:pPr>
    <w:rPr>
      <w:szCs w:val="17"/>
      <w:lang w:eastAsia="pt-BR"/>
    </w:rPr>
  </w:style>
  <w:style w:type="paragraph" w:customStyle="1" w:styleId="Estilo1">
    <w:name w:val="Estilo1"/>
    <w:basedOn w:val="Corpodetexto2"/>
    <w:autoRedefine/>
    <w:rsid w:val="00FC1E47"/>
    <w:pPr>
      <w:spacing w:line="360" w:lineRule="auto"/>
      <w:ind w:right="0"/>
    </w:pPr>
    <w:rPr>
      <w:rFonts w:ascii="Times New Roman" w:hAnsi="Times New Roman" w:cs="Times New Roman"/>
      <w:color w:val="FF0000"/>
    </w:rPr>
  </w:style>
  <w:style w:type="paragraph" w:customStyle="1" w:styleId="Estilo2">
    <w:name w:val="Estilo2"/>
    <w:basedOn w:val="Corpodetexto2"/>
    <w:autoRedefine/>
    <w:rsid w:val="009D1E35"/>
    <w:pPr>
      <w:ind w:right="14" w:firstLine="540"/>
    </w:pPr>
    <w:rPr>
      <w:rFonts w:ascii="Times New Roman" w:hAnsi="Times New Roman"/>
      <w:sz w:val="21"/>
      <w:szCs w:val="21"/>
    </w:rPr>
  </w:style>
  <w:style w:type="paragraph" w:customStyle="1" w:styleId="Estilo3">
    <w:name w:val="Estilo3"/>
    <w:basedOn w:val="Corpodetexto2"/>
    <w:autoRedefine/>
    <w:rsid w:val="00857CA2"/>
    <w:pPr>
      <w:spacing w:line="360" w:lineRule="auto"/>
      <w:ind w:right="17"/>
      <w:jc w:val="left"/>
    </w:pPr>
    <w:rPr>
      <w:rFonts w:ascii="Times New Roman" w:hAnsi="Times New Roman" w:cs="Times New Roman"/>
      <w:b/>
      <w:bCs/>
    </w:rPr>
  </w:style>
  <w:style w:type="character" w:customStyle="1" w:styleId="Corpodetexto2Char">
    <w:name w:val="Corpo de texto 2 Char"/>
    <w:basedOn w:val="Fontepargpadro"/>
    <w:rsid w:val="00857CA2"/>
    <w:rPr>
      <w:rFonts w:ascii="Arial" w:hAnsi="Arial" w:cs="Arial"/>
      <w:noProof w:val="0"/>
      <w:sz w:val="24"/>
      <w:szCs w:val="24"/>
      <w:lang w:val="pt-BR" w:eastAsia="pt-BR" w:bidi="ar-SA"/>
    </w:rPr>
  </w:style>
  <w:style w:type="character" w:customStyle="1" w:styleId="Estilo1Char">
    <w:name w:val="Estilo1 Char"/>
    <w:basedOn w:val="Corpodetexto2Char"/>
    <w:rsid w:val="00857CA2"/>
    <w:rPr>
      <w:rFonts w:ascii="Arial" w:hAnsi="Arial" w:cs="Arial"/>
      <w:b/>
      <w:noProof w:val="0"/>
      <w:sz w:val="24"/>
      <w:szCs w:val="24"/>
      <w:lang w:val="pt-BR" w:eastAsia="pt-BR" w:bidi="ar-SA"/>
    </w:rPr>
  </w:style>
  <w:style w:type="paragraph" w:styleId="Sumrio3">
    <w:name w:val="toc 3"/>
    <w:basedOn w:val="Normal"/>
    <w:next w:val="Normal"/>
    <w:autoRedefine/>
    <w:uiPriority w:val="39"/>
    <w:qFormat/>
    <w:rsid w:val="00CC735B"/>
    <w:pPr>
      <w:tabs>
        <w:tab w:val="left" w:pos="851"/>
        <w:tab w:val="left" w:pos="950"/>
        <w:tab w:val="right" w:leader="dot" w:pos="8789"/>
      </w:tabs>
      <w:ind w:left="851" w:right="1560" w:hanging="851"/>
      <w:jc w:val="both"/>
    </w:pPr>
    <w:rPr>
      <w:rFonts w:cstheme="minorHAnsi"/>
      <w:b/>
      <w:iCs/>
      <w:szCs w:val="20"/>
    </w:rPr>
  </w:style>
  <w:style w:type="paragraph" w:styleId="Sumrio2">
    <w:name w:val="toc 2"/>
    <w:basedOn w:val="Normal"/>
    <w:next w:val="Normal"/>
    <w:autoRedefine/>
    <w:uiPriority w:val="39"/>
    <w:qFormat/>
    <w:rsid w:val="00CC735B"/>
    <w:pPr>
      <w:tabs>
        <w:tab w:val="right" w:leader="dot" w:pos="8789"/>
      </w:tabs>
      <w:ind w:left="851" w:right="1560" w:hanging="851"/>
      <w:jc w:val="both"/>
    </w:pPr>
    <w:rPr>
      <w:rFonts w:cstheme="minorHAnsi"/>
      <w:smallCaps/>
      <w:noProof/>
      <w:szCs w:val="18"/>
    </w:rPr>
  </w:style>
  <w:style w:type="paragraph" w:styleId="Sumrio1">
    <w:name w:val="toc 1"/>
    <w:basedOn w:val="Normal"/>
    <w:next w:val="Normal"/>
    <w:autoRedefine/>
    <w:uiPriority w:val="39"/>
    <w:qFormat/>
    <w:rsid w:val="00CC735B"/>
    <w:pPr>
      <w:tabs>
        <w:tab w:val="right" w:pos="567"/>
        <w:tab w:val="right" w:leader="dot" w:pos="8789"/>
      </w:tabs>
      <w:ind w:left="851" w:right="1560" w:hanging="851"/>
    </w:pPr>
    <w:rPr>
      <w:rFonts w:cstheme="minorHAnsi"/>
      <w:b/>
      <w:bCs/>
      <w:caps/>
      <w:noProof/>
      <w:sz w:val="21"/>
      <w:szCs w:val="20"/>
    </w:rPr>
  </w:style>
  <w:style w:type="character" w:styleId="Hyperlink">
    <w:name w:val="Hyperlink"/>
    <w:basedOn w:val="Fontepargpadro"/>
    <w:uiPriority w:val="99"/>
    <w:rsid w:val="00857CA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857CA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57CA2"/>
  </w:style>
  <w:style w:type="paragraph" w:styleId="Textodenotaderodap">
    <w:name w:val="footnote text"/>
    <w:basedOn w:val="Normal"/>
    <w:link w:val="TextodenotaderodapChar"/>
    <w:rsid w:val="00857CA2"/>
    <w:rPr>
      <w:sz w:val="20"/>
      <w:szCs w:val="20"/>
    </w:rPr>
  </w:style>
  <w:style w:type="character" w:styleId="Refdenotaderodap">
    <w:name w:val="footnote reference"/>
    <w:basedOn w:val="Fontepargpadro"/>
    <w:rsid w:val="00857CA2"/>
    <w:rPr>
      <w:vertAlign w:val="superscript"/>
    </w:rPr>
  </w:style>
  <w:style w:type="paragraph" w:styleId="Recuodecorpodetexto3">
    <w:name w:val="Body Text Indent 3"/>
    <w:basedOn w:val="Normal"/>
    <w:rsid w:val="00857CA2"/>
    <w:pPr>
      <w:spacing w:after="120"/>
      <w:ind w:left="283"/>
    </w:pPr>
    <w:rPr>
      <w:sz w:val="16"/>
      <w:szCs w:val="16"/>
    </w:rPr>
  </w:style>
  <w:style w:type="paragraph" w:styleId="Corpodetexto3">
    <w:name w:val="Body Text 3"/>
    <w:basedOn w:val="Normal"/>
    <w:rsid w:val="00857CA2"/>
    <w:pPr>
      <w:spacing w:after="120"/>
    </w:pPr>
    <w:rPr>
      <w:sz w:val="16"/>
      <w:szCs w:val="16"/>
    </w:rPr>
  </w:style>
  <w:style w:type="character" w:customStyle="1" w:styleId="Ttulo1Char">
    <w:name w:val="Título 1 Char"/>
    <w:basedOn w:val="Fontepargpadro"/>
    <w:uiPriority w:val="9"/>
    <w:rsid w:val="00857CA2"/>
    <w:rPr>
      <w:rFonts w:ascii="Arial" w:hAnsi="Arial" w:cs="Arial"/>
      <w:noProof w:val="0"/>
      <w:sz w:val="28"/>
      <w:lang w:val="pt-BR" w:eastAsia="pt-BR" w:bidi="ar-SA"/>
    </w:rPr>
  </w:style>
  <w:style w:type="paragraph" w:styleId="Rodap">
    <w:name w:val="footer"/>
    <w:basedOn w:val="Normal"/>
    <w:link w:val="RodapChar"/>
    <w:uiPriority w:val="99"/>
    <w:rsid w:val="00857CA2"/>
    <w:pPr>
      <w:tabs>
        <w:tab w:val="center" w:pos="4419"/>
        <w:tab w:val="right" w:pos="8838"/>
      </w:tabs>
    </w:pPr>
  </w:style>
  <w:style w:type="paragraph" w:customStyle="1" w:styleId="t">
    <w:name w:val="t"/>
    <w:basedOn w:val="Normal"/>
    <w:rsid w:val="00857CA2"/>
    <w:pPr>
      <w:tabs>
        <w:tab w:val="left" w:pos="0"/>
      </w:tabs>
      <w:spacing w:line="360" w:lineRule="auto"/>
      <w:jc w:val="both"/>
    </w:pPr>
    <w:rPr>
      <w:bCs/>
    </w:rPr>
  </w:style>
  <w:style w:type="character" w:styleId="HiperlinkVisitado">
    <w:name w:val="FollowedHyperlink"/>
    <w:basedOn w:val="Fontepargpadro"/>
    <w:rsid w:val="00857CA2"/>
    <w:rPr>
      <w:color w:val="800080"/>
      <w:u w:val="single"/>
    </w:rPr>
  </w:style>
  <w:style w:type="paragraph" w:styleId="Subttulo">
    <w:name w:val="Subtitle"/>
    <w:aliases w:val="Figuras"/>
    <w:basedOn w:val="Normal"/>
    <w:next w:val="Corpodetexto"/>
    <w:link w:val="SubttuloChar"/>
    <w:rsid w:val="00A8003A"/>
    <w:pPr>
      <w:numPr>
        <w:numId w:val="2"/>
      </w:numPr>
    </w:pPr>
  </w:style>
  <w:style w:type="character" w:customStyle="1" w:styleId="t1Char">
    <w:name w:val="t1 Char"/>
    <w:basedOn w:val="Fontepargpadro"/>
    <w:rsid w:val="00857CA2"/>
    <w:rPr>
      <w:noProof w:val="0"/>
      <w:sz w:val="24"/>
      <w:lang w:val="pt-BR" w:eastAsia="pt-BR" w:bidi="ar-SA"/>
    </w:rPr>
  </w:style>
  <w:style w:type="paragraph" w:styleId="Sumrio4">
    <w:name w:val="toc 4"/>
    <w:basedOn w:val="Normal"/>
    <w:next w:val="Normal"/>
    <w:autoRedefine/>
    <w:uiPriority w:val="39"/>
    <w:rsid w:val="00320527"/>
    <w:pPr>
      <w:tabs>
        <w:tab w:val="right" w:leader="dot" w:pos="6116"/>
      </w:tabs>
    </w:pPr>
    <w:rPr>
      <w:noProof/>
      <w:szCs w:val="19"/>
    </w:rPr>
  </w:style>
  <w:style w:type="paragraph" w:styleId="CabealhodoSumrio">
    <w:name w:val="TOC Heading"/>
    <w:basedOn w:val="Ttulo1"/>
    <w:next w:val="Normal"/>
    <w:uiPriority w:val="39"/>
    <w:qFormat/>
    <w:rsid w:val="00AF59D0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extodenotadefim">
    <w:name w:val="endnote text"/>
    <w:basedOn w:val="Normal"/>
    <w:link w:val="TextodenotadefimChar"/>
    <w:rsid w:val="0068730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68730E"/>
    <w:rPr>
      <w:lang w:eastAsia="en-US"/>
    </w:rPr>
  </w:style>
  <w:style w:type="character" w:styleId="Refdenotadefim">
    <w:name w:val="endnote reference"/>
    <w:basedOn w:val="Fontepargpadro"/>
    <w:rsid w:val="0068730E"/>
    <w:rPr>
      <w:vertAlign w:val="superscript"/>
    </w:rPr>
  </w:style>
  <w:style w:type="character" w:customStyle="1" w:styleId="CorpodetextoChar">
    <w:name w:val="Corpo de texto Char"/>
    <w:basedOn w:val="Fontepargpadro"/>
    <w:link w:val="Corpodetexto"/>
    <w:rsid w:val="00C71E15"/>
    <w:rPr>
      <w:sz w:val="24"/>
      <w:szCs w:val="24"/>
      <w:lang w:eastAsia="en-US"/>
    </w:rPr>
  </w:style>
  <w:style w:type="table" w:styleId="Tabelacomgrade">
    <w:name w:val="Table Grid"/>
    <w:basedOn w:val="Tabelanormal"/>
    <w:uiPriority w:val="39"/>
    <w:rsid w:val="00645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7">
    <w:name w:val="Estilo7"/>
    <w:basedOn w:val="Corpodetexto"/>
    <w:rsid w:val="00595DF2"/>
    <w:pPr>
      <w:tabs>
        <w:tab w:val="left" w:pos="180"/>
        <w:tab w:val="left" w:pos="4140"/>
      </w:tabs>
    </w:pPr>
    <w:rPr>
      <w:sz w:val="21"/>
      <w:szCs w:val="19"/>
    </w:rPr>
  </w:style>
  <w:style w:type="paragraph" w:customStyle="1" w:styleId="Estilo8">
    <w:name w:val="Estilo8"/>
    <w:basedOn w:val="Estilo7"/>
    <w:rsid w:val="00595DF2"/>
    <w:pPr>
      <w:ind w:firstLine="562"/>
    </w:pPr>
  </w:style>
  <w:style w:type="character" w:customStyle="1" w:styleId="CabealhoChar">
    <w:name w:val="Cabeçalho Char"/>
    <w:basedOn w:val="Fontepargpadro"/>
    <w:link w:val="Cabealho"/>
    <w:uiPriority w:val="99"/>
    <w:rsid w:val="00523815"/>
    <w:rPr>
      <w:sz w:val="24"/>
      <w:szCs w:val="24"/>
      <w:lang w:eastAsia="en-US"/>
    </w:rPr>
  </w:style>
  <w:style w:type="character" w:styleId="Refdecomentrio">
    <w:name w:val="annotation reference"/>
    <w:basedOn w:val="Fontepargpadro"/>
    <w:rsid w:val="00824D0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24D0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824D0A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824D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824D0A"/>
    <w:rPr>
      <w:b/>
      <w:bCs/>
      <w:lang w:eastAsia="en-US"/>
    </w:rPr>
  </w:style>
  <w:style w:type="paragraph" w:styleId="Textodebalo">
    <w:name w:val="Balloon Text"/>
    <w:basedOn w:val="Normal"/>
    <w:link w:val="TextodebaloChar"/>
    <w:rsid w:val="00824D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24D0A"/>
    <w:rPr>
      <w:rFonts w:ascii="Tahoma" w:hAnsi="Tahoma" w:cs="Tahoma"/>
      <w:sz w:val="16"/>
      <w:szCs w:val="16"/>
      <w:lang w:eastAsia="en-US"/>
    </w:rPr>
  </w:style>
  <w:style w:type="paragraph" w:customStyle="1" w:styleId="DecimalAligned">
    <w:name w:val="Decimal Aligned"/>
    <w:basedOn w:val="Normal"/>
    <w:uiPriority w:val="40"/>
    <w:qFormat/>
    <w:rsid w:val="000506C1"/>
    <w:pPr>
      <w:tabs>
        <w:tab w:val="decimal" w:pos="360"/>
      </w:tabs>
      <w:spacing w:after="200" w:line="276" w:lineRule="auto"/>
    </w:pPr>
    <w:rPr>
      <w:rFonts w:ascii="Calibri" w:hAnsi="Calibri"/>
      <w:szCs w:val="22"/>
    </w:rPr>
  </w:style>
  <w:style w:type="character" w:customStyle="1" w:styleId="TextodenotaderodapChar">
    <w:name w:val="Texto de nota de rodapé Char"/>
    <w:basedOn w:val="Fontepargpadro"/>
    <w:link w:val="Textodenotaderodap"/>
    <w:rsid w:val="000506C1"/>
    <w:rPr>
      <w:lang w:eastAsia="en-US"/>
    </w:rPr>
  </w:style>
  <w:style w:type="character" w:styleId="nfaseSutil">
    <w:name w:val="Subtle Emphasis"/>
    <w:basedOn w:val="Fontepargpadro"/>
    <w:uiPriority w:val="19"/>
    <w:qFormat/>
    <w:rsid w:val="000506C1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0506C1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rpodotexto">
    <w:name w:val="Corpo do texto"/>
    <w:basedOn w:val="Normal"/>
    <w:link w:val="CorpodotextoChar"/>
    <w:uiPriority w:val="34"/>
    <w:qFormat/>
    <w:rsid w:val="00A674DA"/>
    <w:pPr>
      <w:ind w:firstLine="567"/>
      <w:jc w:val="both"/>
    </w:pPr>
    <w:rPr>
      <w:sz w:val="24"/>
    </w:rPr>
  </w:style>
  <w:style w:type="paragraph" w:customStyle="1" w:styleId="Normal1">
    <w:name w:val="Normal1"/>
    <w:basedOn w:val="Normal"/>
    <w:qFormat/>
    <w:rsid w:val="00C87E15"/>
    <w:pPr>
      <w:jc w:val="center"/>
    </w:pPr>
    <w:rPr>
      <w:b/>
      <w:sz w:val="21"/>
      <w:szCs w:val="21"/>
      <w:lang w:val="en-US"/>
    </w:rPr>
  </w:style>
  <w:style w:type="paragraph" w:customStyle="1" w:styleId="CitaoDiretamaisdetrslinhas">
    <w:name w:val="Citação Direta mais de três linhas"/>
    <w:basedOn w:val="Corpodotexto"/>
    <w:qFormat/>
    <w:rsid w:val="003F3110"/>
    <w:pPr>
      <w:ind w:left="2268" w:firstLine="0"/>
    </w:pPr>
    <w:rPr>
      <w:sz w:val="19"/>
    </w:rPr>
  </w:style>
  <w:style w:type="paragraph" w:customStyle="1" w:styleId="Referncias">
    <w:name w:val="Referências"/>
    <w:basedOn w:val="Normal"/>
    <w:qFormat/>
    <w:rsid w:val="00B94954"/>
    <w:pPr>
      <w:numPr>
        <w:numId w:val="8"/>
      </w:numPr>
      <w:tabs>
        <w:tab w:val="left" w:pos="142"/>
        <w:tab w:val="left" w:pos="284"/>
        <w:tab w:val="left" w:pos="426"/>
      </w:tabs>
    </w:pPr>
    <w:rPr>
      <w:sz w:val="21"/>
      <w:szCs w:val="21"/>
    </w:rPr>
  </w:style>
  <w:style w:type="paragraph" w:customStyle="1" w:styleId="Notaderodap">
    <w:name w:val="Nota de rodapé"/>
    <w:basedOn w:val="Textodenotaderodap"/>
    <w:qFormat/>
    <w:rsid w:val="002D696D"/>
    <w:pPr>
      <w:jc w:val="both"/>
    </w:pPr>
    <w:rPr>
      <w:sz w:val="16"/>
    </w:rPr>
  </w:style>
  <w:style w:type="paragraph" w:styleId="Sumrio5">
    <w:name w:val="toc 5"/>
    <w:basedOn w:val="Normal"/>
    <w:next w:val="Normal"/>
    <w:autoRedefine/>
    <w:uiPriority w:val="39"/>
    <w:rsid w:val="00AA514A"/>
    <w:pPr>
      <w:tabs>
        <w:tab w:val="right" w:leader="dot" w:pos="6116"/>
      </w:tabs>
    </w:pPr>
    <w:rPr>
      <w:rFonts w:asciiTheme="minorHAnsi" w:hAnsiTheme="minorHAnsi" w:cstheme="minorHAnsi"/>
      <w:sz w:val="18"/>
      <w:szCs w:val="18"/>
    </w:rPr>
  </w:style>
  <w:style w:type="paragraph" w:styleId="Legenda">
    <w:name w:val="caption"/>
    <w:basedOn w:val="Subttulo"/>
    <w:next w:val="Corpodotexto"/>
    <w:link w:val="LegendaChar"/>
    <w:uiPriority w:val="35"/>
    <w:qFormat/>
    <w:rsid w:val="0011477D"/>
    <w:pPr>
      <w:numPr>
        <w:numId w:val="0"/>
      </w:numPr>
      <w:spacing w:after="240"/>
      <w:jc w:val="center"/>
    </w:pPr>
  </w:style>
  <w:style w:type="paragraph" w:styleId="ndicedeilustraes">
    <w:name w:val="table of figures"/>
    <w:basedOn w:val="Normal"/>
    <w:next w:val="Normal"/>
    <w:uiPriority w:val="99"/>
    <w:rsid w:val="00DE2202"/>
    <w:pPr>
      <w:jc w:val="both"/>
    </w:pPr>
  </w:style>
  <w:style w:type="paragraph" w:customStyle="1" w:styleId="Resumo">
    <w:name w:val="Resumo"/>
    <w:basedOn w:val="Normal"/>
    <w:qFormat/>
    <w:rsid w:val="00F57D55"/>
    <w:pPr>
      <w:jc w:val="both"/>
    </w:pPr>
    <w:rPr>
      <w:color w:val="000000"/>
      <w:sz w:val="21"/>
      <w:szCs w:val="21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5A3278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29"/>
    <w:rsid w:val="005A3278"/>
    <w:rPr>
      <w:i/>
      <w:iCs/>
      <w:color w:val="000000"/>
      <w:sz w:val="19"/>
      <w:szCs w:val="24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F453F8"/>
  </w:style>
  <w:style w:type="paragraph" w:styleId="Sumrio6">
    <w:name w:val="toc 6"/>
    <w:basedOn w:val="Normal"/>
    <w:next w:val="Normal"/>
    <w:autoRedefine/>
    <w:rsid w:val="00AA514A"/>
    <w:pPr>
      <w:ind w:left="95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AA514A"/>
    <w:pPr>
      <w:ind w:left="11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AA514A"/>
    <w:pPr>
      <w:ind w:left="133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AA514A"/>
    <w:pPr>
      <w:ind w:left="1520"/>
    </w:pPr>
    <w:rPr>
      <w:rFonts w:asciiTheme="minorHAnsi" w:hAnsiTheme="minorHAnsi" w:cstheme="minorHAnsi"/>
      <w:sz w:val="18"/>
      <w:szCs w:val="18"/>
    </w:rPr>
  </w:style>
  <w:style w:type="paragraph" w:styleId="PargrafodaLista">
    <w:name w:val="List Paragraph"/>
    <w:aliases w:val="Pos Fig"/>
    <w:basedOn w:val="Normal"/>
    <w:uiPriority w:val="34"/>
    <w:qFormat/>
    <w:rsid w:val="002B28BF"/>
    <w:pPr>
      <w:ind w:left="720"/>
      <w:contextualSpacing/>
    </w:pPr>
  </w:style>
  <w:style w:type="table" w:styleId="GradeMdia3-nfase1">
    <w:name w:val="Medium Grid 3 Accent 1"/>
    <w:basedOn w:val="Tabelanormal"/>
    <w:uiPriority w:val="69"/>
    <w:rsid w:val="00650AF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Marcadorestabela">
    <w:name w:val="Marcadores tabela"/>
    <w:basedOn w:val="Normal"/>
    <w:link w:val="MarcadorestabelaChar"/>
    <w:autoRedefine/>
    <w:rsid w:val="0083124C"/>
    <w:pPr>
      <w:numPr>
        <w:numId w:val="1"/>
      </w:numPr>
      <w:ind w:left="113" w:hanging="113"/>
    </w:pPr>
    <w:rPr>
      <w:rFonts w:asciiTheme="minorHAnsi" w:eastAsiaTheme="minorHAnsi" w:hAnsiTheme="minorHAnsi" w:cstheme="minorBidi"/>
      <w:szCs w:val="22"/>
    </w:rPr>
  </w:style>
  <w:style w:type="character" w:customStyle="1" w:styleId="apple-style-span">
    <w:name w:val="apple-style-span"/>
    <w:basedOn w:val="Fontepargpadro"/>
    <w:rsid w:val="00064944"/>
  </w:style>
  <w:style w:type="character" w:customStyle="1" w:styleId="MarcadorestabelaChar">
    <w:name w:val="Marcadores tabela Char"/>
    <w:basedOn w:val="Fontepargpadro"/>
    <w:link w:val="Marcadorestabela"/>
    <w:rsid w:val="0083124C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064944"/>
  </w:style>
  <w:style w:type="character" w:customStyle="1" w:styleId="longtext">
    <w:name w:val="long_text"/>
    <w:basedOn w:val="Fontepargpadro"/>
    <w:rsid w:val="009C05DF"/>
  </w:style>
  <w:style w:type="paragraph" w:customStyle="1" w:styleId="CorpodoTextoBase">
    <w:name w:val="Corpo do Texto Base"/>
    <w:basedOn w:val="Normal"/>
    <w:rsid w:val="009C05DF"/>
    <w:pPr>
      <w:widowControl w:val="0"/>
      <w:ind w:firstLine="284"/>
      <w:jc w:val="both"/>
    </w:pPr>
    <w:rPr>
      <w:sz w:val="20"/>
      <w:szCs w:val="20"/>
      <w:lang w:eastAsia="pt-BR"/>
    </w:rPr>
  </w:style>
  <w:style w:type="paragraph" w:customStyle="1" w:styleId="TtuloDasFiguras">
    <w:name w:val="Título Das Figuras"/>
    <w:basedOn w:val="Ttulo1"/>
    <w:rsid w:val="009C05DF"/>
    <w:pPr>
      <w:keepNext w:val="0"/>
      <w:widowControl w:val="0"/>
      <w:suppressLineNumbers/>
      <w:suppressAutoHyphens/>
      <w:jc w:val="both"/>
    </w:pPr>
    <w:rPr>
      <w:b w:val="0"/>
      <w:bCs/>
      <w:sz w:val="20"/>
      <w:szCs w:val="20"/>
      <w:lang w:eastAsia="pt-BR"/>
    </w:rPr>
  </w:style>
  <w:style w:type="paragraph" w:styleId="SemEspaamento">
    <w:name w:val="No Spacing"/>
    <w:aliases w:val="tópicos"/>
    <w:link w:val="SemEspaamentoChar"/>
    <w:uiPriority w:val="1"/>
    <w:qFormat/>
    <w:rsid w:val="009C05DF"/>
    <w:rPr>
      <w:rFonts w:eastAsiaTheme="minorHAnsi"/>
      <w:lang w:eastAsia="en-US"/>
    </w:rPr>
  </w:style>
  <w:style w:type="paragraph" w:customStyle="1" w:styleId="NotasdaTabela">
    <w:name w:val="Notas da Tabela"/>
    <w:basedOn w:val="Normal"/>
    <w:rsid w:val="009C05DF"/>
    <w:pPr>
      <w:widowControl w:val="0"/>
      <w:ind w:firstLine="284"/>
      <w:jc w:val="center"/>
    </w:pPr>
    <w:rPr>
      <w:i/>
      <w:iCs/>
      <w:sz w:val="20"/>
      <w:szCs w:val="20"/>
      <w:lang w:eastAsia="pt-BR"/>
    </w:rPr>
  </w:style>
  <w:style w:type="character" w:customStyle="1" w:styleId="hps">
    <w:name w:val="hps"/>
    <w:basedOn w:val="Fontepargpadro"/>
    <w:rsid w:val="009C05DF"/>
  </w:style>
  <w:style w:type="character" w:customStyle="1" w:styleId="SubttuloChar">
    <w:name w:val="Subtítulo Char"/>
    <w:aliases w:val="Figuras Char"/>
    <w:link w:val="Subttulo"/>
    <w:rsid w:val="00A8003A"/>
    <w:rPr>
      <w:sz w:val="22"/>
      <w:szCs w:val="24"/>
      <w:lang w:eastAsia="en-US"/>
    </w:rPr>
  </w:style>
  <w:style w:type="paragraph" w:customStyle="1" w:styleId="figuranotexto">
    <w:name w:val="figura no texto"/>
    <w:basedOn w:val="Corpodetexto"/>
    <w:next w:val="Legenda"/>
    <w:link w:val="figuranotextoChar"/>
    <w:qFormat/>
    <w:rsid w:val="00C47372"/>
    <w:pPr>
      <w:spacing w:before="240"/>
      <w:ind w:firstLine="0"/>
      <w:jc w:val="center"/>
    </w:pPr>
    <w:rPr>
      <w:noProof/>
    </w:rPr>
  </w:style>
  <w:style w:type="character" w:styleId="TtulodoLivro">
    <w:name w:val="Book Title"/>
    <w:basedOn w:val="Fontepargpadro"/>
    <w:uiPriority w:val="33"/>
    <w:qFormat/>
    <w:rsid w:val="001B4703"/>
    <w:rPr>
      <w:b/>
      <w:bCs/>
      <w:smallCaps/>
      <w:spacing w:val="5"/>
    </w:rPr>
  </w:style>
  <w:style w:type="character" w:customStyle="1" w:styleId="CorpodotextoChar">
    <w:name w:val="Corpo do texto Char"/>
    <w:basedOn w:val="Fontepargpadro"/>
    <w:link w:val="Corpodotexto"/>
    <w:uiPriority w:val="34"/>
    <w:rsid w:val="00A674DA"/>
    <w:rPr>
      <w:sz w:val="24"/>
      <w:szCs w:val="24"/>
      <w:lang w:eastAsia="en-US"/>
    </w:rPr>
  </w:style>
  <w:style w:type="character" w:customStyle="1" w:styleId="figuranotextoChar">
    <w:name w:val="figura no texto Char"/>
    <w:basedOn w:val="CorpodotextoChar"/>
    <w:link w:val="figuranotexto"/>
    <w:rsid w:val="00C47372"/>
    <w:rPr>
      <w:noProof/>
      <w:sz w:val="24"/>
      <w:szCs w:val="24"/>
      <w:lang w:eastAsia="en-US"/>
    </w:rPr>
  </w:style>
  <w:style w:type="paragraph" w:customStyle="1" w:styleId="Titulo1">
    <w:name w:val="Titulo 1"/>
    <w:basedOn w:val="Ttulo1"/>
    <w:next w:val="Corpodotexto"/>
    <w:link w:val="Titulo1Char"/>
    <w:autoRedefine/>
    <w:qFormat/>
    <w:rsid w:val="00D20FFE"/>
    <w:pPr>
      <w:pageBreakBefore/>
      <w:numPr>
        <w:numId w:val="7"/>
      </w:numPr>
    </w:pPr>
    <w:rPr>
      <w:caps/>
      <w:sz w:val="24"/>
    </w:rPr>
  </w:style>
  <w:style w:type="paragraph" w:customStyle="1" w:styleId="Titulo2">
    <w:name w:val="Titulo 2"/>
    <w:basedOn w:val="Titulo1"/>
    <w:next w:val="Corpodotexto"/>
    <w:link w:val="Titulo2Char"/>
    <w:autoRedefine/>
    <w:qFormat/>
    <w:rsid w:val="00276394"/>
    <w:pPr>
      <w:pageBreakBefore w:val="0"/>
      <w:numPr>
        <w:ilvl w:val="1"/>
      </w:numPr>
      <w:spacing w:before="480" w:after="360"/>
      <w:outlineLvl w:val="1"/>
    </w:pPr>
    <w:rPr>
      <w:b w:val="0"/>
      <w:lang w:eastAsia="pt-BR"/>
    </w:rPr>
  </w:style>
  <w:style w:type="character" w:customStyle="1" w:styleId="Ttulo1Char1">
    <w:name w:val="Título 1 Char1"/>
    <w:aliases w:val="Seção Primária Char"/>
    <w:basedOn w:val="Fontepargpadro"/>
    <w:link w:val="Ttulo1"/>
    <w:uiPriority w:val="9"/>
    <w:rsid w:val="00707F93"/>
    <w:rPr>
      <w:b/>
      <w:sz w:val="21"/>
      <w:szCs w:val="24"/>
      <w:lang w:eastAsia="en-US"/>
    </w:rPr>
  </w:style>
  <w:style w:type="character" w:customStyle="1" w:styleId="Titulo1Char">
    <w:name w:val="Titulo 1 Char"/>
    <w:basedOn w:val="Ttulo1Char1"/>
    <w:link w:val="Titulo1"/>
    <w:rsid w:val="00D20FFE"/>
    <w:rPr>
      <w:b/>
      <w:caps/>
      <w:sz w:val="24"/>
      <w:szCs w:val="24"/>
      <w:lang w:eastAsia="en-US"/>
    </w:rPr>
  </w:style>
  <w:style w:type="numbering" w:customStyle="1" w:styleId="Estilo4">
    <w:name w:val="Estilo4"/>
    <w:uiPriority w:val="99"/>
    <w:rsid w:val="006206CC"/>
    <w:pPr>
      <w:numPr>
        <w:numId w:val="3"/>
      </w:numPr>
    </w:pPr>
  </w:style>
  <w:style w:type="character" w:customStyle="1" w:styleId="Ttulo2Char">
    <w:name w:val="Título 2 Char"/>
    <w:aliases w:val="Seção Secundária Char"/>
    <w:basedOn w:val="Fontepargpadro"/>
    <w:link w:val="Ttulo2"/>
    <w:rsid w:val="001B4703"/>
    <w:rPr>
      <w:sz w:val="21"/>
      <w:szCs w:val="24"/>
      <w:lang w:eastAsia="en-US"/>
    </w:rPr>
  </w:style>
  <w:style w:type="character" w:customStyle="1" w:styleId="Titulo2Char">
    <w:name w:val="Titulo 2 Char"/>
    <w:basedOn w:val="Ttulo2Char"/>
    <w:link w:val="Titulo2"/>
    <w:rsid w:val="00276394"/>
    <w:rPr>
      <w:caps/>
      <w:sz w:val="24"/>
      <w:szCs w:val="24"/>
      <w:lang w:eastAsia="en-US"/>
    </w:rPr>
  </w:style>
  <w:style w:type="numbering" w:customStyle="1" w:styleId="Estilo5">
    <w:name w:val="Estilo5"/>
    <w:uiPriority w:val="99"/>
    <w:rsid w:val="006206CC"/>
    <w:pPr>
      <w:numPr>
        <w:numId w:val="4"/>
      </w:numPr>
    </w:pPr>
  </w:style>
  <w:style w:type="numbering" w:customStyle="1" w:styleId="Estilo6">
    <w:name w:val="Estilo6"/>
    <w:uiPriority w:val="99"/>
    <w:rsid w:val="006206CC"/>
    <w:pPr>
      <w:numPr>
        <w:numId w:val="5"/>
      </w:numPr>
    </w:pPr>
  </w:style>
  <w:style w:type="numbering" w:customStyle="1" w:styleId="Estilo9">
    <w:name w:val="Estilo9"/>
    <w:uiPriority w:val="99"/>
    <w:rsid w:val="006206CC"/>
    <w:pPr>
      <w:numPr>
        <w:numId w:val="6"/>
      </w:numPr>
    </w:pPr>
  </w:style>
  <w:style w:type="paragraph" w:customStyle="1" w:styleId="Fonte">
    <w:name w:val="Fonte"/>
    <w:basedOn w:val="Corpodetexto"/>
    <w:next w:val="Corpodotexto"/>
    <w:link w:val="FonteChar"/>
    <w:qFormat/>
    <w:rsid w:val="00BA733B"/>
  </w:style>
  <w:style w:type="character" w:customStyle="1" w:styleId="LegendaChar">
    <w:name w:val="Legenda Char"/>
    <w:basedOn w:val="SubttuloChar"/>
    <w:link w:val="Legenda"/>
    <w:uiPriority w:val="35"/>
    <w:rsid w:val="0011477D"/>
    <w:rPr>
      <w:sz w:val="22"/>
      <w:szCs w:val="24"/>
      <w:lang w:eastAsia="en-US"/>
    </w:rPr>
  </w:style>
  <w:style w:type="character" w:customStyle="1" w:styleId="FonteChar">
    <w:name w:val="Fonte Char"/>
    <w:basedOn w:val="LegendaChar"/>
    <w:link w:val="Fonte"/>
    <w:rsid w:val="00BA733B"/>
    <w:rPr>
      <w:sz w:val="19"/>
      <w:szCs w:val="24"/>
      <w:lang w:eastAsia="en-US"/>
    </w:rPr>
  </w:style>
  <w:style w:type="paragraph" w:customStyle="1" w:styleId="Titulo3">
    <w:name w:val="Titulo 3"/>
    <w:basedOn w:val="Titulo2"/>
    <w:next w:val="Corpodotexto"/>
    <w:link w:val="Titulo3Char"/>
    <w:qFormat/>
    <w:rsid w:val="007C1658"/>
    <w:pPr>
      <w:numPr>
        <w:ilvl w:val="2"/>
      </w:numPr>
      <w:ind w:left="0"/>
      <w:outlineLvl w:val="2"/>
    </w:pPr>
    <w:rPr>
      <w:b/>
      <w:caps w:val="0"/>
    </w:rPr>
  </w:style>
  <w:style w:type="character" w:customStyle="1" w:styleId="Ttulo3Char">
    <w:name w:val="Título 3 Char"/>
    <w:aliases w:val="Seção Terciária Char"/>
    <w:basedOn w:val="Fontepargpadro"/>
    <w:link w:val="Ttulo3"/>
    <w:rsid w:val="000C3A17"/>
    <w:rPr>
      <w:rFonts w:cs="Arial"/>
      <w:b/>
      <w:sz w:val="21"/>
    </w:rPr>
  </w:style>
  <w:style w:type="character" w:customStyle="1" w:styleId="Titulo3Char">
    <w:name w:val="Titulo 3 Char"/>
    <w:basedOn w:val="Ttulo3Char"/>
    <w:link w:val="Titulo3"/>
    <w:rsid w:val="007C1658"/>
    <w:rPr>
      <w:rFonts w:cs="Arial"/>
      <w:b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F374B"/>
    <w:rPr>
      <w:color w:val="808080"/>
    </w:rPr>
  </w:style>
  <w:style w:type="paragraph" w:customStyle="1" w:styleId="Default">
    <w:name w:val="Default"/>
    <w:rsid w:val="004E456B"/>
    <w:pPr>
      <w:autoSpaceDE w:val="0"/>
      <w:autoSpaceDN w:val="0"/>
      <w:adjustRightInd w:val="0"/>
    </w:pPr>
    <w:rPr>
      <w:rFonts w:ascii="JBJHCC+TimesNewRoman,Bold" w:hAnsi="JBJHCC+TimesNewRoman,Bold" w:cs="JBJHCC+TimesNewRoman,Bold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E96CF4"/>
    <w:rPr>
      <w:sz w:val="19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055CE"/>
    <w:rPr>
      <w:sz w:val="19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5A621D"/>
    <w:pPr>
      <w:spacing w:before="100" w:beforeAutospacing="1" w:after="100" w:afterAutospacing="1"/>
    </w:pPr>
    <w:rPr>
      <w:sz w:val="24"/>
      <w:lang w:eastAsia="pt-BR"/>
    </w:rPr>
  </w:style>
  <w:style w:type="paragraph" w:customStyle="1" w:styleId="Titulo1b">
    <w:name w:val="Titulo 1b"/>
    <w:basedOn w:val="Ttulo1"/>
    <w:link w:val="Titulo1bChar"/>
    <w:qFormat/>
    <w:rsid w:val="00231A0B"/>
    <w:pPr>
      <w:jc w:val="center"/>
    </w:pPr>
  </w:style>
  <w:style w:type="character" w:styleId="nfase">
    <w:name w:val="Emphasis"/>
    <w:aliases w:val="Posicao figuras"/>
    <w:rsid w:val="00171C57"/>
  </w:style>
  <w:style w:type="character" w:customStyle="1" w:styleId="Titulo1bChar">
    <w:name w:val="Titulo 1b Char"/>
    <w:basedOn w:val="Ttulo1Char1"/>
    <w:link w:val="Titulo1b"/>
    <w:rsid w:val="00231A0B"/>
    <w:rPr>
      <w:b/>
      <w:sz w:val="21"/>
      <w:szCs w:val="24"/>
      <w:lang w:eastAsia="en-US"/>
    </w:rPr>
  </w:style>
  <w:style w:type="character" w:styleId="nfaseIntensa">
    <w:name w:val="Intense Emphasis"/>
    <w:uiPriority w:val="21"/>
    <w:qFormat/>
    <w:rsid w:val="00171C57"/>
  </w:style>
  <w:style w:type="character" w:styleId="RefernciaSutil">
    <w:name w:val="Subtle Reference"/>
    <w:basedOn w:val="Fontepargpadro"/>
    <w:uiPriority w:val="31"/>
    <w:qFormat/>
    <w:rsid w:val="00B14114"/>
    <w:rPr>
      <w:smallCaps/>
      <w:color w:val="C0504D" w:themeColor="accent2"/>
      <w:u w:val="single"/>
    </w:rPr>
  </w:style>
  <w:style w:type="character" w:styleId="Forte">
    <w:name w:val="Strong"/>
    <w:basedOn w:val="Fontepargpadro"/>
    <w:qFormat/>
    <w:rsid w:val="00AD4DDF"/>
    <w:rPr>
      <w:b/>
      <w:bCs/>
    </w:rPr>
  </w:style>
  <w:style w:type="paragraph" w:styleId="MapadoDocumento">
    <w:name w:val="Document Map"/>
    <w:basedOn w:val="Normal"/>
    <w:link w:val="MapadoDocumentoChar"/>
    <w:semiHidden/>
    <w:unhideWhenUsed/>
    <w:rsid w:val="00025D70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025D70"/>
    <w:rPr>
      <w:rFonts w:ascii="Tahoma" w:hAnsi="Tahoma" w:cs="Tahoma"/>
      <w:sz w:val="16"/>
      <w:szCs w:val="16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655119"/>
    <w:rPr>
      <w:rFonts w:ascii="Arial" w:hAnsi="Arial" w:cs="Arial"/>
      <w:sz w:val="22"/>
      <w:szCs w:val="24"/>
    </w:rPr>
  </w:style>
  <w:style w:type="paragraph" w:styleId="Commarcadores">
    <w:name w:val="List Bullet"/>
    <w:basedOn w:val="Corpodotexto"/>
    <w:link w:val="CommarcadoresChar"/>
    <w:unhideWhenUsed/>
    <w:qFormat/>
    <w:rsid w:val="00172D19"/>
    <w:pPr>
      <w:numPr>
        <w:numId w:val="10"/>
      </w:numPr>
      <w:spacing w:after="120"/>
      <w:ind w:left="1281" w:hanging="357"/>
      <w:contextualSpacing/>
    </w:pPr>
    <w:rPr>
      <w:noProof/>
      <w:lang w:eastAsia="pt-BR"/>
    </w:rPr>
  </w:style>
  <w:style w:type="paragraph" w:customStyle="1" w:styleId="Itensnumerados">
    <w:name w:val="Itens numerados"/>
    <w:basedOn w:val="Corpodetexto"/>
    <w:link w:val="ItensnumeradosChar"/>
    <w:qFormat/>
    <w:rsid w:val="00C20234"/>
    <w:pPr>
      <w:numPr>
        <w:numId w:val="22"/>
      </w:numPr>
      <w:spacing w:after="120"/>
      <w:ind w:left="1281" w:hanging="357"/>
      <w:contextualSpacing/>
    </w:pPr>
  </w:style>
  <w:style w:type="character" w:customStyle="1" w:styleId="CommarcadoresChar">
    <w:name w:val="Com marcadores Char"/>
    <w:basedOn w:val="CorpodotextoChar"/>
    <w:link w:val="Commarcadores"/>
    <w:rsid w:val="00172D19"/>
    <w:rPr>
      <w:noProof/>
      <w:sz w:val="24"/>
      <w:szCs w:val="24"/>
      <w:lang w:eastAsia="en-US"/>
    </w:rPr>
  </w:style>
  <w:style w:type="character" w:customStyle="1" w:styleId="ItensnumeradosChar">
    <w:name w:val="Itens numerados Char"/>
    <w:basedOn w:val="CommarcadoresChar"/>
    <w:link w:val="Itensnumerados"/>
    <w:rsid w:val="00C20234"/>
    <w:rPr>
      <w:noProof/>
      <w:sz w:val="24"/>
      <w:szCs w:val="24"/>
      <w:lang w:eastAsia="en-US"/>
    </w:rPr>
  </w:style>
  <w:style w:type="character" w:customStyle="1" w:styleId="SemEspaamentoChar">
    <w:name w:val="Sem Espaçamento Char"/>
    <w:aliases w:val="tópicos Char"/>
    <w:basedOn w:val="Fontepargpadro"/>
    <w:link w:val="SemEspaamento"/>
    <w:uiPriority w:val="1"/>
    <w:rsid w:val="005C427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9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6808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ackup\TemplateTrabalhoAcademic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">
  <b:Source>
    <b:Tag>KIN01</b:Tag>
    <b:SourceType>Report</b:SourceType>
    <b:Guid>{FABC408D-794F-4E01-BE43-CF7D58A1F10B}</b:Guid>
    <b:Author>
      <b:Author>
        <b:NameList>
          <b:Person>
            <b:Last>KINDERMANN</b:Last>
            <b:First>RENAN</b:First>
            <b:Middle>MEDEIROS</b:Middle>
          </b:Person>
        </b:NameList>
      </b:Author>
    </b:Author>
    <b:Title>Soldagem Orbital do Passe de Raiz – Algoritmos para Controle Adaptativo por meio de Sensoriamento LASER</b:Title>
    <b:Year>2016</b:Year>
    <b:City>Florianópolis</b:City>
    <b:Pages>174</b:Pages>
    <b:ThesisType>Dissertação de Mestrado</b:ThesisType>
    <b:Institution>Dissertação (Mestrado em Engenharia Mecânica) - Programa de Pós-Graduação em Engenharia Mecânica, Universidade Federal de Santa Catarina</b:Institution>
    <b:RefOrder>1</b:RefOrder>
  </b:Source>
  <b:Source>
    <b:Tag>MOT06</b:Tag>
    <b:SourceType>ArticleInAPeriodical</b:SourceType>
    <b:Guid>{C2AE9C62-2787-4BC8-80F3-9E5242DB1BA4}</b:Guid>
    <b:Year>2006</b:Year>
    <b:City>West Carrollton, EUA</b:City>
    <b:Author>
      <b:Author>
        <b:NameList>
          <b:Person>
            <b:Last>MOTOMAN</b:Last>
          </b:Person>
        </b:NameList>
      </b:Author>
    </b:Author>
    <b:PeriodicalTitle>MotoEye-LT Laser Tracking Function Manual (P/N 152347-1CD)</b:PeriodicalTitle>
    <b:RefOrder>2</b:RefOrder>
  </b:Source>
  <b:Source>
    <b:Tag>KUK13</b:Tag>
    <b:SourceType>ArticleInAPeriodical</b:SourceType>
    <b:Guid>{37E39A4A-8775-4F92-8D1F-7BDD3BD070BF}</b:Guid>
    <b:Author>
      <b:Author>
        <b:NameList>
          <b:Person>
            <b:Last>KUKA</b:Last>
          </b:Person>
        </b:NameList>
      </b:Author>
    </b:Author>
    <b:PeriodicalTitle>KUKA.SeamTech Finding 2.0</b:PeriodicalTitle>
    <b:City>Augsburg, Alemanha</b:City>
    <b:Year>2013</b:Year>
    <b:RefOrder>3</b:RefOrder>
  </b:Source>
  <b:Source>
    <b:Tag>MEN</b:Tag>
    <b:SourceType>Report</b:SourceType>
    <b:Guid>{450333CB-7BE0-4BE8-A97F-39E296F1EAE1}</b:Guid>
    <b:Author>
      <b:Author>
        <b:NameList>
          <b:Person>
            <b:Last>MENDONÇA</b:Last>
            <b:First>FELIPPE</b:First>
            <b:Middle>KALIL</b:Middle>
          </b:Person>
        </b:NameList>
      </b:Author>
    </b:Author>
    <b:Title>Evolução da Técnica de Seguimento de Junta Via Sensoriamento do Arco para Operações de Soldagem em Posições Forçadas</b:Title>
    <b:Year>2013</b:Year>
    <b:Institution>Dissertação (Mestrado em Engenharia Mecânica) - Programa de Pós-Graduação em Engenharia Mecânica, Universidade Federal de Santa Catarina</b:Institution>
    <b:City>Florianópolis</b:City>
    <b:Pages>125</b:Pages>
    <b:RefOrder>5</b:RefOrder>
  </b:Source>
  <b:Source>
    <b:Tag>GLi</b:Tag>
    <b:SourceType>ArticleInAPeriodical</b:SourceType>
    <b:Guid>{2735E444-6025-425D-9B49-635AA7A70FEF}</b:Guid>
    <b:Author>
      <b:Author>
        <b:NameList>
          <b:Person>
            <b:Last>Lindén</b:Last>
            <b:First>G</b:First>
          </b:Person>
        </b:NameList>
      </b:Author>
    </b:Author>
    <b:PeriodicalTitle>Sensors for seam tracking and adaptive control</b:PeriodicalTitle>
    <b:City>IIW/IIS</b:City>
    <b:Year>Doc. n. XII-1077-89, 1988</b:Year>
    <b:Title>COMMISSIONS XII  Arc Welding Processes and Production Systems</b:Title>
    <b:RefOrder>4</b:RefOrder>
  </b:Source>
  <b:Source>
    <b:Tag>OGA00</b:Tag>
    <b:SourceType>Book</b:SourceType>
    <b:Guid>{68FED9B1-7A90-45DE-9B13-59AD3BE74F97}</b:Guid>
    <b:Title>Engenharia de controle moderno</b:Title>
    <b:Year>2000</b:Year>
    <b:City>Rio de Janeiro</b:City>
    <b:Author>
      <b:Author>
        <b:NameList>
          <b:Person>
            <b:Last>OGATA</b:Last>
            <b:First>K</b:First>
          </b:Person>
        </b:NameList>
      </b:Author>
    </b:Author>
    <b:Publisher>Prentice‐Hall</b:Publisher>
    <b:Edition>3</b:Edition>
    <b:RefOrder>6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">
  <b:Source>
    <b:Tag>KIN01</b:Tag>
    <b:SourceType>Report</b:SourceType>
    <b:Guid>{FABC408D-794F-4E01-BE43-CF7D58A1F10B}</b:Guid>
    <b:Author>
      <b:Author>
        <b:NameList>
          <b:Person>
            <b:Last>KINDERMANN</b:Last>
            <b:First>RENAN</b:First>
            <b:Middle>MEDEIROS</b:Middle>
          </b:Person>
        </b:NameList>
      </b:Author>
    </b:Author>
    <b:Title>Soldagem Orbital do Passe de Raiz – Algoritmos para Controle Adaptativo por meio de Sensoriamento LASER</b:Title>
    <b:Year>2016</b:Year>
    <b:City>Florianópolis</b:City>
    <b:Pages>174</b:Pages>
    <b:ThesisType>Dissertação de Mestrado</b:ThesisType>
    <b:Institution>Dissertação (Mestrado em Engenharia Mecânica) - Programa de Pós-Graduação em Engenharia Mecânica, Universidade Federal de Santa Catarina</b:Institution>
    <b:RefOrder>1</b:RefOrder>
  </b:Source>
  <b:Source>
    <b:Tag>MOT06</b:Tag>
    <b:SourceType>ArticleInAPeriodical</b:SourceType>
    <b:Guid>{C2AE9C62-2787-4BC8-80F3-9E5242DB1BA4}</b:Guid>
    <b:Year>2006</b:Year>
    <b:City>West Carrollton, EUA</b:City>
    <b:Author>
      <b:Author>
        <b:NameList>
          <b:Person>
            <b:Last>MOTOMAN</b:Last>
          </b:Person>
        </b:NameList>
      </b:Author>
    </b:Author>
    <b:PeriodicalTitle>MotoEye-LT Laser Tracking Function Manual (P/N 152347-1CD)</b:PeriodicalTitle>
    <b:RefOrder>2</b:RefOrder>
  </b:Source>
  <b:Source>
    <b:Tag>KUK13</b:Tag>
    <b:SourceType>ArticleInAPeriodical</b:SourceType>
    <b:Guid>{37E39A4A-8775-4F92-8D1F-7BDD3BD070BF}</b:Guid>
    <b:Author>
      <b:Author>
        <b:NameList>
          <b:Person>
            <b:Last>KUKA</b:Last>
          </b:Person>
        </b:NameList>
      </b:Author>
    </b:Author>
    <b:PeriodicalTitle>KUKA.SeamTech Finding 2.0</b:PeriodicalTitle>
    <b:City>Augsburg, Alemanha</b:City>
    <b:Year>2013</b:Year>
    <b:RefOrder>3</b:RefOrder>
  </b:Source>
  <b:Source>
    <b:Tag>MEN</b:Tag>
    <b:SourceType>Report</b:SourceType>
    <b:Guid>{450333CB-7BE0-4BE8-A97F-39E296F1EAE1}</b:Guid>
    <b:Author>
      <b:Author>
        <b:NameList>
          <b:Person>
            <b:Last>MENDONÇA</b:Last>
            <b:First>FELIPPE</b:First>
            <b:Middle>KALIL</b:Middle>
          </b:Person>
        </b:NameList>
      </b:Author>
    </b:Author>
    <b:Title>Evolução da Técnica de Seguimento de Junta Via Sensoriamento do Arco para Operações de Soldagem em Posições Forçadas</b:Title>
    <b:Year>2013</b:Year>
    <b:Institution>Dissertação (Mestrado em Engenharia Mecânica) - Programa de Pós-Graduação em Engenharia Mecânica, Universidade Federal de Santa Catarina</b:Institution>
    <b:City>Florianópolis</b:City>
    <b:Pages>125</b:Pages>
    <b:RefOrder>5</b:RefOrder>
  </b:Source>
  <b:Source>
    <b:Tag>GLi</b:Tag>
    <b:SourceType>ArticleInAPeriodical</b:SourceType>
    <b:Guid>{2735E444-6025-425D-9B49-635AA7A70FEF}</b:Guid>
    <b:Author>
      <b:Author>
        <b:NameList>
          <b:Person>
            <b:Last>Lindén</b:Last>
            <b:First>G</b:First>
          </b:Person>
        </b:NameList>
      </b:Author>
    </b:Author>
    <b:PeriodicalTitle>Sensors for seam tracking and adaptive control</b:PeriodicalTitle>
    <b:City>IIW/IIS</b:City>
    <b:Year>Doc. n. XII-1077-89, 1988</b:Year>
    <b:Title>COMMISSIONS XII  Arc Welding Processes and Production Systems</b:Title>
    <b:RefOrder>4</b:RefOrder>
  </b:Source>
  <b:Source>
    <b:Tag>OGA00</b:Tag>
    <b:SourceType>Book</b:SourceType>
    <b:Guid>{68FED9B1-7A90-45DE-9B13-59AD3BE74F97}</b:Guid>
    <b:Title>Engenharia de controle moderno</b:Title>
    <b:Year>2000</b:Year>
    <b:City>Rio de Janeiro</b:City>
    <b:Author>
      <b:Author>
        <b:NameList>
          <b:Person>
            <b:Last>OGATA</b:Last>
            <b:First>K</b:First>
          </b:Person>
        </b:NameList>
      </b:Author>
    </b:Author>
    <b:Publisher>Prentice‐Hall</b:Publisher>
    <b:Edition>3</b:Edition>
    <b:RefOrder>6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">
  <b:Source>
    <b:Tag>KIN01</b:Tag>
    <b:SourceType>Report</b:SourceType>
    <b:Guid>{FABC408D-794F-4E01-BE43-CF7D58A1F10B}</b:Guid>
    <b:Author>
      <b:Author>
        <b:NameList>
          <b:Person>
            <b:Last>KINDERMANN</b:Last>
            <b:First>RENAN</b:First>
            <b:Middle>MEDEIROS</b:Middle>
          </b:Person>
        </b:NameList>
      </b:Author>
    </b:Author>
    <b:Title>Soldagem Orbital do Passe de Raiz – Algoritmos para Controle Adaptativo por meio de Sensoriamento LASER</b:Title>
    <b:Year>2016</b:Year>
    <b:City>Florianópolis</b:City>
    <b:Pages>174</b:Pages>
    <b:ThesisType>Dissertação de Mestrado</b:ThesisType>
    <b:Institution>Dissertação (Mestrado em Engenharia Mecânica) - Programa de Pós-Graduação em Engenharia Mecânica, Universidade Federal de Santa Catarina</b:Institution>
    <b:RefOrder>1</b:RefOrder>
  </b:Source>
  <b:Source>
    <b:Tag>MOT06</b:Tag>
    <b:SourceType>ArticleInAPeriodical</b:SourceType>
    <b:Guid>{C2AE9C62-2787-4BC8-80F3-9E5242DB1BA4}</b:Guid>
    <b:Year>2006</b:Year>
    <b:City>West Carrollton, EUA</b:City>
    <b:Author>
      <b:Author>
        <b:NameList>
          <b:Person>
            <b:Last>MOTOMAN</b:Last>
          </b:Person>
        </b:NameList>
      </b:Author>
    </b:Author>
    <b:PeriodicalTitle>MotoEye-LT Laser Tracking Function Manual (P/N 152347-1CD)</b:PeriodicalTitle>
    <b:RefOrder>2</b:RefOrder>
  </b:Source>
  <b:Source>
    <b:Tag>KUK13</b:Tag>
    <b:SourceType>ArticleInAPeriodical</b:SourceType>
    <b:Guid>{37E39A4A-8775-4F92-8D1F-7BDD3BD070BF}</b:Guid>
    <b:Author>
      <b:Author>
        <b:NameList>
          <b:Person>
            <b:Last>KUKA</b:Last>
          </b:Person>
        </b:NameList>
      </b:Author>
    </b:Author>
    <b:PeriodicalTitle>KUKA.SeamTech Finding 2.0</b:PeriodicalTitle>
    <b:City>Augsburg, Alemanha</b:City>
    <b:Year>2013</b:Year>
    <b:RefOrder>3</b:RefOrder>
  </b:Source>
  <b:Source>
    <b:Tag>MEN</b:Tag>
    <b:SourceType>Report</b:SourceType>
    <b:Guid>{450333CB-7BE0-4BE8-A97F-39E296F1EAE1}</b:Guid>
    <b:Author>
      <b:Author>
        <b:NameList>
          <b:Person>
            <b:Last>MENDONÇA</b:Last>
            <b:First>FELIPPE</b:First>
            <b:Middle>KALIL</b:Middle>
          </b:Person>
        </b:NameList>
      </b:Author>
    </b:Author>
    <b:Title>Evolução da Técnica de Seguimento de Junta Via Sensoriamento do Arco para Operações de Soldagem em Posições Forçadas</b:Title>
    <b:Year>2013</b:Year>
    <b:Institution>Dissertação (Mestrado em Engenharia Mecânica) - Programa de Pós-Graduação em Engenharia Mecânica, Universidade Federal de Santa Catarina</b:Institution>
    <b:City>Florianópolis</b:City>
    <b:Pages>125</b:Pages>
    <b:RefOrder>5</b:RefOrder>
  </b:Source>
  <b:Source>
    <b:Tag>GLi</b:Tag>
    <b:SourceType>ArticleInAPeriodical</b:SourceType>
    <b:Guid>{2735E444-6025-425D-9B49-635AA7A70FEF}</b:Guid>
    <b:Author>
      <b:Author>
        <b:NameList>
          <b:Person>
            <b:Last>Lindén</b:Last>
            <b:First>G</b:First>
          </b:Person>
        </b:NameList>
      </b:Author>
    </b:Author>
    <b:PeriodicalTitle>Sensors for seam tracking and adaptive control</b:PeriodicalTitle>
    <b:City>IIW/IIS</b:City>
    <b:Year>Doc. n. XII-1077-89, 1988</b:Year>
    <b:Title>COMMISSIONS XII  Arc Welding Processes and Production Systems</b:Title>
    <b:RefOrder>4</b:RefOrder>
  </b:Source>
  <b:Source>
    <b:Tag>OGA00</b:Tag>
    <b:SourceType>Book</b:SourceType>
    <b:Guid>{68FED9B1-7A90-45DE-9B13-59AD3BE74F97}</b:Guid>
    <b:Title>Engenharia de controle moderno</b:Title>
    <b:Year>2000</b:Year>
    <b:City>Rio de Janeiro</b:City>
    <b:Author>
      <b:Author>
        <b:NameList>
          <b:Person>
            <b:Last>OGATA</b:Last>
            <b:First>K</b:First>
          </b:Person>
        </b:NameList>
      </b:Author>
    </b:Author>
    <b:Publisher>Prentice‐Hall</b:Publisher>
    <b:Edition>3</b:Edition>
    <b:RefOrder>6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">
  <b:Source>
    <b:Tag>KIN01</b:Tag>
    <b:SourceType>Report</b:SourceType>
    <b:Guid>{FABC408D-794F-4E01-BE43-CF7D58A1F10B}</b:Guid>
    <b:Author>
      <b:Author>
        <b:NameList>
          <b:Person>
            <b:Last>KINDERMANN</b:Last>
            <b:First>RENAN</b:First>
            <b:Middle>MEDEIROS</b:Middle>
          </b:Person>
        </b:NameList>
      </b:Author>
    </b:Author>
    <b:Title>Soldagem Orbital do Passe de Raiz – Algoritmos para Controle Adaptativo por meio de Sensoriamento LASER</b:Title>
    <b:Year>2016</b:Year>
    <b:City>Florianópolis</b:City>
    <b:Pages>174</b:Pages>
    <b:ThesisType>Dissertação de Mestrado</b:ThesisType>
    <b:Institution>Dissertação (Mestrado em Engenharia Mecânica) - Programa de Pós-Graduação em Engenharia Mecânica, Universidade Federal de Santa Catarina</b:Institution>
    <b:RefOrder>1</b:RefOrder>
  </b:Source>
  <b:Source>
    <b:Tag>MOT06</b:Tag>
    <b:SourceType>ArticleInAPeriodical</b:SourceType>
    <b:Guid>{C2AE9C62-2787-4BC8-80F3-9E5242DB1BA4}</b:Guid>
    <b:Year>2006</b:Year>
    <b:City>West Carrollton, EUA</b:City>
    <b:Author>
      <b:Author>
        <b:NameList>
          <b:Person>
            <b:Last>MOTOMAN</b:Last>
          </b:Person>
        </b:NameList>
      </b:Author>
    </b:Author>
    <b:PeriodicalTitle>MotoEye-LT Laser Tracking Function Manual (P/N 152347-1CD)</b:PeriodicalTitle>
    <b:RefOrder>2</b:RefOrder>
  </b:Source>
  <b:Source>
    <b:Tag>KUK13</b:Tag>
    <b:SourceType>ArticleInAPeriodical</b:SourceType>
    <b:Guid>{37E39A4A-8775-4F92-8D1F-7BDD3BD070BF}</b:Guid>
    <b:Author>
      <b:Author>
        <b:NameList>
          <b:Person>
            <b:Last>KUKA</b:Last>
          </b:Person>
        </b:NameList>
      </b:Author>
    </b:Author>
    <b:PeriodicalTitle>KUKA.SeamTech Finding 2.0</b:PeriodicalTitle>
    <b:City>Augsburg, Alemanha</b:City>
    <b:Year>2013</b:Year>
    <b:RefOrder>3</b:RefOrder>
  </b:Source>
  <b:Source>
    <b:Tag>MEN</b:Tag>
    <b:SourceType>Report</b:SourceType>
    <b:Guid>{450333CB-7BE0-4BE8-A97F-39E296F1EAE1}</b:Guid>
    <b:Author>
      <b:Author>
        <b:NameList>
          <b:Person>
            <b:Last>MENDONÇA</b:Last>
            <b:First>FELIPPE</b:First>
            <b:Middle>KALIL</b:Middle>
          </b:Person>
        </b:NameList>
      </b:Author>
    </b:Author>
    <b:Title>Evolução da Técnica de Seguimento de Junta Via Sensoriamento do Arco para Operações de Soldagem em Posições Forçadas</b:Title>
    <b:Year>2013</b:Year>
    <b:Institution>Dissertação (Mestrado em Engenharia Mecânica) - Programa de Pós-Graduação em Engenharia Mecânica, Universidade Federal de Santa Catarina</b:Institution>
    <b:City>Florianópolis</b:City>
    <b:Pages>125</b:Pages>
    <b:RefOrder>5</b:RefOrder>
  </b:Source>
  <b:Source>
    <b:Tag>GLi</b:Tag>
    <b:SourceType>ArticleInAPeriodical</b:SourceType>
    <b:Guid>{2735E444-6025-425D-9B49-635AA7A70FEF}</b:Guid>
    <b:Author>
      <b:Author>
        <b:NameList>
          <b:Person>
            <b:Last>Lindén</b:Last>
            <b:First>G</b:First>
          </b:Person>
        </b:NameList>
      </b:Author>
    </b:Author>
    <b:PeriodicalTitle>Sensors for seam tracking and adaptive control</b:PeriodicalTitle>
    <b:City>IIW/IIS</b:City>
    <b:Year>Doc. n. XII-1077-89, 1988</b:Year>
    <b:Title>COMMISSIONS XII  Arc Welding Processes and Production Systems</b:Title>
    <b:RefOrder>4</b:RefOrder>
  </b:Source>
  <b:Source>
    <b:Tag>OGA00</b:Tag>
    <b:SourceType>Book</b:SourceType>
    <b:Guid>{68FED9B1-7A90-45DE-9B13-59AD3BE74F97}</b:Guid>
    <b:Title>Engenharia de controle moderno</b:Title>
    <b:Year>2000</b:Year>
    <b:City>Rio de Janeiro</b:City>
    <b:Author>
      <b:Author>
        <b:NameList>
          <b:Person>
            <b:Last>OGATA</b:Last>
            <b:First>K</b:First>
          </b:Person>
        </b:NameList>
      </b:Author>
    </b:Author>
    <b:Publisher>Prentice‐Hall</b:Publisher>
    <b:Edition>3</b:Edition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7D944E-5AF0-4ADC-A3C2-C903E7F1F4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BE2ED9-9A65-42DB-B2C1-64146489B8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31E890-D770-4037-9184-B03F1034787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530C074-531A-4B3C-9FBD-F3CCFA42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TemplateTrabalhoAcademico.dot</Template>
  <TotalTime>360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MotoAVC</vt:lpstr>
    </vt:vector>
  </TitlesOfParts>
  <Company>LABSOLDA</Company>
  <LinksUpToDate>false</LinksUpToDate>
  <CharactersWithSpaces>1</CharactersWithSpaces>
  <SharedDoc>false</SharedDoc>
  <HLinks>
    <vt:vector size="18" baseType="variant"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_Toc259085710</vt:lpwstr>
      </vt:variant>
      <vt:variant>
        <vt:i4>1966133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_Toc259085690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_Toc259085650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MotoAVC</dc:title>
  <dc:creator>Felippe Kalil Mendonça</dc:creator>
  <cp:lastModifiedBy>Felippe Kalil</cp:lastModifiedBy>
  <cp:revision>7</cp:revision>
  <cp:lastPrinted>2020-03-12T14:02:00Z</cp:lastPrinted>
  <dcterms:created xsi:type="dcterms:W3CDTF">2021-05-24T20:21:00Z</dcterms:created>
  <dcterms:modified xsi:type="dcterms:W3CDTF">2021-05-25T20:12:00Z</dcterms:modified>
</cp:coreProperties>
</file>