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5611394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F3DA591" w14:textId="39902E08" w:rsidR="005C4275" w:rsidRDefault="005C427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E16882B" wp14:editId="6309404E">
                    <wp:simplePos x="0" y="0"/>
                    <wp:positionH relativeFrom="page">
                      <wp:posOffset>4530725</wp:posOffset>
                    </wp:positionH>
                    <wp:positionV relativeFrom="page">
                      <wp:posOffset>0</wp:posOffset>
                    </wp:positionV>
                    <wp:extent cx="3096260" cy="10058400"/>
                    <wp:effectExtent l="0" t="0" r="889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96260" cy="10058400"/>
                              <a:chOff x="0" y="0"/>
                              <a:chExt cx="3096491" cy="10058400"/>
                            </a:xfrm>
                          </wpg:grpSpPr>
                          <wps:wsp>
                            <wps:cNvPr id="459" name="Retâ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rgbClr val="0070C0">
                                    <a:alpha val="80000"/>
                                  </a:srgb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tâ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2" name="Retâ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2730D8" w14:textId="0AF97136" w:rsidR="005C4275" w:rsidRDefault="005C4275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Felippe Kalil Mendonça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Empres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2898DDC" w14:textId="3A7EC42B" w:rsidR="005C4275" w:rsidRDefault="005C4275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LABSOLDA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5-05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213FE05" w14:textId="4B132C6D" w:rsidR="005C4275" w:rsidRDefault="002C7F51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5/5/2021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E16882B" id="Grupo 453" o:spid="_x0000_s1026" style="position:absolute;margin-left:356.75pt;margin-top:0;width:243.8pt;height:11in;z-index:251659264;mso-height-percent:1000;mso-position-horizontal-relative:page;mso-position-vertical-relative:page;mso-height-percent:1000" coordsize="3096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">
                    <v:rect id="Retâ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" fillcolor="#0070c0" stroked="f" strokecolor="white" strokeweight="1pt">
                      <v:fill r:id="rId12" o:title="" opacity="52428f" color2="white [3212]" o:opacity2="52428f" type="pattern"/>
                      <v:shadow color="#d8d8d8" offset="3pt,3pt"/>
                    </v:rect>
                    <v:rect id="Retâ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    <v:rect id="Retâ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2730D8" w14:textId="0AF97136" w:rsidR="005C4275" w:rsidRDefault="005C4275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Felippe Kalil Mendonça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Empres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2898DDC" w14:textId="3A7EC42B" w:rsidR="005C4275" w:rsidRDefault="005C4275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LABSOLDA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5-05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213FE05" w14:textId="4B132C6D" w:rsidR="005C4275" w:rsidRDefault="002C7F51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5/5/2021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w:drawing>
              <wp:anchor distT="0" distB="0" distL="114300" distR="114300" simplePos="0" relativeHeight="251662336" behindDoc="0" locked="0" layoutInCell="1" allowOverlap="1" wp14:anchorId="31A15C90" wp14:editId="3A816C21">
                <wp:simplePos x="0" y="0"/>
                <wp:positionH relativeFrom="column">
                  <wp:posOffset>-962338</wp:posOffset>
                </wp:positionH>
                <wp:positionV relativeFrom="paragraph">
                  <wp:posOffset>-929640</wp:posOffset>
                </wp:positionV>
                <wp:extent cx="4148919" cy="784564"/>
                <wp:effectExtent l="0" t="0" r="4445" b="0"/>
                <wp:wrapNone/>
                <wp:docPr id="2" name="Imagem 3" descr="labsolda_cabecalho(emc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absolda_cabecalho(emc)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" r="46109" b="6944"/>
                        <a:stretch/>
                      </pic:blipFill>
                      <pic:spPr bwMode="auto">
                        <a:xfrm>
                          <a:off x="0" y="0"/>
                          <a:ext cx="4148919" cy="7845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80DEB08" wp14:editId="7F8A20B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050280" w14:textId="7D82E427" w:rsidR="005C4275" w:rsidRPr="005C4275" w:rsidRDefault="00E35A89" w:rsidP="005C4275">
                                <w:pPr>
                                  <w:pStyle w:val="SemEspaamento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ítulo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4275" w:rsidRPr="005C4275">
                                      <w:rPr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MotoAVC</w:t>
                                    </w:r>
                                  </w:sdtContent>
                                </w:sdt>
                              </w:p>
                              <w:p w14:paraId="75DAD5D1" w14:textId="43A5B9F8" w:rsidR="005C4275" w:rsidRPr="005C4275" w:rsidRDefault="005C4275" w:rsidP="005C4275">
                                <w:pPr>
                                  <w:pStyle w:val="SemEspaamento"/>
                                  <w:jc w:val="center"/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</w:pPr>
                                <w:r w:rsidRPr="005C4275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 xml:space="preserve">Sistema de Controle da </w:t>
                                </w:r>
                                <w:r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Altura do Arco</w:t>
                                </w:r>
                                <w:r w:rsidRPr="005C4275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 xml:space="preserve"> para robôs Motoman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80DEB08" id="Retângulo 16" o:spid="_x0000_s1030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" o:allowincell="f" fillcolor="black [3213]" strokecolor="black [3213]" strokeweight="1.5pt">
                    <v:textbox style="mso-fit-shape-to-text:t" inset="14.4pt,,14.4pt">
                      <w:txbxContent>
                        <w:p w14:paraId="34050280" w14:textId="7D82E427" w:rsidR="005C4275" w:rsidRPr="005C4275" w:rsidRDefault="00E35A89" w:rsidP="005C4275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  <w:alias w:val="Título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C4275" w:rsidRPr="005C4275">
                                <w:rPr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t>MotoAVC</w:t>
                              </w:r>
                            </w:sdtContent>
                          </w:sdt>
                        </w:p>
                        <w:p w14:paraId="75DAD5D1" w14:textId="43A5B9F8" w:rsidR="005C4275" w:rsidRPr="005C4275" w:rsidRDefault="005C4275" w:rsidP="005C4275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56"/>
                              <w:szCs w:val="72"/>
                            </w:rPr>
                          </w:pPr>
                          <w:r w:rsidRPr="005C4275">
                            <w:rPr>
                              <w:color w:val="FFFFFF" w:themeColor="background1"/>
                              <w:sz w:val="56"/>
                              <w:szCs w:val="72"/>
                            </w:rPr>
                            <w:t xml:space="preserve">Sistema de Controle da </w:t>
                          </w:r>
                          <w:r>
                            <w:rPr>
                              <w:color w:val="FFFFFF" w:themeColor="background1"/>
                              <w:sz w:val="56"/>
                              <w:szCs w:val="72"/>
                            </w:rPr>
                            <w:t>Altura do Arco</w:t>
                          </w:r>
                          <w:r w:rsidRPr="005C4275">
                            <w:rPr>
                              <w:color w:val="FFFFFF" w:themeColor="background1"/>
                              <w:sz w:val="56"/>
                              <w:szCs w:val="72"/>
                            </w:rPr>
                            <w:t xml:space="preserve"> para robôs Motoman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A68B6C6" w14:textId="0512B401" w:rsidR="005C4275" w:rsidRDefault="005C4275">
          <w:r>
            <w:rPr>
              <w:noProof/>
              <w:lang w:eastAsia="pt-BR"/>
            </w:rPr>
            <w:drawing>
              <wp:anchor distT="0" distB="0" distL="114300" distR="114300" simplePos="0" relativeHeight="251660288" behindDoc="0" locked="0" layoutInCell="0" allowOverlap="1" wp14:anchorId="32D4776E" wp14:editId="66AE79AB">
                <wp:simplePos x="0" y="0"/>
                <wp:positionH relativeFrom="page">
                  <wp:posOffset>1623818</wp:posOffset>
                </wp:positionH>
                <wp:positionV relativeFrom="page">
                  <wp:posOffset>3617235</wp:posOffset>
                </wp:positionV>
                <wp:extent cx="5577840" cy="3702695"/>
                <wp:effectExtent l="0" t="0" r="3810" b="0"/>
                <wp:wrapNone/>
                <wp:docPr id="464" name="Imagem 1" descr="Uma imagem de um trem em uma estação ferroviária" title="Tr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="Times New Roman" w:hAnsi="Times New Roman"/>
          <w:b w:val="0"/>
          <w:bCs w:val="0"/>
          <w:color w:val="auto"/>
          <w:sz w:val="22"/>
          <w:szCs w:val="24"/>
        </w:rPr>
        <w:id w:val="-712190029"/>
        <w:docPartObj>
          <w:docPartGallery w:val="Table of Contents"/>
          <w:docPartUnique/>
        </w:docPartObj>
      </w:sdtPr>
      <w:sdtEndPr/>
      <w:sdtContent>
        <w:p w14:paraId="2144F0B3" w14:textId="172FA8BA" w:rsidR="004974B1" w:rsidRPr="004974B1" w:rsidRDefault="004974B1" w:rsidP="005C4275">
          <w:pPr>
            <w:pStyle w:val="CabealhodoSumrio"/>
            <w:jc w:val="center"/>
            <w:rPr>
              <w:rFonts w:ascii="Times New Roman" w:hAnsi="Times New Roman"/>
              <w:color w:val="000000" w:themeColor="text1"/>
            </w:rPr>
          </w:pPr>
          <w:r w:rsidRPr="004974B1">
            <w:rPr>
              <w:rFonts w:ascii="Times New Roman" w:hAnsi="Times New Roman"/>
              <w:color w:val="000000" w:themeColor="text1"/>
            </w:rPr>
            <w:t>Sumário</w:t>
          </w:r>
        </w:p>
        <w:p w14:paraId="6C159728" w14:textId="1B5ED128" w:rsidR="002C7F51" w:rsidRDefault="004974B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140329" w:history="1">
            <w:r w:rsidR="002C7F51" w:rsidRPr="003B6814">
              <w:rPr>
                <w:rStyle w:val="Hyperlink"/>
                <w:snapToGrid w:val="0"/>
                <w:w w:val="0"/>
              </w:rPr>
              <w:t>1</w:t>
            </w:r>
            <w:r w:rsidR="002C7F51" w:rsidRPr="003B6814">
              <w:rPr>
                <w:rStyle w:val="Hyperlink"/>
              </w:rPr>
              <w:t xml:space="preserve"> APRESENTAÇÃO DO EQUIPAMENTO</w:t>
            </w:r>
            <w:r w:rsidR="002C7F51">
              <w:rPr>
                <w:webHidden/>
              </w:rPr>
              <w:tab/>
            </w:r>
            <w:r w:rsidR="002C7F51">
              <w:rPr>
                <w:webHidden/>
              </w:rPr>
              <w:fldChar w:fldCharType="begin"/>
            </w:r>
            <w:r w:rsidR="002C7F51">
              <w:rPr>
                <w:webHidden/>
              </w:rPr>
              <w:instrText xml:space="preserve"> PAGEREF _Toc71140329 \h </w:instrText>
            </w:r>
            <w:r w:rsidR="002C7F51">
              <w:rPr>
                <w:webHidden/>
              </w:rPr>
            </w:r>
            <w:r w:rsidR="002C7F51">
              <w:rPr>
                <w:webHidden/>
              </w:rPr>
              <w:fldChar w:fldCharType="separate"/>
            </w:r>
            <w:r w:rsidR="002C7F51">
              <w:rPr>
                <w:webHidden/>
              </w:rPr>
              <w:t>2</w:t>
            </w:r>
            <w:r w:rsidR="002C7F51">
              <w:rPr>
                <w:webHidden/>
              </w:rPr>
              <w:fldChar w:fldCharType="end"/>
            </w:r>
          </w:hyperlink>
        </w:p>
        <w:p w14:paraId="1354CBA6" w14:textId="7944B53C" w:rsidR="002C7F51" w:rsidRDefault="002C7F51">
          <w:pPr>
            <w:pStyle w:val="Sumrio2"/>
            <w:rPr>
              <w:rFonts w:asciiTheme="minorHAnsi" w:eastAsiaTheme="minorEastAsia" w:hAnsiTheme="minorHAnsi" w:cstheme="minorBidi"/>
              <w:smallCaps w:val="0"/>
              <w:szCs w:val="22"/>
              <w:lang w:eastAsia="pt-BR"/>
            </w:rPr>
          </w:pPr>
          <w:hyperlink w:anchor="_Toc71140330" w:history="1">
            <w:r w:rsidRPr="003B6814">
              <w:rPr>
                <w:rStyle w:val="Hyperlink"/>
                <w:snapToGrid w:val="0"/>
                <w:w w:val="0"/>
              </w:rPr>
              <w:t>1.1</w:t>
            </w:r>
            <w:r w:rsidRPr="003B6814">
              <w:rPr>
                <w:rStyle w:val="Hyperlink"/>
              </w:rPr>
              <w:t xml:space="preserve"> PRINCÍPIO DE FUNCIONAMENTO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_Toc71140330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7156B5C" w14:textId="5E649D5D" w:rsidR="002C7F51" w:rsidRDefault="002C7F5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71140331" w:history="1">
            <w:r w:rsidRPr="003B6814">
              <w:rPr>
                <w:rStyle w:val="Hyperlink"/>
                <w:snapToGrid w:val="0"/>
                <w:w w:val="0"/>
              </w:rPr>
              <w:t>2</w:t>
            </w:r>
            <w:r w:rsidRPr="003B6814">
              <w:rPr>
                <w:rStyle w:val="Hyperlink"/>
              </w:rPr>
              <w:t xml:space="preserve">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_Toc71140331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C469E9" w14:textId="7CBC1AF3" w:rsidR="002C7F51" w:rsidRDefault="002C7F5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71140332" w:history="1">
            <w:r w:rsidRPr="003B6814">
              <w:rPr>
                <w:rStyle w:val="Hyperlink"/>
                <w:snapToGrid w:val="0"/>
                <w:w w:val="0"/>
              </w:rPr>
              <w:t>3</w:t>
            </w:r>
            <w:r w:rsidRPr="003B6814">
              <w:rPr>
                <w:rStyle w:val="Hyperlink"/>
              </w:rPr>
              <w:t xml:space="preserve"> MODOS DE OPERAÇÃO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_Toc71140332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1FE00B" w14:textId="7767200F" w:rsidR="002C7F51" w:rsidRDefault="002C7F51">
          <w:pPr>
            <w:pStyle w:val="Sumrio2"/>
            <w:rPr>
              <w:rFonts w:asciiTheme="minorHAnsi" w:eastAsiaTheme="minorEastAsia" w:hAnsiTheme="minorHAnsi" w:cstheme="minorBidi"/>
              <w:smallCaps w:val="0"/>
              <w:szCs w:val="22"/>
              <w:lang w:eastAsia="pt-BR"/>
            </w:rPr>
          </w:pPr>
          <w:hyperlink w:anchor="_Toc71140333" w:history="1">
            <w:r w:rsidRPr="003B6814">
              <w:rPr>
                <w:rStyle w:val="Hyperlink"/>
                <w:snapToGrid w:val="0"/>
                <w:w w:val="0"/>
              </w:rPr>
              <w:t>3.1</w:t>
            </w:r>
            <w:r w:rsidRPr="003B6814">
              <w:rPr>
                <w:rStyle w:val="Hyperlink"/>
              </w:rPr>
              <w:t xml:space="preserve"> MODOS TIG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_Toc71140333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6E2DC03" w14:textId="6417BBC0" w:rsidR="002C7F51" w:rsidRDefault="002C7F51">
          <w:pPr>
            <w:pStyle w:val="Sumrio2"/>
            <w:rPr>
              <w:rFonts w:asciiTheme="minorHAnsi" w:eastAsiaTheme="minorEastAsia" w:hAnsiTheme="minorHAnsi" w:cstheme="minorBidi"/>
              <w:smallCaps w:val="0"/>
              <w:szCs w:val="22"/>
              <w:lang w:eastAsia="pt-BR"/>
            </w:rPr>
          </w:pPr>
          <w:hyperlink w:anchor="_Toc71140334" w:history="1">
            <w:r w:rsidRPr="003B6814">
              <w:rPr>
                <w:rStyle w:val="Hyperlink"/>
                <w:snapToGrid w:val="0"/>
                <w:w w:val="0"/>
              </w:rPr>
              <w:t>3.2</w:t>
            </w:r>
            <w:r w:rsidRPr="003B6814">
              <w:rPr>
                <w:rStyle w:val="Hyperlink"/>
              </w:rPr>
              <w:t xml:space="preserve"> MO</w:t>
            </w:r>
            <w:r w:rsidRPr="003B6814">
              <w:rPr>
                <w:rStyle w:val="Hyperlink"/>
              </w:rPr>
              <w:t>D</w:t>
            </w:r>
            <w:r w:rsidRPr="003B6814">
              <w:rPr>
                <w:rStyle w:val="Hyperlink"/>
              </w:rPr>
              <w:t>OS MIG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_Toc71140334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DBC097" w14:textId="39ED9FBB" w:rsidR="004974B1" w:rsidRPr="005C4275" w:rsidRDefault="004974B1" w:rsidP="006916A3">
          <w:pPr>
            <w:rPr>
              <w:rStyle w:val="TtulodoLivro"/>
              <w:smallCaps w:val="0"/>
              <w:spacing w:val="0"/>
            </w:rPr>
          </w:pPr>
          <w:r>
            <w:rPr>
              <w:b/>
              <w:bCs/>
            </w:rPr>
            <w:fldChar w:fldCharType="end"/>
          </w:r>
        </w:p>
      </w:sdtContent>
    </w:sdt>
    <w:p w14:paraId="5CEF57F5" w14:textId="167EB734" w:rsidR="00BB2570" w:rsidRDefault="005C4275" w:rsidP="003200D2">
      <w:pPr>
        <w:pStyle w:val="Titulo1"/>
        <w:rPr>
          <w:rStyle w:val="TtulodoLivro"/>
          <w:b/>
          <w:bCs w:val="0"/>
          <w:smallCaps w:val="0"/>
          <w:spacing w:val="0"/>
        </w:rPr>
      </w:pPr>
      <w:bookmarkStart w:id="0" w:name="_Toc71140329"/>
      <w:r>
        <w:rPr>
          <w:rStyle w:val="TtulodoLivro"/>
          <w:b/>
          <w:bCs w:val="0"/>
          <w:smallCaps w:val="0"/>
          <w:spacing w:val="0"/>
        </w:rPr>
        <w:lastRenderedPageBreak/>
        <w:t>APRESENTAÇÃO DO EQUIPAMENTO</w:t>
      </w:r>
      <w:bookmarkEnd w:id="0"/>
    </w:p>
    <w:p w14:paraId="5BF5471F" w14:textId="333F4344" w:rsidR="005C4275" w:rsidRDefault="005C4275" w:rsidP="00FC5BAB">
      <w:pPr>
        <w:pStyle w:val="Corpodotexto"/>
      </w:pPr>
      <w:r>
        <w:t xml:space="preserve">O </w:t>
      </w:r>
      <w:r w:rsidRPr="00FC5BAB">
        <w:rPr>
          <w:i/>
        </w:rPr>
        <w:t>MotoAVC</w:t>
      </w:r>
      <w:r>
        <w:t xml:space="preserve"> é um equipamento desenvolvido com o objetivo </w:t>
      </w:r>
      <w:r w:rsidR="00FC5BAB">
        <w:t xml:space="preserve">de ampliar e facilitar a utilização da funcionalidade de seguimento de junta e controle da distância entre tocha e peça, dos robôs </w:t>
      </w:r>
      <w:r w:rsidR="00FC5BAB" w:rsidRPr="00FC5BAB">
        <w:rPr>
          <w:i/>
        </w:rPr>
        <w:t>MOTOMAN</w:t>
      </w:r>
      <w:r w:rsidR="00FC5BAB">
        <w:t xml:space="preserve"> equipados com o módulo </w:t>
      </w:r>
      <w:r w:rsidRPr="00FC5BAB">
        <w:rPr>
          <w:i/>
        </w:rPr>
        <w:t>COMARCIII</w:t>
      </w:r>
      <w:r w:rsidR="0011477D">
        <w:t>, em soldagem robotizada.</w:t>
      </w:r>
    </w:p>
    <w:p w14:paraId="08D13C85" w14:textId="74B8E94B" w:rsidR="0011477D" w:rsidRDefault="0011477D" w:rsidP="00FC5BAB">
      <w:pPr>
        <w:pStyle w:val="Corpodotexto"/>
      </w:pPr>
      <w:r>
        <w:t xml:space="preserve">O módulo </w:t>
      </w:r>
      <w:r w:rsidRPr="0011477D">
        <w:rPr>
          <w:i/>
        </w:rPr>
        <w:t>COMARCIII</w:t>
      </w:r>
      <w:r>
        <w:t xml:space="preserve"> realiza a leitura da condição do posicionamento entre tocha e junta por meio da aquisição da corrente elétrica da soldagem, como ilustrado em seu manual, conforme </w:t>
      </w:r>
      <w:r>
        <w:fldChar w:fldCharType="begin"/>
      </w:r>
      <w:r>
        <w:instrText xml:space="preserve"> REF _Ref71152482 \h </w:instrText>
      </w:r>
      <w:r>
        <w:fldChar w:fldCharType="separate"/>
      </w:r>
      <w:r w:rsidRPr="0011477D">
        <w:t>Figura</w:t>
      </w:r>
      <w:r>
        <w:t xml:space="preserve"> </w:t>
      </w:r>
      <w:r>
        <w:rPr>
          <w:noProof/>
        </w:rPr>
        <w:t>1</w:t>
      </w:r>
      <w:r>
        <w:fldChar w:fldCharType="end"/>
      </w:r>
      <w:r>
        <w:t xml:space="preserve">. Dessa forma, sua aplicação fica limitada a processos que utilizem controle de tensão, como o </w:t>
      </w:r>
      <w:r w:rsidRPr="00AE60BE">
        <w:rPr>
          <w:i/>
        </w:rPr>
        <w:t>MIG</w:t>
      </w:r>
      <w:r>
        <w:t xml:space="preserve"> Convencional</w:t>
      </w:r>
      <w:r w:rsidR="00AE60BE">
        <w:t>, e a</w:t>
      </w:r>
      <w:r>
        <w:t xml:space="preserve">ssim </w:t>
      </w:r>
      <w:r w:rsidR="00AE60BE">
        <w:t xml:space="preserve">as </w:t>
      </w:r>
      <w:r>
        <w:t xml:space="preserve">variantes pulsadas do processo </w:t>
      </w:r>
      <w:r w:rsidRPr="00AE60BE">
        <w:rPr>
          <w:i/>
        </w:rPr>
        <w:t>MIG</w:t>
      </w:r>
      <w:r>
        <w:t xml:space="preserve">, tão como o processo </w:t>
      </w:r>
      <w:r w:rsidRPr="00AE60BE">
        <w:rPr>
          <w:i/>
        </w:rPr>
        <w:t>TIG</w:t>
      </w:r>
      <w:r>
        <w:t xml:space="preserve"> (independente da variante) acabam tendo sua aplicabilidade com seguimento de junta inviabilizada nos robôs </w:t>
      </w:r>
      <w:r w:rsidRPr="00AE60BE">
        <w:rPr>
          <w:i/>
        </w:rPr>
        <w:t>MOTOMAN</w:t>
      </w:r>
      <w:r>
        <w:t>.</w:t>
      </w:r>
    </w:p>
    <w:p w14:paraId="34169EC5" w14:textId="0D15D869" w:rsidR="0011477D" w:rsidRDefault="0011477D" w:rsidP="0011477D">
      <w:pPr>
        <w:pStyle w:val="figuranotexto"/>
      </w:pPr>
      <w:r w:rsidRPr="0011477D">
        <w:drawing>
          <wp:inline distT="0" distB="0" distL="0" distR="0" wp14:anchorId="619F300D" wp14:editId="461B03EE">
            <wp:extent cx="4000593" cy="202580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066"/>
                    <a:stretch/>
                  </pic:blipFill>
                  <pic:spPr bwMode="auto">
                    <a:xfrm>
                      <a:off x="0" y="0"/>
                      <a:ext cx="4101439" cy="2076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BFBEE" w14:textId="4E323BF3" w:rsidR="0011477D" w:rsidRDefault="0011477D" w:rsidP="0011477D">
      <w:pPr>
        <w:pStyle w:val="Legenda"/>
      </w:pPr>
      <w:bookmarkStart w:id="1" w:name="_Ref71152477"/>
      <w:bookmarkStart w:id="2" w:name="_Ref71152482"/>
      <w:r w:rsidRPr="0011477D">
        <w:t>Figura</w:t>
      </w:r>
      <w:r>
        <w:t xml:space="preserve"> </w:t>
      </w:r>
      <w:fldSimple w:instr=" SEQ Figura \* ARABIC ">
        <w:r w:rsidR="00AE60BE">
          <w:rPr>
            <w:noProof/>
          </w:rPr>
          <w:t>1</w:t>
        </w:r>
      </w:fldSimple>
      <w:bookmarkEnd w:id="2"/>
      <w:r>
        <w:t xml:space="preserve"> – Diagrama de instalação padrão do </w:t>
      </w:r>
      <w:r w:rsidRPr="0011477D">
        <w:rPr>
          <w:i/>
        </w:rPr>
        <w:t>COMARCIII</w:t>
      </w:r>
      <w:r>
        <w:t xml:space="preserve"> (manual do usuário).</w:t>
      </w:r>
      <w:bookmarkEnd w:id="1"/>
    </w:p>
    <w:p w14:paraId="73599AA3" w14:textId="5E9282FE" w:rsidR="00AE60BE" w:rsidRPr="00D72352" w:rsidRDefault="00D72352" w:rsidP="00AE60BE">
      <w:pPr>
        <w:pStyle w:val="Corpodotexto"/>
      </w:pPr>
      <w:r>
        <w:t xml:space="preserve">O </w:t>
      </w:r>
      <w:r w:rsidRPr="00D72352">
        <w:rPr>
          <w:i/>
        </w:rPr>
        <w:t>MotoAVC</w:t>
      </w:r>
      <w:r>
        <w:rPr>
          <w:i/>
        </w:rPr>
        <w:t xml:space="preserve"> </w:t>
      </w:r>
      <w:r>
        <w:t xml:space="preserve">é instalado </w:t>
      </w:r>
      <w:bookmarkStart w:id="3" w:name="_GoBack"/>
      <w:bookmarkEnd w:id="3"/>
    </w:p>
    <w:p w14:paraId="6C5888BD" w14:textId="2DB2E153" w:rsidR="00AE60BE" w:rsidRDefault="00AE60BE" w:rsidP="00AE60BE">
      <w:pPr>
        <w:pStyle w:val="figuranotexto"/>
      </w:pPr>
      <w:r>
        <w:rPr>
          <w:lang w:eastAsia="pt-BR"/>
        </w:rPr>
        <w:drawing>
          <wp:inline distT="0" distB="0" distL="0" distR="0" wp14:anchorId="6F45C190" wp14:editId="3EB5D7C0">
            <wp:extent cx="4330598" cy="229529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AVC ComarcIII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2"/>
                    <a:stretch/>
                  </pic:blipFill>
                  <pic:spPr bwMode="auto">
                    <a:xfrm>
                      <a:off x="0" y="0"/>
                      <a:ext cx="4355426" cy="2308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B0438" w14:textId="7F5F0FBE" w:rsidR="00AE60BE" w:rsidRPr="00AE60BE" w:rsidRDefault="00AE60BE" w:rsidP="00AE60BE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Diagrama de instalação do </w:t>
      </w:r>
      <w:r w:rsidRPr="00AE60BE">
        <w:rPr>
          <w:i/>
        </w:rPr>
        <w:t>MotoAVC</w:t>
      </w:r>
      <w:r>
        <w:t xml:space="preserve"> ao robô Motoman.</w:t>
      </w:r>
    </w:p>
    <w:p w14:paraId="5B665062" w14:textId="5C4D8267" w:rsidR="005C4275" w:rsidRDefault="005C4275" w:rsidP="005C4275">
      <w:pPr>
        <w:pStyle w:val="Titulo2"/>
      </w:pPr>
      <w:bookmarkStart w:id="4" w:name="_Toc71140330"/>
      <w:r>
        <w:t>PRINCÍPIO DE FUNCIONAMENTO</w:t>
      </w:r>
      <w:bookmarkEnd w:id="4"/>
    </w:p>
    <w:p w14:paraId="2490A069" w14:textId="77777777" w:rsidR="002C7F51" w:rsidRPr="002C7F51" w:rsidRDefault="002C7F51" w:rsidP="002C7F51">
      <w:pPr>
        <w:pStyle w:val="Corpodotexto"/>
        <w:rPr>
          <w:lang w:eastAsia="pt-BR"/>
        </w:rPr>
      </w:pPr>
    </w:p>
    <w:p w14:paraId="388FBBF5" w14:textId="12558DF4" w:rsidR="005C4275" w:rsidRDefault="002C7F51" w:rsidP="005C4275">
      <w:pPr>
        <w:pStyle w:val="Titulo1"/>
      </w:pPr>
      <w:bookmarkStart w:id="5" w:name="_Toc71140331"/>
      <w:r>
        <w:lastRenderedPageBreak/>
        <w:t>INTERFACE</w:t>
      </w:r>
      <w:bookmarkEnd w:id="5"/>
    </w:p>
    <w:p w14:paraId="7E830213" w14:textId="77777777" w:rsidR="005C4275" w:rsidRPr="005C4275" w:rsidRDefault="005C4275" w:rsidP="005C4275">
      <w:pPr>
        <w:pStyle w:val="Corpodotexto"/>
      </w:pPr>
    </w:p>
    <w:p w14:paraId="2CF3AC1E" w14:textId="0EA4C0FF" w:rsidR="005C4275" w:rsidRDefault="005C4275" w:rsidP="005C4275">
      <w:pPr>
        <w:pStyle w:val="Titulo1"/>
      </w:pPr>
      <w:bookmarkStart w:id="6" w:name="_Toc71140332"/>
      <w:r>
        <w:lastRenderedPageBreak/>
        <w:t>MODOS DE OPERAÇÃO</w:t>
      </w:r>
      <w:bookmarkEnd w:id="6"/>
    </w:p>
    <w:p w14:paraId="618C9D86" w14:textId="77777777" w:rsidR="005C4275" w:rsidRPr="005C4275" w:rsidRDefault="005C4275" w:rsidP="005C4275">
      <w:pPr>
        <w:pStyle w:val="Corpodotexto"/>
      </w:pPr>
    </w:p>
    <w:p w14:paraId="32560EF5" w14:textId="429A0FD0" w:rsidR="005C4275" w:rsidRDefault="005C4275" w:rsidP="005C4275">
      <w:pPr>
        <w:pStyle w:val="Titulo2"/>
      </w:pPr>
      <w:bookmarkStart w:id="7" w:name="_Toc71140333"/>
      <w:r>
        <w:t>MODOS TIG</w:t>
      </w:r>
      <w:bookmarkEnd w:id="7"/>
    </w:p>
    <w:p w14:paraId="2B5D7602" w14:textId="77777777" w:rsidR="005C4275" w:rsidRPr="005C4275" w:rsidRDefault="005C4275" w:rsidP="005C4275">
      <w:pPr>
        <w:pStyle w:val="Corpodotexto"/>
        <w:rPr>
          <w:lang w:eastAsia="pt-BR"/>
        </w:rPr>
      </w:pPr>
    </w:p>
    <w:p w14:paraId="02EDB282" w14:textId="7E1CBE75" w:rsidR="005C4275" w:rsidRDefault="005C4275" w:rsidP="005C4275">
      <w:pPr>
        <w:pStyle w:val="Titulo2"/>
      </w:pPr>
      <w:bookmarkStart w:id="8" w:name="_Toc71140334"/>
      <w:r>
        <w:t>MODO</w:t>
      </w:r>
      <w:r w:rsidR="002C7F51">
        <w:t>S</w:t>
      </w:r>
      <w:r>
        <w:t xml:space="preserve"> MIG</w:t>
      </w:r>
      <w:bookmarkEnd w:id="8"/>
    </w:p>
    <w:p w14:paraId="28664EB4" w14:textId="30C67680" w:rsidR="005C4275" w:rsidRDefault="005C4275" w:rsidP="005C4275">
      <w:pPr>
        <w:pStyle w:val="Corpodotexto"/>
        <w:rPr>
          <w:lang w:eastAsia="pt-BR"/>
        </w:rPr>
      </w:pPr>
    </w:p>
    <w:p w14:paraId="48BCE1C5" w14:textId="748B3595" w:rsidR="002C7F51" w:rsidRDefault="002C7F51" w:rsidP="002C7F51">
      <w:pPr>
        <w:pStyle w:val="Titulo1"/>
        <w:rPr>
          <w:lang w:eastAsia="pt-BR"/>
        </w:rPr>
      </w:pPr>
      <w:r>
        <w:rPr>
          <w:lang w:eastAsia="pt-BR"/>
        </w:rPr>
        <w:lastRenderedPageBreak/>
        <w:t>ANEXOS</w:t>
      </w:r>
    </w:p>
    <w:p w14:paraId="1B939B1A" w14:textId="765FC9D9" w:rsidR="002C7F51" w:rsidRDefault="00D85D41" w:rsidP="002C7F51">
      <w:pPr>
        <w:pStyle w:val="Titulo2"/>
      </w:pPr>
      <w:r>
        <w:t>CIRCUITOS ELETRÔNICOS</w:t>
      </w:r>
    </w:p>
    <w:p w14:paraId="51AC48E7" w14:textId="7D1AC72D" w:rsidR="002C7F51" w:rsidRDefault="002C7F51" w:rsidP="002C7F51">
      <w:pPr>
        <w:pStyle w:val="figuranotexto"/>
        <w:rPr>
          <w:lang w:eastAsia="pt-BR"/>
        </w:rPr>
      </w:pPr>
      <w:r w:rsidRPr="002C7F51">
        <w:rPr>
          <w:lang w:eastAsia="pt-BR"/>
        </w:rPr>
        <w:drawing>
          <wp:inline distT="0" distB="0" distL="0" distR="0" wp14:anchorId="0757F806" wp14:editId="28AF709A">
            <wp:extent cx="5671185" cy="368363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DC3A" w14:textId="56BEE261" w:rsidR="002C7F51" w:rsidRDefault="002C7F51" w:rsidP="0011477D">
      <w:pPr>
        <w:pStyle w:val="Legenda"/>
      </w:pPr>
      <w:r>
        <w:t xml:space="preserve">Figura </w:t>
      </w:r>
      <w:fldSimple w:instr=" SEQ Figura \* ARABIC ">
        <w:r w:rsidR="00AE60BE">
          <w:rPr>
            <w:noProof/>
          </w:rPr>
          <w:t>3</w:t>
        </w:r>
      </w:fldSimple>
      <w:r>
        <w:t xml:space="preserve"> –</w:t>
      </w:r>
      <w:r w:rsidR="00D85D41">
        <w:t>C</w:t>
      </w:r>
      <w:r>
        <w:t xml:space="preserve">ircuito da IHM do </w:t>
      </w:r>
      <w:r w:rsidRPr="002C7F51">
        <w:rPr>
          <w:i/>
        </w:rPr>
        <w:t>MotoAVC</w:t>
      </w:r>
      <w:r>
        <w:t>.</w:t>
      </w:r>
    </w:p>
    <w:p w14:paraId="2966D325" w14:textId="77777777" w:rsidR="002C7F51" w:rsidRPr="002C7F51" w:rsidRDefault="002C7F51" w:rsidP="002C7F51">
      <w:pPr>
        <w:pStyle w:val="Corpodotexto"/>
      </w:pPr>
    </w:p>
    <w:p w14:paraId="5772EDCA" w14:textId="053DBC06" w:rsidR="002C7F51" w:rsidRDefault="002C7F51" w:rsidP="002C7F51">
      <w:pPr>
        <w:pStyle w:val="figuranotexto"/>
      </w:pPr>
      <w:r w:rsidRPr="002C7F51">
        <w:drawing>
          <wp:inline distT="0" distB="0" distL="0" distR="0" wp14:anchorId="6F6AE147" wp14:editId="32DE665C">
            <wp:extent cx="5671185" cy="3042285"/>
            <wp:effectExtent l="0" t="0" r="571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D5D9" w14:textId="05A58063" w:rsidR="002C7F51" w:rsidRPr="002C7F51" w:rsidRDefault="002C7F51" w:rsidP="0011477D">
      <w:pPr>
        <w:pStyle w:val="Legenda"/>
      </w:pPr>
      <w:r>
        <w:t xml:space="preserve">Figura </w:t>
      </w:r>
      <w:fldSimple w:instr=" SEQ Figura \* ARABIC ">
        <w:r w:rsidR="00AE60BE">
          <w:rPr>
            <w:noProof/>
          </w:rPr>
          <w:t>4</w:t>
        </w:r>
      </w:fldSimple>
      <w:r>
        <w:t xml:space="preserve"> – </w:t>
      </w:r>
      <w:r w:rsidR="00D85D41">
        <w:t>Circuitos</w:t>
      </w:r>
      <w:r>
        <w:t xml:space="preserve"> de sinais do </w:t>
      </w:r>
      <w:r w:rsidRPr="002C7F51">
        <w:rPr>
          <w:i/>
        </w:rPr>
        <w:t>MotoAVC</w:t>
      </w:r>
      <w:r>
        <w:t>.</w:t>
      </w:r>
    </w:p>
    <w:sectPr w:rsidR="002C7F51" w:rsidRPr="002C7F51" w:rsidSect="005C4275">
      <w:headerReference w:type="even" r:id="rId19"/>
      <w:headerReference w:type="default" r:id="rId20"/>
      <w:footerReference w:type="even" r:id="rId21"/>
      <w:footerReference w:type="default" r:id="rId22"/>
      <w:type w:val="continuous"/>
      <w:pgSz w:w="11906" w:h="16838" w:code="9"/>
      <w:pgMar w:top="1701" w:right="1841" w:bottom="1134" w:left="1134" w:header="397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3444E" w14:textId="77777777" w:rsidR="00E35A89" w:rsidRDefault="00E35A89">
      <w:r>
        <w:separator/>
      </w:r>
    </w:p>
    <w:p w14:paraId="08A03590" w14:textId="77777777" w:rsidR="00E35A89" w:rsidRDefault="00E35A89"/>
  </w:endnote>
  <w:endnote w:type="continuationSeparator" w:id="0">
    <w:p w14:paraId="247E05C8" w14:textId="77777777" w:rsidR="00E35A89" w:rsidRDefault="00E35A89">
      <w:r>
        <w:continuationSeparator/>
      </w:r>
    </w:p>
    <w:p w14:paraId="11B0932A" w14:textId="77777777" w:rsidR="00E35A89" w:rsidRDefault="00E35A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BJHCC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9737631"/>
      <w:docPartObj>
        <w:docPartGallery w:val="Page Numbers (Bottom of Page)"/>
        <w:docPartUnique/>
      </w:docPartObj>
    </w:sdtPr>
    <w:sdtEndPr/>
    <w:sdtContent>
      <w:p w14:paraId="2CC5663D" w14:textId="34F5A3BA" w:rsidR="009B530D" w:rsidRDefault="009B530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2352">
          <w:rPr>
            <w:noProof/>
          </w:rPr>
          <w:t>2</w:t>
        </w:r>
        <w:r>
          <w:fldChar w:fldCharType="end"/>
        </w:r>
      </w:p>
    </w:sdtContent>
  </w:sdt>
  <w:p w14:paraId="2BEFEE8E" w14:textId="77777777" w:rsidR="009B530D" w:rsidRDefault="009B530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986379"/>
      <w:docPartObj>
        <w:docPartGallery w:val="Page Numbers (Bottom of Page)"/>
        <w:docPartUnique/>
      </w:docPartObj>
    </w:sdtPr>
    <w:sdtEndPr/>
    <w:sdtContent>
      <w:p w14:paraId="1703EED3" w14:textId="7D929F27" w:rsidR="009B530D" w:rsidRDefault="009B530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2352">
          <w:rPr>
            <w:noProof/>
          </w:rPr>
          <w:t>1</w:t>
        </w:r>
        <w:r>
          <w:fldChar w:fldCharType="end"/>
        </w:r>
      </w:p>
    </w:sdtContent>
  </w:sdt>
  <w:p w14:paraId="0CEDDD90" w14:textId="77777777" w:rsidR="009B530D" w:rsidRDefault="009B53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B2E5C" w14:textId="77777777" w:rsidR="00E35A89" w:rsidRDefault="00E35A89">
      <w:r>
        <w:separator/>
      </w:r>
    </w:p>
    <w:p w14:paraId="49AE3D03" w14:textId="77777777" w:rsidR="00E35A89" w:rsidRDefault="00E35A89"/>
  </w:footnote>
  <w:footnote w:type="continuationSeparator" w:id="0">
    <w:p w14:paraId="69EA28B2" w14:textId="77777777" w:rsidR="00E35A89" w:rsidRDefault="00E35A89">
      <w:r>
        <w:continuationSeparator/>
      </w:r>
    </w:p>
    <w:p w14:paraId="57283577" w14:textId="77777777" w:rsidR="00E35A89" w:rsidRDefault="00E35A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AF7AE" w14:textId="6D0DB9A9" w:rsidR="009B530D" w:rsidRDefault="009B530D">
    <w:pPr>
      <w:pStyle w:val="Cabealho"/>
    </w:pPr>
    <w:r>
      <w:rPr>
        <w:noProof/>
        <w:lang w:eastAsia="pt-BR"/>
      </w:rPr>
      <w:drawing>
        <wp:inline distT="0" distB="0" distL="0" distR="0" wp14:anchorId="42987CFC" wp14:editId="1214BC28">
          <wp:extent cx="5671185" cy="621030"/>
          <wp:effectExtent l="0" t="0" r="5715" b="7620"/>
          <wp:docPr id="1" name="Imagem 3" descr="labsolda_cabecalho(emc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absolda_cabecalho(emc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1185" cy="621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D77D7" w14:textId="17DDEFF7" w:rsidR="009B530D" w:rsidRDefault="009B530D">
    <w:pPr>
      <w:pStyle w:val="Cabealho"/>
    </w:pPr>
    <w:r>
      <w:rPr>
        <w:noProof/>
        <w:lang w:eastAsia="pt-BR"/>
      </w:rPr>
      <w:drawing>
        <wp:inline distT="0" distB="0" distL="0" distR="0" wp14:anchorId="384B8749" wp14:editId="513AA793">
          <wp:extent cx="5671185" cy="621030"/>
          <wp:effectExtent l="0" t="0" r="5715" b="7620"/>
          <wp:docPr id="17" name="Imagem 3" descr="labsolda_cabecalho(emc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absolda_cabecalho(emc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1185" cy="621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E82A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DE95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944E6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96EA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8490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4686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C451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1A88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08B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ACE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267C7"/>
    <w:multiLevelType w:val="hybridMultilevel"/>
    <w:tmpl w:val="C0F299E4"/>
    <w:lvl w:ilvl="0" w:tplc="3C82D286">
      <w:start w:val="1"/>
      <w:numFmt w:val="bullet"/>
      <w:pStyle w:val="Commarcadore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2DE2710"/>
    <w:multiLevelType w:val="multilevel"/>
    <w:tmpl w:val="0D70D484"/>
    <w:lvl w:ilvl="0">
      <w:start w:val="1"/>
      <w:numFmt w:val="decimal"/>
      <w:pStyle w:val="Titulo1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Titulo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itulo3"/>
      <w:lvlText w:val="%1.%2.%3"/>
      <w:lvlJc w:val="left"/>
      <w:pPr>
        <w:ind w:left="1276" w:firstLine="0"/>
      </w:pPr>
      <w:rPr>
        <w:rFonts w:hint="default"/>
        <w:i w:val="0"/>
      </w:rPr>
    </w:lvl>
    <w:lvl w:ilvl="3">
      <w:start w:val="1"/>
      <w:numFmt w:val="decimal"/>
      <w:pStyle w:val="Ttulo6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058C01EC"/>
    <w:multiLevelType w:val="hybridMultilevel"/>
    <w:tmpl w:val="D092E706"/>
    <w:lvl w:ilvl="0" w:tplc="774E5B4A">
      <w:start w:val="1"/>
      <w:numFmt w:val="bullet"/>
      <w:pStyle w:val="Marcadorestabela"/>
      <w:lvlText w:val=""/>
      <w:lvlJc w:val="left"/>
      <w:pPr>
        <w:ind w:left="720" w:hanging="360"/>
      </w:pPr>
      <w:rPr>
        <w:rFonts w:ascii="Wingdings" w:hAnsi="Wingdings" w:hint="default"/>
        <w:spacing w:val="0"/>
        <w:w w:val="100"/>
        <w:position w:val="0"/>
        <w:sz w:val="16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1158E"/>
    <w:multiLevelType w:val="hybridMultilevel"/>
    <w:tmpl w:val="2390CE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0D59501D"/>
    <w:multiLevelType w:val="multilevel"/>
    <w:tmpl w:val="FECA5496"/>
    <w:styleLink w:val="Estilo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5260116"/>
    <w:multiLevelType w:val="hybridMultilevel"/>
    <w:tmpl w:val="9064C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637E0C"/>
    <w:multiLevelType w:val="multilevel"/>
    <w:tmpl w:val="0416001D"/>
    <w:styleLink w:val="Estilo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0468B9"/>
    <w:multiLevelType w:val="hybridMultilevel"/>
    <w:tmpl w:val="BCB4E3C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D740519"/>
    <w:multiLevelType w:val="hybridMultilevel"/>
    <w:tmpl w:val="E2428B14"/>
    <w:lvl w:ilvl="0" w:tplc="C96E31F0">
      <w:start w:val="1"/>
      <w:numFmt w:val="decimal"/>
      <w:pStyle w:val="Referncias"/>
      <w:lvlText w:val="[%1]"/>
      <w:lvlJc w:val="left"/>
      <w:pPr>
        <w:ind w:left="720" w:hanging="360"/>
      </w:pPr>
      <w:rPr>
        <w:rFonts w:hint="default"/>
      </w:rPr>
    </w:lvl>
    <w:lvl w:ilvl="1" w:tplc="32147E52" w:tentative="1">
      <w:start w:val="1"/>
      <w:numFmt w:val="lowerLetter"/>
      <w:lvlText w:val="%2."/>
      <w:lvlJc w:val="left"/>
      <w:pPr>
        <w:ind w:left="1440" w:hanging="360"/>
      </w:pPr>
    </w:lvl>
    <w:lvl w:ilvl="2" w:tplc="7C461F1E" w:tentative="1">
      <w:start w:val="1"/>
      <w:numFmt w:val="lowerRoman"/>
      <w:lvlText w:val="%3."/>
      <w:lvlJc w:val="right"/>
      <w:pPr>
        <w:ind w:left="2160" w:hanging="180"/>
      </w:pPr>
    </w:lvl>
    <w:lvl w:ilvl="3" w:tplc="2C7C0A9E" w:tentative="1">
      <w:start w:val="1"/>
      <w:numFmt w:val="decimal"/>
      <w:lvlText w:val="%4."/>
      <w:lvlJc w:val="left"/>
      <w:pPr>
        <w:ind w:left="2880" w:hanging="360"/>
      </w:pPr>
    </w:lvl>
    <w:lvl w:ilvl="4" w:tplc="AA98FF34" w:tentative="1">
      <w:start w:val="1"/>
      <w:numFmt w:val="lowerLetter"/>
      <w:lvlText w:val="%5."/>
      <w:lvlJc w:val="left"/>
      <w:pPr>
        <w:ind w:left="3600" w:hanging="360"/>
      </w:pPr>
    </w:lvl>
    <w:lvl w:ilvl="5" w:tplc="18FAB2FA" w:tentative="1">
      <w:start w:val="1"/>
      <w:numFmt w:val="lowerRoman"/>
      <w:lvlText w:val="%6."/>
      <w:lvlJc w:val="right"/>
      <w:pPr>
        <w:ind w:left="4320" w:hanging="180"/>
      </w:pPr>
    </w:lvl>
    <w:lvl w:ilvl="6" w:tplc="9E2814B2" w:tentative="1">
      <w:start w:val="1"/>
      <w:numFmt w:val="decimal"/>
      <w:lvlText w:val="%7."/>
      <w:lvlJc w:val="left"/>
      <w:pPr>
        <w:ind w:left="5040" w:hanging="360"/>
      </w:pPr>
    </w:lvl>
    <w:lvl w:ilvl="7" w:tplc="694038A6" w:tentative="1">
      <w:start w:val="1"/>
      <w:numFmt w:val="lowerLetter"/>
      <w:lvlText w:val="%8."/>
      <w:lvlJc w:val="left"/>
      <w:pPr>
        <w:ind w:left="5760" w:hanging="360"/>
      </w:pPr>
    </w:lvl>
    <w:lvl w:ilvl="8" w:tplc="C96848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2004F"/>
    <w:multiLevelType w:val="multilevel"/>
    <w:tmpl w:val="26A29680"/>
    <w:styleLink w:val="Estilo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right"/>
      <w:pPr>
        <w:ind w:left="6480" w:hanging="180"/>
      </w:pPr>
    </w:lvl>
  </w:abstractNum>
  <w:abstractNum w:abstractNumId="20" w15:restartNumberingAfterBreak="0">
    <w:nsid w:val="395703A3"/>
    <w:multiLevelType w:val="hybridMultilevel"/>
    <w:tmpl w:val="80967BC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C0666C6"/>
    <w:multiLevelType w:val="hybridMultilevel"/>
    <w:tmpl w:val="1CD2040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2922E2C"/>
    <w:multiLevelType w:val="hybridMultilevel"/>
    <w:tmpl w:val="29CAB8B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8D26F5D"/>
    <w:multiLevelType w:val="hybridMultilevel"/>
    <w:tmpl w:val="54EE972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30C4BC6"/>
    <w:multiLevelType w:val="hybridMultilevel"/>
    <w:tmpl w:val="B16E4FBC"/>
    <w:lvl w:ilvl="0" w:tplc="71B841FC">
      <w:start w:val="1"/>
      <w:numFmt w:val="decimal"/>
      <w:pStyle w:val="Subttulo"/>
      <w:lvlText w:val="Figura %1 -"/>
      <w:lvlJc w:val="left"/>
      <w:pPr>
        <w:ind w:left="0" w:firstLine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D2965"/>
    <w:multiLevelType w:val="multilevel"/>
    <w:tmpl w:val="69EE6F2A"/>
    <w:styleLink w:val="Estilo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6" w15:restartNumberingAfterBreak="0">
    <w:nsid w:val="603652F5"/>
    <w:multiLevelType w:val="hybridMultilevel"/>
    <w:tmpl w:val="E66A0A46"/>
    <w:lvl w:ilvl="0" w:tplc="8F9E42A0">
      <w:start w:val="1"/>
      <w:numFmt w:val="decimal"/>
      <w:lvlText w:val="%1."/>
      <w:lvlJc w:val="left"/>
      <w:pPr>
        <w:ind w:left="1644" w:hanging="360"/>
      </w:pPr>
    </w:lvl>
    <w:lvl w:ilvl="1" w:tplc="04160019" w:tentative="1">
      <w:start w:val="1"/>
      <w:numFmt w:val="lowerLetter"/>
      <w:lvlText w:val="%2."/>
      <w:lvlJc w:val="left"/>
      <w:pPr>
        <w:ind w:left="2364" w:hanging="360"/>
      </w:pPr>
    </w:lvl>
    <w:lvl w:ilvl="2" w:tplc="0416001B" w:tentative="1">
      <w:start w:val="1"/>
      <w:numFmt w:val="lowerRoman"/>
      <w:lvlText w:val="%3."/>
      <w:lvlJc w:val="right"/>
      <w:pPr>
        <w:ind w:left="3084" w:hanging="180"/>
      </w:pPr>
    </w:lvl>
    <w:lvl w:ilvl="3" w:tplc="0416000F" w:tentative="1">
      <w:start w:val="1"/>
      <w:numFmt w:val="decimal"/>
      <w:lvlText w:val="%4."/>
      <w:lvlJc w:val="left"/>
      <w:pPr>
        <w:ind w:left="3804" w:hanging="360"/>
      </w:pPr>
    </w:lvl>
    <w:lvl w:ilvl="4" w:tplc="04160019" w:tentative="1">
      <w:start w:val="1"/>
      <w:numFmt w:val="lowerLetter"/>
      <w:lvlText w:val="%5."/>
      <w:lvlJc w:val="left"/>
      <w:pPr>
        <w:ind w:left="4524" w:hanging="360"/>
      </w:pPr>
    </w:lvl>
    <w:lvl w:ilvl="5" w:tplc="0416001B" w:tentative="1">
      <w:start w:val="1"/>
      <w:numFmt w:val="lowerRoman"/>
      <w:lvlText w:val="%6."/>
      <w:lvlJc w:val="right"/>
      <w:pPr>
        <w:ind w:left="5244" w:hanging="180"/>
      </w:pPr>
    </w:lvl>
    <w:lvl w:ilvl="6" w:tplc="0416000F" w:tentative="1">
      <w:start w:val="1"/>
      <w:numFmt w:val="decimal"/>
      <w:lvlText w:val="%7."/>
      <w:lvlJc w:val="left"/>
      <w:pPr>
        <w:ind w:left="5964" w:hanging="360"/>
      </w:pPr>
    </w:lvl>
    <w:lvl w:ilvl="7" w:tplc="04160019" w:tentative="1">
      <w:start w:val="1"/>
      <w:numFmt w:val="lowerLetter"/>
      <w:lvlText w:val="%8."/>
      <w:lvlJc w:val="left"/>
      <w:pPr>
        <w:ind w:left="6684" w:hanging="360"/>
      </w:pPr>
    </w:lvl>
    <w:lvl w:ilvl="8" w:tplc="0416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7" w15:restartNumberingAfterBreak="0">
    <w:nsid w:val="646F453F"/>
    <w:multiLevelType w:val="hybridMultilevel"/>
    <w:tmpl w:val="A044BBF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9145F86"/>
    <w:multiLevelType w:val="hybridMultilevel"/>
    <w:tmpl w:val="D5C6CCC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C42187"/>
    <w:multiLevelType w:val="hybridMultilevel"/>
    <w:tmpl w:val="0532D1A2"/>
    <w:lvl w:ilvl="0" w:tplc="ECAC141C">
      <w:start w:val="1"/>
      <w:numFmt w:val="decimal"/>
      <w:pStyle w:val="Itensnumerados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E7236E9"/>
    <w:multiLevelType w:val="hybridMultilevel"/>
    <w:tmpl w:val="8BB8B97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19"/>
  </w:num>
  <w:num w:numId="4">
    <w:abstractNumId w:val="16"/>
  </w:num>
  <w:num w:numId="5">
    <w:abstractNumId w:val="14"/>
  </w:num>
  <w:num w:numId="6">
    <w:abstractNumId w:val="25"/>
  </w:num>
  <w:num w:numId="7">
    <w:abstractNumId w:val="11"/>
  </w:num>
  <w:num w:numId="8">
    <w:abstractNumId w:val="18"/>
  </w:num>
  <w:num w:numId="9">
    <w:abstractNumId w:val="22"/>
  </w:num>
  <w:num w:numId="10">
    <w:abstractNumId w:val="1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6"/>
  </w:num>
  <w:num w:numId="22">
    <w:abstractNumId w:val="29"/>
  </w:num>
  <w:num w:numId="23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7"/>
  </w:num>
  <w:num w:numId="26">
    <w:abstractNumId w:val="17"/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23"/>
  </w:num>
  <w:num w:numId="30">
    <w:abstractNumId w:val="20"/>
  </w:num>
  <w:num w:numId="31">
    <w:abstractNumId w:val="21"/>
  </w:num>
  <w:num w:numId="32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mirrorMargin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evenAndOddHeaders/>
  <w:drawingGridHorizontalSpacing w:val="95"/>
  <w:displayHorizontalDrawingGridEvery w:val="2"/>
  <w:characterSpacingControl w:val="doNotCompress"/>
  <w:hdrShapeDefaults>
    <o:shapedefaults v:ext="edit" spidmax="2049" fillcolor="none [3212]" strokecolor="none [3213]">
      <v:fill color="none [3212]"/>
      <v:stroke color="none [3213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5E"/>
    <w:rsid w:val="00000633"/>
    <w:rsid w:val="0000085E"/>
    <w:rsid w:val="00000A03"/>
    <w:rsid w:val="00000DD4"/>
    <w:rsid w:val="00000E6A"/>
    <w:rsid w:val="00001435"/>
    <w:rsid w:val="000016B7"/>
    <w:rsid w:val="000017A2"/>
    <w:rsid w:val="0000186D"/>
    <w:rsid w:val="000019AB"/>
    <w:rsid w:val="00001C2E"/>
    <w:rsid w:val="0000260B"/>
    <w:rsid w:val="00002697"/>
    <w:rsid w:val="000026B0"/>
    <w:rsid w:val="00002872"/>
    <w:rsid w:val="00002A95"/>
    <w:rsid w:val="00002EBA"/>
    <w:rsid w:val="00003037"/>
    <w:rsid w:val="0000354B"/>
    <w:rsid w:val="0000357C"/>
    <w:rsid w:val="00003994"/>
    <w:rsid w:val="000039B5"/>
    <w:rsid w:val="00003F16"/>
    <w:rsid w:val="00004239"/>
    <w:rsid w:val="00004370"/>
    <w:rsid w:val="00004403"/>
    <w:rsid w:val="00004473"/>
    <w:rsid w:val="00004749"/>
    <w:rsid w:val="00004BFE"/>
    <w:rsid w:val="00004E9A"/>
    <w:rsid w:val="00004FF4"/>
    <w:rsid w:val="0000522D"/>
    <w:rsid w:val="000055CD"/>
    <w:rsid w:val="00005E1A"/>
    <w:rsid w:val="00005F38"/>
    <w:rsid w:val="00005FEF"/>
    <w:rsid w:val="0000621F"/>
    <w:rsid w:val="000063F2"/>
    <w:rsid w:val="000064DF"/>
    <w:rsid w:val="0000650F"/>
    <w:rsid w:val="000069A3"/>
    <w:rsid w:val="00006F1A"/>
    <w:rsid w:val="000072AF"/>
    <w:rsid w:val="00007B93"/>
    <w:rsid w:val="000102E2"/>
    <w:rsid w:val="000103BE"/>
    <w:rsid w:val="000105D3"/>
    <w:rsid w:val="000108C6"/>
    <w:rsid w:val="00010975"/>
    <w:rsid w:val="000109EE"/>
    <w:rsid w:val="00010ADE"/>
    <w:rsid w:val="00010D5B"/>
    <w:rsid w:val="00011042"/>
    <w:rsid w:val="000111B4"/>
    <w:rsid w:val="00011210"/>
    <w:rsid w:val="0001148C"/>
    <w:rsid w:val="000118E5"/>
    <w:rsid w:val="000118F8"/>
    <w:rsid w:val="00011A02"/>
    <w:rsid w:val="00011BD3"/>
    <w:rsid w:val="00011C2D"/>
    <w:rsid w:val="00011E75"/>
    <w:rsid w:val="00011F6E"/>
    <w:rsid w:val="00011FBF"/>
    <w:rsid w:val="00012067"/>
    <w:rsid w:val="00012170"/>
    <w:rsid w:val="00012595"/>
    <w:rsid w:val="00012638"/>
    <w:rsid w:val="00012796"/>
    <w:rsid w:val="000127AB"/>
    <w:rsid w:val="0001299A"/>
    <w:rsid w:val="00012A8C"/>
    <w:rsid w:val="000134EB"/>
    <w:rsid w:val="00013BA4"/>
    <w:rsid w:val="00013BD1"/>
    <w:rsid w:val="00013E30"/>
    <w:rsid w:val="000141FF"/>
    <w:rsid w:val="00014FF8"/>
    <w:rsid w:val="0001511C"/>
    <w:rsid w:val="000152E1"/>
    <w:rsid w:val="00015858"/>
    <w:rsid w:val="00015B97"/>
    <w:rsid w:val="00015E9E"/>
    <w:rsid w:val="00016376"/>
    <w:rsid w:val="000163A1"/>
    <w:rsid w:val="000167DA"/>
    <w:rsid w:val="00016A21"/>
    <w:rsid w:val="00016C3D"/>
    <w:rsid w:val="00016E1C"/>
    <w:rsid w:val="00016F7F"/>
    <w:rsid w:val="00017160"/>
    <w:rsid w:val="00017219"/>
    <w:rsid w:val="000173A3"/>
    <w:rsid w:val="0001742F"/>
    <w:rsid w:val="000176A0"/>
    <w:rsid w:val="00020159"/>
    <w:rsid w:val="000202FB"/>
    <w:rsid w:val="00020358"/>
    <w:rsid w:val="0002048C"/>
    <w:rsid w:val="00020593"/>
    <w:rsid w:val="00020808"/>
    <w:rsid w:val="00020A0F"/>
    <w:rsid w:val="00020D50"/>
    <w:rsid w:val="0002132F"/>
    <w:rsid w:val="000213EA"/>
    <w:rsid w:val="0002178A"/>
    <w:rsid w:val="00021F0A"/>
    <w:rsid w:val="00021F3A"/>
    <w:rsid w:val="000222FB"/>
    <w:rsid w:val="00022400"/>
    <w:rsid w:val="00022868"/>
    <w:rsid w:val="000229D1"/>
    <w:rsid w:val="000229D3"/>
    <w:rsid w:val="00022D06"/>
    <w:rsid w:val="000231D3"/>
    <w:rsid w:val="00023ADC"/>
    <w:rsid w:val="00023B98"/>
    <w:rsid w:val="00023C43"/>
    <w:rsid w:val="000245D6"/>
    <w:rsid w:val="000246B5"/>
    <w:rsid w:val="000246FD"/>
    <w:rsid w:val="00024C19"/>
    <w:rsid w:val="00024EEB"/>
    <w:rsid w:val="00024F9A"/>
    <w:rsid w:val="0002508A"/>
    <w:rsid w:val="00025B3E"/>
    <w:rsid w:val="00025D70"/>
    <w:rsid w:val="00025E13"/>
    <w:rsid w:val="00025EFE"/>
    <w:rsid w:val="0002608E"/>
    <w:rsid w:val="000267F9"/>
    <w:rsid w:val="00026B8B"/>
    <w:rsid w:val="000271EB"/>
    <w:rsid w:val="000274DB"/>
    <w:rsid w:val="00027716"/>
    <w:rsid w:val="00027A75"/>
    <w:rsid w:val="00027C55"/>
    <w:rsid w:val="00030334"/>
    <w:rsid w:val="00030422"/>
    <w:rsid w:val="00030702"/>
    <w:rsid w:val="00030F9C"/>
    <w:rsid w:val="00030FF3"/>
    <w:rsid w:val="000310FF"/>
    <w:rsid w:val="00031376"/>
    <w:rsid w:val="000314FE"/>
    <w:rsid w:val="0003176D"/>
    <w:rsid w:val="00031875"/>
    <w:rsid w:val="0003208A"/>
    <w:rsid w:val="00032305"/>
    <w:rsid w:val="00032961"/>
    <w:rsid w:val="00033232"/>
    <w:rsid w:val="000339B1"/>
    <w:rsid w:val="00033D41"/>
    <w:rsid w:val="00033E1A"/>
    <w:rsid w:val="00033E73"/>
    <w:rsid w:val="00034096"/>
    <w:rsid w:val="0003421A"/>
    <w:rsid w:val="00034339"/>
    <w:rsid w:val="000343F7"/>
    <w:rsid w:val="000348A9"/>
    <w:rsid w:val="00034AA0"/>
    <w:rsid w:val="00034CD0"/>
    <w:rsid w:val="00034DBF"/>
    <w:rsid w:val="00035482"/>
    <w:rsid w:val="00035490"/>
    <w:rsid w:val="00035B1B"/>
    <w:rsid w:val="00035B6C"/>
    <w:rsid w:val="00035BEB"/>
    <w:rsid w:val="00036546"/>
    <w:rsid w:val="00036676"/>
    <w:rsid w:val="00037092"/>
    <w:rsid w:val="0003733F"/>
    <w:rsid w:val="000374EE"/>
    <w:rsid w:val="00037CE0"/>
    <w:rsid w:val="00037CEA"/>
    <w:rsid w:val="00037DA4"/>
    <w:rsid w:val="00037E43"/>
    <w:rsid w:val="00037E76"/>
    <w:rsid w:val="000403D9"/>
    <w:rsid w:val="000405BE"/>
    <w:rsid w:val="000406BA"/>
    <w:rsid w:val="00040815"/>
    <w:rsid w:val="00040882"/>
    <w:rsid w:val="0004114B"/>
    <w:rsid w:val="0004126C"/>
    <w:rsid w:val="000412ED"/>
    <w:rsid w:val="0004144C"/>
    <w:rsid w:val="00041569"/>
    <w:rsid w:val="00041686"/>
    <w:rsid w:val="00041714"/>
    <w:rsid w:val="00041879"/>
    <w:rsid w:val="00041CEA"/>
    <w:rsid w:val="000420D4"/>
    <w:rsid w:val="00042105"/>
    <w:rsid w:val="00042232"/>
    <w:rsid w:val="000428F5"/>
    <w:rsid w:val="00042A2C"/>
    <w:rsid w:val="00042A39"/>
    <w:rsid w:val="000431C1"/>
    <w:rsid w:val="000432C1"/>
    <w:rsid w:val="000433B2"/>
    <w:rsid w:val="0004351E"/>
    <w:rsid w:val="000435C8"/>
    <w:rsid w:val="000435CE"/>
    <w:rsid w:val="000438D1"/>
    <w:rsid w:val="00043E3E"/>
    <w:rsid w:val="00044480"/>
    <w:rsid w:val="00044BA8"/>
    <w:rsid w:val="00044CB0"/>
    <w:rsid w:val="000452E9"/>
    <w:rsid w:val="000454A2"/>
    <w:rsid w:val="0004554B"/>
    <w:rsid w:val="00045949"/>
    <w:rsid w:val="00045B93"/>
    <w:rsid w:val="00045D17"/>
    <w:rsid w:val="000460CC"/>
    <w:rsid w:val="000460E4"/>
    <w:rsid w:val="00046158"/>
    <w:rsid w:val="00046312"/>
    <w:rsid w:val="00046CAF"/>
    <w:rsid w:val="00046D6E"/>
    <w:rsid w:val="000471BD"/>
    <w:rsid w:val="00047449"/>
    <w:rsid w:val="00047637"/>
    <w:rsid w:val="00047BFE"/>
    <w:rsid w:val="00047C3C"/>
    <w:rsid w:val="00050346"/>
    <w:rsid w:val="00050391"/>
    <w:rsid w:val="000504AB"/>
    <w:rsid w:val="000504E5"/>
    <w:rsid w:val="0005053D"/>
    <w:rsid w:val="00050643"/>
    <w:rsid w:val="000506AC"/>
    <w:rsid w:val="000506C1"/>
    <w:rsid w:val="00050D0C"/>
    <w:rsid w:val="00051474"/>
    <w:rsid w:val="000515C4"/>
    <w:rsid w:val="0005177E"/>
    <w:rsid w:val="00051807"/>
    <w:rsid w:val="00051823"/>
    <w:rsid w:val="0005225E"/>
    <w:rsid w:val="00052279"/>
    <w:rsid w:val="0005233B"/>
    <w:rsid w:val="000525A2"/>
    <w:rsid w:val="000528A5"/>
    <w:rsid w:val="00052972"/>
    <w:rsid w:val="00052D5C"/>
    <w:rsid w:val="00052F19"/>
    <w:rsid w:val="000538F8"/>
    <w:rsid w:val="00053C03"/>
    <w:rsid w:val="00054477"/>
    <w:rsid w:val="0005484D"/>
    <w:rsid w:val="00054878"/>
    <w:rsid w:val="00054C52"/>
    <w:rsid w:val="00054CBD"/>
    <w:rsid w:val="00054E79"/>
    <w:rsid w:val="00054EF1"/>
    <w:rsid w:val="00055072"/>
    <w:rsid w:val="00055221"/>
    <w:rsid w:val="000553B5"/>
    <w:rsid w:val="00055782"/>
    <w:rsid w:val="00055818"/>
    <w:rsid w:val="00055944"/>
    <w:rsid w:val="00055A5A"/>
    <w:rsid w:val="00055BAF"/>
    <w:rsid w:val="00055BC7"/>
    <w:rsid w:val="00055C23"/>
    <w:rsid w:val="000560B2"/>
    <w:rsid w:val="0005618C"/>
    <w:rsid w:val="000561FF"/>
    <w:rsid w:val="00056545"/>
    <w:rsid w:val="00056C54"/>
    <w:rsid w:val="00056FE4"/>
    <w:rsid w:val="000570A4"/>
    <w:rsid w:val="000572B1"/>
    <w:rsid w:val="00057B15"/>
    <w:rsid w:val="0006037A"/>
    <w:rsid w:val="00060820"/>
    <w:rsid w:val="00060937"/>
    <w:rsid w:val="00060DC6"/>
    <w:rsid w:val="0006107C"/>
    <w:rsid w:val="00061794"/>
    <w:rsid w:val="00061B96"/>
    <w:rsid w:val="00062249"/>
    <w:rsid w:val="000626C6"/>
    <w:rsid w:val="00062760"/>
    <w:rsid w:val="000628A9"/>
    <w:rsid w:val="00062FBA"/>
    <w:rsid w:val="00063318"/>
    <w:rsid w:val="00063482"/>
    <w:rsid w:val="0006367B"/>
    <w:rsid w:val="000636CF"/>
    <w:rsid w:val="00063815"/>
    <w:rsid w:val="00063833"/>
    <w:rsid w:val="00063F1C"/>
    <w:rsid w:val="00063F2E"/>
    <w:rsid w:val="00064380"/>
    <w:rsid w:val="000646C9"/>
    <w:rsid w:val="00064809"/>
    <w:rsid w:val="0006481A"/>
    <w:rsid w:val="00064944"/>
    <w:rsid w:val="000649AE"/>
    <w:rsid w:val="00064AFF"/>
    <w:rsid w:val="00064F7B"/>
    <w:rsid w:val="00065096"/>
    <w:rsid w:val="000654B1"/>
    <w:rsid w:val="00065514"/>
    <w:rsid w:val="0006569B"/>
    <w:rsid w:val="00065C99"/>
    <w:rsid w:val="00065E24"/>
    <w:rsid w:val="00065FC9"/>
    <w:rsid w:val="00066035"/>
    <w:rsid w:val="00066368"/>
    <w:rsid w:val="00066377"/>
    <w:rsid w:val="0006655F"/>
    <w:rsid w:val="00066675"/>
    <w:rsid w:val="00066E6D"/>
    <w:rsid w:val="00066EAF"/>
    <w:rsid w:val="00066F4F"/>
    <w:rsid w:val="000670F4"/>
    <w:rsid w:val="00067258"/>
    <w:rsid w:val="00067724"/>
    <w:rsid w:val="00067A88"/>
    <w:rsid w:val="00067C58"/>
    <w:rsid w:val="00067EFA"/>
    <w:rsid w:val="000700E5"/>
    <w:rsid w:val="000708D5"/>
    <w:rsid w:val="00070CA6"/>
    <w:rsid w:val="00070D39"/>
    <w:rsid w:val="00071245"/>
    <w:rsid w:val="000715A6"/>
    <w:rsid w:val="00071AFD"/>
    <w:rsid w:val="00071CA2"/>
    <w:rsid w:val="00071F63"/>
    <w:rsid w:val="00072222"/>
    <w:rsid w:val="00072284"/>
    <w:rsid w:val="0007234C"/>
    <w:rsid w:val="0007258C"/>
    <w:rsid w:val="000725CC"/>
    <w:rsid w:val="00072A3D"/>
    <w:rsid w:val="000734E2"/>
    <w:rsid w:val="00073612"/>
    <w:rsid w:val="00073875"/>
    <w:rsid w:val="000739E8"/>
    <w:rsid w:val="00073B3F"/>
    <w:rsid w:val="00074221"/>
    <w:rsid w:val="000746B7"/>
    <w:rsid w:val="00074AD6"/>
    <w:rsid w:val="00074F1D"/>
    <w:rsid w:val="0007507A"/>
    <w:rsid w:val="00075231"/>
    <w:rsid w:val="00075493"/>
    <w:rsid w:val="000755F7"/>
    <w:rsid w:val="000755FB"/>
    <w:rsid w:val="00075ABC"/>
    <w:rsid w:val="00075BFD"/>
    <w:rsid w:val="00075D0A"/>
    <w:rsid w:val="00075F95"/>
    <w:rsid w:val="00076361"/>
    <w:rsid w:val="0007690F"/>
    <w:rsid w:val="00076B6C"/>
    <w:rsid w:val="00076CBC"/>
    <w:rsid w:val="00076E94"/>
    <w:rsid w:val="0007700E"/>
    <w:rsid w:val="00077A15"/>
    <w:rsid w:val="00077CCE"/>
    <w:rsid w:val="00077D2B"/>
    <w:rsid w:val="00077F9E"/>
    <w:rsid w:val="00080761"/>
    <w:rsid w:val="00080794"/>
    <w:rsid w:val="00080AD5"/>
    <w:rsid w:val="00080FE9"/>
    <w:rsid w:val="000815FB"/>
    <w:rsid w:val="00081647"/>
    <w:rsid w:val="0008164E"/>
    <w:rsid w:val="000817F6"/>
    <w:rsid w:val="00081BF9"/>
    <w:rsid w:val="00081D97"/>
    <w:rsid w:val="0008231F"/>
    <w:rsid w:val="000824D5"/>
    <w:rsid w:val="00082CB7"/>
    <w:rsid w:val="00082D83"/>
    <w:rsid w:val="0008304F"/>
    <w:rsid w:val="00083372"/>
    <w:rsid w:val="000836EE"/>
    <w:rsid w:val="00083764"/>
    <w:rsid w:val="000839D9"/>
    <w:rsid w:val="00083A5C"/>
    <w:rsid w:val="00083ED4"/>
    <w:rsid w:val="00084228"/>
    <w:rsid w:val="00084746"/>
    <w:rsid w:val="000847F7"/>
    <w:rsid w:val="00084872"/>
    <w:rsid w:val="00084C33"/>
    <w:rsid w:val="00084DC6"/>
    <w:rsid w:val="00085426"/>
    <w:rsid w:val="000854E9"/>
    <w:rsid w:val="000856DF"/>
    <w:rsid w:val="000857A5"/>
    <w:rsid w:val="0008598A"/>
    <w:rsid w:val="000860B2"/>
    <w:rsid w:val="000860BC"/>
    <w:rsid w:val="00086102"/>
    <w:rsid w:val="00086248"/>
    <w:rsid w:val="00086272"/>
    <w:rsid w:val="00086318"/>
    <w:rsid w:val="00086898"/>
    <w:rsid w:val="0008689C"/>
    <w:rsid w:val="0008696A"/>
    <w:rsid w:val="00087FC6"/>
    <w:rsid w:val="000901F7"/>
    <w:rsid w:val="000904A2"/>
    <w:rsid w:val="0009072E"/>
    <w:rsid w:val="0009075E"/>
    <w:rsid w:val="000908FB"/>
    <w:rsid w:val="0009099E"/>
    <w:rsid w:val="00090A48"/>
    <w:rsid w:val="00090BA8"/>
    <w:rsid w:val="0009120B"/>
    <w:rsid w:val="00091560"/>
    <w:rsid w:val="00091AD5"/>
    <w:rsid w:val="00091AF4"/>
    <w:rsid w:val="0009219B"/>
    <w:rsid w:val="000921EF"/>
    <w:rsid w:val="00092434"/>
    <w:rsid w:val="0009245D"/>
    <w:rsid w:val="00092542"/>
    <w:rsid w:val="0009282F"/>
    <w:rsid w:val="00092EF4"/>
    <w:rsid w:val="00093020"/>
    <w:rsid w:val="00093274"/>
    <w:rsid w:val="000935E8"/>
    <w:rsid w:val="000939B4"/>
    <w:rsid w:val="00093C73"/>
    <w:rsid w:val="00093ECC"/>
    <w:rsid w:val="00093FB5"/>
    <w:rsid w:val="0009407B"/>
    <w:rsid w:val="0009426D"/>
    <w:rsid w:val="000942BD"/>
    <w:rsid w:val="00094358"/>
    <w:rsid w:val="000945E0"/>
    <w:rsid w:val="00094DEF"/>
    <w:rsid w:val="00095009"/>
    <w:rsid w:val="00095240"/>
    <w:rsid w:val="00095444"/>
    <w:rsid w:val="00095B4C"/>
    <w:rsid w:val="00096248"/>
    <w:rsid w:val="00096388"/>
    <w:rsid w:val="000964C7"/>
    <w:rsid w:val="000966CA"/>
    <w:rsid w:val="000973EA"/>
    <w:rsid w:val="000A068A"/>
    <w:rsid w:val="000A06EE"/>
    <w:rsid w:val="000A072C"/>
    <w:rsid w:val="000A0C4F"/>
    <w:rsid w:val="000A0D45"/>
    <w:rsid w:val="000A0DAA"/>
    <w:rsid w:val="000A15BC"/>
    <w:rsid w:val="000A163C"/>
    <w:rsid w:val="000A18F1"/>
    <w:rsid w:val="000A192C"/>
    <w:rsid w:val="000A1949"/>
    <w:rsid w:val="000A1AF8"/>
    <w:rsid w:val="000A1DC6"/>
    <w:rsid w:val="000A1E00"/>
    <w:rsid w:val="000A1E98"/>
    <w:rsid w:val="000A1EA0"/>
    <w:rsid w:val="000A2D45"/>
    <w:rsid w:val="000A2D6B"/>
    <w:rsid w:val="000A2DC6"/>
    <w:rsid w:val="000A2E76"/>
    <w:rsid w:val="000A3234"/>
    <w:rsid w:val="000A3566"/>
    <w:rsid w:val="000A3A49"/>
    <w:rsid w:val="000A3C9E"/>
    <w:rsid w:val="000A41A3"/>
    <w:rsid w:val="000A426C"/>
    <w:rsid w:val="000A43E9"/>
    <w:rsid w:val="000A44D8"/>
    <w:rsid w:val="000A4518"/>
    <w:rsid w:val="000A4628"/>
    <w:rsid w:val="000A4653"/>
    <w:rsid w:val="000A46DC"/>
    <w:rsid w:val="000A477F"/>
    <w:rsid w:val="000A4999"/>
    <w:rsid w:val="000A520B"/>
    <w:rsid w:val="000A57B9"/>
    <w:rsid w:val="000A5956"/>
    <w:rsid w:val="000A5CD9"/>
    <w:rsid w:val="000A60AA"/>
    <w:rsid w:val="000A66B2"/>
    <w:rsid w:val="000A6D8C"/>
    <w:rsid w:val="000A716D"/>
    <w:rsid w:val="000A720A"/>
    <w:rsid w:val="000A7233"/>
    <w:rsid w:val="000A74DC"/>
    <w:rsid w:val="000A751A"/>
    <w:rsid w:val="000A7798"/>
    <w:rsid w:val="000A7A67"/>
    <w:rsid w:val="000A7E05"/>
    <w:rsid w:val="000A7FF5"/>
    <w:rsid w:val="000B0372"/>
    <w:rsid w:val="000B06D8"/>
    <w:rsid w:val="000B075A"/>
    <w:rsid w:val="000B09F1"/>
    <w:rsid w:val="000B1096"/>
    <w:rsid w:val="000B1257"/>
    <w:rsid w:val="000B12C2"/>
    <w:rsid w:val="000B14CC"/>
    <w:rsid w:val="000B1627"/>
    <w:rsid w:val="000B19DE"/>
    <w:rsid w:val="000B1A1E"/>
    <w:rsid w:val="000B1B6A"/>
    <w:rsid w:val="000B1FC8"/>
    <w:rsid w:val="000B21BC"/>
    <w:rsid w:val="000B22EA"/>
    <w:rsid w:val="000B24EC"/>
    <w:rsid w:val="000B2562"/>
    <w:rsid w:val="000B2C85"/>
    <w:rsid w:val="000B2D25"/>
    <w:rsid w:val="000B2E27"/>
    <w:rsid w:val="000B3448"/>
    <w:rsid w:val="000B35C4"/>
    <w:rsid w:val="000B3708"/>
    <w:rsid w:val="000B3773"/>
    <w:rsid w:val="000B3881"/>
    <w:rsid w:val="000B3995"/>
    <w:rsid w:val="000B3D7F"/>
    <w:rsid w:val="000B47FD"/>
    <w:rsid w:val="000B4894"/>
    <w:rsid w:val="000B4C49"/>
    <w:rsid w:val="000B5709"/>
    <w:rsid w:val="000B5984"/>
    <w:rsid w:val="000B5AB0"/>
    <w:rsid w:val="000B5D0E"/>
    <w:rsid w:val="000B65E7"/>
    <w:rsid w:val="000B66ED"/>
    <w:rsid w:val="000B67C8"/>
    <w:rsid w:val="000B688B"/>
    <w:rsid w:val="000B7462"/>
    <w:rsid w:val="000B79CC"/>
    <w:rsid w:val="000B7A53"/>
    <w:rsid w:val="000B7F04"/>
    <w:rsid w:val="000C0548"/>
    <w:rsid w:val="000C0677"/>
    <w:rsid w:val="000C067E"/>
    <w:rsid w:val="000C06DE"/>
    <w:rsid w:val="000C07EF"/>
    <w:rsid w:val="000C0BED"/>
    <w:rsid w:val="000C0F6C"/>
    <w:rsid w:val="000C1012"/>
    <w:rsid w:val="000C107B"/>
    <w:rsid w:val="000C1256"/>
    <w:rsid w:val="000C1257"/>
    <w:rsid w:val="000C13F5"/>
    <w:rsid w:val="000C152E"/>
    <w:rsid w:val="000C169B"/>
    <w:rsid w:val="000C1DD3"/>
    <w:rsid w:val="000C1E70"/>
    <w:rsid w:val="000C1F99"/>
    <w:rsid w:val="000C2B5A"/>
    <w:rsid w:val="000C2E2A"/>
    <w:rsid w:val="000C2F46"/>
    <w:rsid w:val="000C335E"/>
    <w:rsid w:val="000C3643"/>
    <w:rsid w:val="000C39AB"/>
    <w:rsid w:val="000C3A17"/>
    <w:rsid w:val="000C3F16"/>
    <w:rsid w:val="000C3FAC"/>
    <w:rsid w:val="000C40D2"/>
    <w:rsid w:val="000C431E"/>
    <w:rsid w:val="000C4597"/>
    <w:rsid w:val="000C4637"/>
    <w:rsid w:val="000C48D1"/>
    <w:rsid w:val="000C54AB"/>
    <w:rsid w:val="000C5992"/>
    <w:rsid w:val="000C5AA8"/>
    <w:rsid w:val="000C5B0E"/>
    <w:rsid w:val="000C5B74"/>
    <w:rsid w:val="000C5BE9"/>
    <w:rsid w:val="000C628B"/>
    <w:rsid w:val="000C6466"/>
    <w:rsid w:val="000C65D0"/>
    <w:rsid w:val="000C6834"/>
    <w:rsid w:val="000C70B7"/>
    <w:rsid w:val="000C748D"/>
    <w:rsid w:val="000C7682"/>
    <w:rsid w:val="000D0271"/>
    <w:rsid w:val="000D03E4"/>
    <w:rsid w:val="000D0510"/>
    <w:rsid w:val="000D09AF"/>
    <w:rsid w:val="000D0DEC"/>
    <w:rsid w:val="000D1744"/>
    <w:rsid w:val="000D187A"/>
    <w:rsid w:val="000D18C9"/>
    <w:rsid w:val="000D209B"/>
    <w:rsid w:val="000D2245"/>
    <w:rsid w:val="000D25B7"/>
    <w:rsid w:val="000D26A8"/>
    <w:rsid w:val="000D29C4"/>
    <w:rsid w:val="000D2BF7"/>
    <w:rsid w:val="000D3726"/>
    <w:rsid w:val="000D3C18"/>
    <w:rsid w:val="000D3C74"/>
    <w:rsid w:val="000D3D27"/>
    <w:rsid w:val="000D3FBE"/>
    <w:rsid w:val="000D4430"/>
    <w:rsid w:val="000D447B"/>
    <w:rsid w:val="000D4554"/>
    <w:rsid w:val="000D5456"/>
    <w:rsid w:val="000D55DF"/>
    <w:rsid w:val="000D55F5"/>
    <w:rsid w:val="000D5A57"/>
    <w:rsid w:val="000D5EEE"/>
    <w:rsid w:val="000D5FE7"/>
    <w:rsid w:val="000D6444"/>
    <w:rsid w:val="000D64E4"/>
    <w:rsid w:val="000D69F4"/>
    <w:rsid w:val="000D6A3A"/>
    <w:rsid w:val="000D6C08"/>
    <w:rsid w:val="000D72FF"/>
    <w:rsid w:val="000D752B"/>
    <w:rsid w:val="000D7FA9"/>
    <w:rsid w:val="000D7FDE"/>
    <w:rsid w:val="000E0989"/>
    <w:rsid w:val="000E0A5F"/>
    <w:rsid w:val="000E0B52"/>
    <w:rsid w:val="000E0BB4"/>
    <w:rsid w:val="000E0C03"/>
    <w:rsid w:val="000E1024"/>
    <w:rsid w:val="000E1233"/>
    <w:rsid w:val="000E135A"/>
    <w:rsid w:val="000E14C0"/>
    <w:rsid w:val="000E254C"/>
    <w:rsid w:val="000E27B6"/>
    <w:rsid w:val="000E2930"/>
    <w:rsid w:val="000E2941"/>
    <w:rsid w:val="000E2C9A"/>
    <w:rsid w:val="000E2CB0"/>
    <w:rsid w:val="000E38DD"/>
    <w:rsid w:val="000E3C1B"/>
    <w:rsid w:val="000E3D1B"/>
    <w:rsid w:val="000E3E44"/>
    <w:rsid w:val="000E410B"/>
    <w:rsid w:val="000E4146"/>
    <w:rsid w:val="000E45BC"/>
    <w:rsid w:val="000E461C"/>
    <w:rsid w:val="000E4674"/>
    <w:rsid w:val="000E4D5E"/>
    <w:rsid w:val="000E4E0E"/>
    <w:rsid w:val="000E4E45"/>
    <w:rsid w:val="000E4F87"/>
    <w:rsid w:val="000E5757"/>
    <w:rsid w:val="000E59C1"/>
    <w:rsid w:val="000E5E29"/>
    <w:rsid w:val="000E5F20"/>
    <w:rsid w:val="000E61FE"/>
    <w:rsid w:val="000E6825"/>
    <w:rsid w:val="000E6B97"/>
    <w:rsid w:val="000E6FCC"/>
    <w:rsid w:val="000E70DC"/>
    <w:rsid w:val="000E712C"/>
    <w:rsid w:val="000E7856"/>
    <w:rsid w:val="000E7A1E"/>
    <w:rsid w:val="000E7C23"/>
    <w:rsid w:val="000E7DA6"/>
    <w:rsid w:val="000F0021"/>
    <w:rsid w:val="000F01F6"/>
    <w:rsid w:val="000F041D"/>
    <w:rsid w:val="000F068E"/>
    <w:rsid w:val="000F09AD"/>
    <w:rsid w:val="000F0A27"/>
    <w:rsid w:val="000F0D6A"/>
    <w:rsid w:val="000F0EE2"/>
    <w:rsid w:val="000F1169"/>
    <w:rsid w:val="000F1464"/>
    <w:rsid w:val="000F1813"/>
    <w:rsid w:val="000F1A80"/>
    <w:rsid w:val="000F2243"/>
    <w:rsid w:val="000F2281"/>
    <w:rsid w:val="000F2703"/>
    <w:rsid w:val="000F28C7"/>
    <w:rsid w:val="000F3148"/>
    <w:rsid w:val="000F3242"/>
    <w:rsid w:val="000F32A6"/>
    <w:rsid w:val="000F3319"/>
    <w:rsid w:val="000F3695"/>
    <w:rsid w:val="000F396E"/>
    <w:rsid w:val="000F3D61"/>
    <w:rsid w:val="000F408E"/>
    <w:rsid w:val="000F4306"/>
    <w:rsid w:val="000F44B7"/>
    <w:rsid w:val="000F46B6"/>
    <w:rsid w:val="000F501F"/>
    <w:rsid w:val="000F563B"/>
    <w:rsid w:val="000F595C"/>
    <w:rsid w:val="000F5B58"/>
    <w:rsid w:val="000F5CC8"/>
    <w:rsid w:val="000F6365"/>
    <w:rsid w:val="000F6795"/>
    <w:rsid w:val="000F6CB7"/>
    <w:rsid w:val="000F71D6"/>
    <w:rsid w:val="000F73E7"/>
    <w:rsid w:val="000F76CC"/>
    <w:rsid w:val="000F7A09"/>
    <w:rsid w:val="000F7EE7"/>
    <w:rsid w:val="00100113"/>
    <w:rsid w:val="00100185"/>
    <w:rsid w:val="00100242"/>
    <w:rsid w:val="0010026D"/>
    <w:rsid w:val="001004FE"/>
    <w:rsid w:val="00100698"/>
    <w:rsid w:val="00100868"/>
    <w:rsid w:val="001009E8"/>
    <w:rsid w:val="00100C74"/>
    <w:rsid w:val="00100CC4"/>
    <w:rsid w:val="00100F89"/>
    <w:rsid w:val="00101243"/>
    <w:rsid w:val="00101340"/>
    <w:rsid w:val="00101883"/>
    <w:rsid w:val="00101944"/>
    <w:rsid w:val="00101B5B"/>
    <w:rsid w:val="00101F93"/>
    <w:rsid w:val="001024E7"/>
    <w:rsid w:val="00102747"/>
    <w:rsid w:val="001028F9"/>
    <w:rsid w:val="0010290E"/>
    <w:rsid w:val="00102CC6"/>
    <w:rsid w:val="001031EF"/>
    <w:rsid w:val="0010321D"/>
    <w:rsid w:val="001032A0"/>
    <w:rsid w:val="0010330C"/>
    <w:rsid w:val="0010341A"/>
    <w:rsid w:val="001039BF"/>
    <w:rsid w:val="001039CE"/>
    <w:rsid w:val="00103A82"/>
    <w:rsid w:val="00103B5C"/>
    <w:rsid w:val="0010432D"/>
    <w:rsid w:val="00104C9A"/>
    <w:rsid w:val="00104D4C"/>
    <w:rsid w:val="00104E83"/>
    <w:rsid w:val="001056B3"/>
    <w:rsid w:val="00105859"/>
    <w:rsid w:val="00105A48"/>
    <w:rsid w:val="00105E30"/>
    <w:rsid w:val="001066C2"/>
    <w:rsid w:val="00106DAD"/>
    <w:rsid w:val="00106F5D"/>
    <w:rsid w:val="00106FA4"/>
    <w:rsid w:val="0010709F"/>
    <w:rsid w:val="00107303"/>
    <w:rsid w:val="00107404"/>
    <w:rsid w:val="001075EF"/>
    <w:rsid w:val="001079E4"/>
    <w:rsid w:val="00107D4E"/>
    <w:rsid w:val="00107E34"/>
    <w:rsid w:val="00107EC9"/>
    <w:rsid w:val="0011018D"/>
    <w:rsid w:val="0011033E"/>
    <w:rsid w:val="00110677"/>
    <w:rsid w:val="00110A8E"/>
    <w:rsid w:val="00110B2C"/>
    <w:rsid w:val="00110D97"/>
    <w:rsid w:val="00111753"/>
    <w:rsid w:val="00111F87"/>
    <w:rsid w:val="00112069"/>
    <w:rsid w:val="001120E6"/>
    <w:rsid w:val="001120F9"/>
    <w:rsid w:val="00112ACF"/>
    <w:rsid w:val="00112B79"/>
    <w:rsid w:val="00112E8D"/>
    <w:rsid w:val="00113012"/>
    <w:rsid w:val="001131D7"/>
    <w:rsid w:val="001131E7"/>
    <w:rsid w:val="001132F7"/>
    <w:rsid w:val="00113D4B"/>
    <w:rsid w:val="0011477D"/>
    <w:rsid w:val="001150A8"/>
    <w:rsid w:val="0011510F"/>
    <w:rsid w:val="001151D9"/>
    <w:rsid w:val="0011561B"/>
    <w:rsid w:val="0011572A"/>
    <w:rsid w:val="001163A9"/>
    <w:rsid w:val="001166FD"/>
    <w:rsid w:val="0011674B"/>
    <w:rsid w:val="001167F0"/>
    <w:rsid w:val="00116B32"/>
    <w:rsid w:val="00116BE5"/>
    <w:rsid w:val="00116F13"/>
    <w:rsid w:val="00116F2B"/>
    <w:rsid w:val="001173E5"/>
    <w:rsid w:val="0011753A"/>
    <w:rsid w:val="001175EC"/>
    <w:rsid w:val="001175F7"/>
    <w:rsid w:val="001177BD"/>
    <w:rsid w:val="0011782F"/>
    <w:rsid w:val="00117E2C"/>
    <w:rsid w:val="00117E8F"/>
    <w:rsid w:val="001205E5"/>
    <w:rsid w:val="00120740"/>
    <w:rsid w:val="00120949"/>
    <w:rsid w:val="00121462"/>
    <w:rsid w:val="00121841"/>
    <w:rsid w:val="00121A0E"/>
    <w:rsid w:val="0012247C"/>
    <w:rsid w:val="00122520"/>
    <w:rsid w:val="00122525"/>
    <w:rsid w:val="00122685"/>
    <w:rsid w:val="00122CD6"/>
    <w:rsid w:val="00122D5E"/>
    <w:rsid w:val="00123027"/>
    <w:rsid w:val="00123146"/>
    <w:rsid w:val="00123216"/>
    <w:rsid w:val="001232AF"/>
    <w:rsid w:val="001232DF"/>
    <w:rsid w:val="0012360F"/>
    <w:rsid w:val="0012361F"/>
    <w:rsid w:val="00123E38"/>
    <w:rsid w:val="00123E71"/>
    <w:rsid w:val="001245EC"/>
    <w:rsid w:val="00124651"/>
    <w:rsid w:val="00124A64"/>
    <w:rsid w:val="00124CAB"/>
    <w:rsid w:val="00125068"/>
    <w:rsid w:val="001253CA"/>
    <w:rsid w:val="00125885"/>
    <w:rsid w:val="001259B9"/>
    <w:rsid w:val="00125A83"/>
    <w:rsid w:val="00125E4F"/>
    <w:rsid w:val="0012615D"/>
    <w:rsid w:val="00126463"/>
    <w:rsid w:val="0012722E"/>
    <w:rsid w:val="00127380"/>
    <w:rsid w:val="001275B0"/>
    <w:rsid w:val="00127738"/>
    <w:rsid w:val="00127839"/>
    <w:rsid w:val="00127929"/>
    <w:rsid w:val="00127947"/>
    <w:rsid w:val="001279AD"/>
    <w:rsid w:val="00127AD0"/>
    <w:rsid w:val="00127DFB"/>
    <w:rsid w:val="00127F2E"/>
    <w:rsid w:val="00130069"/>
    <w:rsid w:val="001300AC"/>
    <w:rsid w:val="00130784"/>
    <w:rsid w:val="00130A7B"/>
    <w:rsid w:val="00130CD2"/>
    <w:rsid w:val="00130DDB"/>
    <w:rsid w:val="0013135A"/>
    <w:rsid w:val="00131CEF"/>
    <w:rsid w:val="00132352"/>
    <w:rsid w:val="001326DF"/>
    <w:rsid w:val="001328A2"/>
    <w:rsid w:val="00132DF3"/>
    <w:rsid w:val="001332DF"/>
    <w:rsid w:val="00133679"/>
    <w:rsid w:val="00133B5D"/>
    <w:rsid w:val="00133FD0"/>
    <w:rsid w:val="00134062"/>
    <w:rsid w:val="00134619"/>
    <w:rsid w:val="00134647"/>
    <w:rsid w:val="001349F1"/>
    <w:rsid w:val="00134B85"/>
    <w:rsid w:val="00134C7C"/>
    <w:rsid w:val="00134F3A"/>
    <w:rsid w:val="00134F3B"/>
    <w:rsid w:val="00135220"/>
    <w:rsid w:val="00135851"/>
    <w:rsid w:val="0013589A"/>
    <w:rsid w:val="00136CC5"/>
    <w:rsid w:val="00136D79"/>
    <w:rsid w:val="001370E4"/>
    <w:rsid w:val="001373E9"/>
    <w:rsid w:val="0013759F"/>
    <w:rsid w:val="00137716"/>
    <w:rsid w:val="0013779D"/>
    <w:rsid w:val="00137A44"/>
    <w:rsid w:val="00137E79"/>
    <w:rsid w:val="00137FB8"/>
    <w:rsid w:val="00140464"/>
    <w:rsid w:val="001409B0"/>
    <w:rsid w:val="00140DE7"/>
    <w:rsid w:val="00141633"/>
    <w:rsid w:val="001419D7"/>
    <w:rsid w:val="00141A05"/>
    <w:rsid w:val="00141BF9"/>
    <w:rsid w:val="00141D39"/>
    <w:rsid w:val="001427C8"/>
    <w:rsid w:val="00142C05"/>
    <w:rsid w:val="00142F36"/>
    <w:rsid w:val="001438EA"/>
    <w:rsid w:val="00143E35"/>
    <w:rsid w:val="001441BD"/>
    <w:rsid w:val="0014425D"/>
    <w:rsid w:val="0014435E"/>
    <w:rsid w:val="0014441D"/>
    <w:rsid w:val="0014448A"/>
    <w:rsid w:val="00144BE8"/>
    <w:rsid w:val="00144DBF"/>
    <w:rsid w:val="00144E8B"/>
    <w:rsid w:val="0014552D"/>
    <w:rsid w:val="001456E7"/>
    <w:rsid w:val="00145D6F"/>
    <w:rsid w:val="00145F35"/>
    <w:rsid w:val="0014605C"/>
    <w:rsid w:val="00146115"/>
    <w:rsid w:val="00146180"/>
    <w:rsid w:val="001462E0"/>
    <w:rsid w:val="00146434"/>
    <w:rsid w:val="00146468"/>
    <w:rsid w:val="0014649B"/>
    <w:rsid w:val="0014662C"/>
    <w:rsid w:val="001466F3"/>
    <w:rsid w:val="001467D3"/>
    <w:rsid w:val="00146986"/>
    <w:rsid w:val="00146A7B"/>
    <w:rsid w:val="00146AA0"/>
    <w:rsid w:val="00146B64"/>
    <w:rsid w:val="00146D7A"/>
    <w:rsid w:val="00146EC0"/>
    <w:rsid w:val="0014779D"/>
    <w:rsid w:val="00147890"/>
    <w:rsid w:val="00147CBF"/>
    <w:rsid w:val="00150019"/>
    <w:rsid w:val="00150074"/>
    <w:rsid w:val="001505C5"/>
    <w:rsid w:val="0015080E"/>
    <w:rsid w:val="0015086D"/>
    <w:rsid w:val="001508E2"/>
    <w:rsid w:val="001509F5"/>
    <w:rsid w:val="001516DC"/>
    <w:rsid w:val="001516EC"/>
    <w:rsid w:val="0015170C"/>
    <w:rsid w:val="001518C7"/>
    <w:rsid w:val="00151EBE"/>
    <w:rsid w:val="00152296"/>
    <w:rsid w:val="00152523"/>
    <w:rsid w:val="00152CE5"/>
    <w:rsid w:val="00152DFC"/>
    <w:rsid w:val="00152F9C"/>
    <w:rsid w:val="0015324C"/>
    <w:rsid w:val="001537A1"/>
    <w:rsid w:val="00154946"/>
    <w:rsid w:val="00154959"/>
    <w:rsid w:val="00155DA6"/>
    <w:rsid w:val="0015655E"/>
    <w:rsid w:val="00156AB4"/>
    <w:rsid w:val="00156DCE"/>
    <w:rsid w:val="00156F7F"/>
    <w:rsid w:val="00157132"/>
    <w:rsid w:val="00157175"/>
    <w:rsid w:val="001572ED"/>
    <w:rsid w:val="00157403"/>
    <w:rsid w:val="00157BAA"/>
    <w:rsid w:val="001600FF"/>
    <w:rsid w:val="001605EB"/>
    <w:rsid w:val="00161195"/>
    <w:rsid w:val="001612C4"/>
    <w:rsid w:val="00161A0C"/>
    <w:rsid w:val="00161B42"/>
    <w:rsid w:val="00161D62"/>
    <w:rsid w:val="00161F28"/>
    <w:rsid w:val="0016223B"/>
    <w:rsid w:val="00162394"/>
    <w:rsid w:val="001623C9"/>
    <w:rsid w:val="0016270B"/>
    <w:rsid w:val="00162CDD"/>
    <w:rsid w:val="00162F64"/>
    <w:rsid w:val="00163068"/>
    <w:rsid w:val="0016313F"/>
    <w:rsid w:val="00163168"/>
    <w:rsid w:val="00163238"/>
    <w:rsid w:val="00163299"/>
    <w:rsid w:val="00163311"/>
    <w:rsid w:val="00163427"/>
    <w:rsid w:val="001639C4"/>
    <w:rsid w:val="00163F6B"/>
    <w:rsid w:val="001640FB"/>
    <w:rsid w:val="00164141"/>
    <w:rsid w:val="00164352"/>
    <w:rsid w:val="0016498F"/>
    <w:rsid w:val="00164C69"/>
    <w:rsid w:val="001656E6"/>
    <w:rsid w:val="00165898"/>
    <w:rsid w:val="00165912"/>
    <w:rsid w:val="00165ACE"/>
    <w:rsid w:val="00165B24"/>
    <w:rsid w:val="00166369"/>
    <w:rsid w:val="001663AC"/>
    <w:rsid w:val="00166782"/>
    <w:rsid w:val="00166A38"/>
    <w:rsid w:val="00166B1E"/>
    <w:rsid w:val="00166C63"/>
    <w:rsid w:val="00166DB0"/>
    <w:rsid w:val="00166F7E"/>
    <w:rsid w:val="00166FE1"/>
    <w:rsid w:val="00167071"/>
    <w:rsid w:val="0016732B"/>
    <w:rsid w:val="00167331"/>
    <w:rsid w:val="001673B9"/>
    <w:rsid w:val="0016772D"/>
    <w:rsid w:val="00167C5E"/>
    <w:rsid w:val="00167F6B"/>
    <w:rsid w:val="00167F7E"/>
    <w:rsid w:val="00167F8F"/>
    <w:rsid w:val="00170140"/>
    <w:rsid w:val="00170543"/>
    <w:rsid w:val="001708FA"/>
    <w:rsid w:val="00170A3F"/>
    <w:rsid w:val="00170A86"/>
    <w:rsid w:val="00170E90"/>
    <w:rsid w:val="00170FF6"/>
    <w:rsid w:val="00171060"/>
    <w:rsid w:val="001711ED"/>
    <w:rsid w:val="00171686"/>
    <w:rsid w:val="00171709"/>
    <w:rsid w:val="00171933"/>
    <w:rsid w:val="001719BB"/>
    <w:rsid w:val="00171AB1"/>
    <w:rsid w:val="00171C57"/>
    <w:rsid w:val="00171E72"/>
    <w:rsid w:val="00172068"/>
    <w:rsid w:val="001720B0"/>
    <w:rsid w:val="001720FF"/>
    <w:rsid w:val="00172139"/>
    <w:rsid w:val="001723FB"/>
    <w:rsid w:val="00172538"/>
    <w:rsid w:val="00172662"/>
    <w:rsid w:val="00172855"/>
    <w:rsid w:val="00172C03"/>
    <w:rsid w:val="00172D19"/>
    <w:rsid w:val="00172D44"/>
    <w:rsid w:val="001735FC"/>
    <w:rsid w:val="00173718"/>
    <w:rsid w:val="001742CE"/>
    <w:rsid w:val="001742D1"/>
    <w:rsid w:val="0017433A"/>
    <w:rsid w:val="00174365"/>
    <w:rsid w:val="00174693"/>
    <w:rsid w:val="001746E0"/>
    <w:rsid w:val="001749B8"/>
    <w:rsid w:val="00174A01"/>
    <w:rsid w:val="00174EA0"/>
    <w:rsid w:val="0017593E"/>
    <w:rsid w:val="00175ACE"/>
    <w:rsid w:val="00175AE7"/>
    <w:rsid w:val="00175C95"/>
    <w:rsid w:val="001761C7"/>
    <w:rsid w:val="00176397"/>
    <w:rsid w:val="0017663E"/>
    <w:rsid w:val="00176B44"/>
    <w:rsid w:val="00176E45"/>
    <w:rsid w:val="0017710B"/>
    <w:rsid w:val="0017723F"/>
    <w:rsid w:val="001775B6"/>
    <w:rsid w:val="00177807"/>
    <w:rsid w:val="00177B85"/>
    <w:rsid w:val="00177CA0"/>
    <w:rsid w:val="00177D68"/>
    <w:rsid w:val="00180113"/>
    <w:rsid w:val="001802F8"/>
    <w:rsid w:val="0018040D"/>
    <w:rsid w:val="0018047D"/>
    <w:rsid w:val="00180490"/>
    <w:rsid w:val="0018064B"/>
    <w:rsid w:val="001810DF"/>
    <w:rsid w:val="0018124D"/>
    <w:rsid w:val="00181358"/>
    <w:rsid w:val="001813C5"/>
    <w:rsid w:val="001813FE"/>
    <w:rsid w:val="001817CD"/>
    <w:rsid w:val="00181B16"/>
    <w:rsid w:val="00181D32"/>
    <w:rsid w:val="00182535"/>
    <w:rsid w:val="00182B5C"/>
    <w:rsid w:val="00182C4B"/>
    <w:rsid w:val="0018301A"/>
    <w:rsid w:val="001831A7"/>
    <w:rsid w:val="001831C9"/>
    <w:rsid w:val="00183803"/>
    <w:rsid w:val="00183825"/>
    <w:rsid w:val="0018384B"/>
    <w:rsid w:val="001838F4"/>
    <w:rsid w:val="0018390F"/>
    <w:rsid w:val="00183C0C"/>
    <w:rsid w:val="00184068"/>
    <w:rsid w:val="00184836"/>
    <w:rsid w:val="00184FA9"/>
    <w:rsid w:val="0018567A"/>
    <w:rsid w:val="0018579E"/>
    <w:rsid w:val="0018579F"/>
    <w:rsid w:val="00185A68"/>
    <w:rsid w:val="00185AE9"/>
    <w:rsid w:val="00185B2D"/>
    <w:rsid w:val="00185D09"/>
    <w:rsid w:val="001860EB"/>
    <w:rsid w:val="001864C2"/>
    <w:rsid w:val="00186576"/>
    <w:rsid w:val="00186ADB"/>
    <w:rsid w:val="001871A3"/>
    <w:rsid w:val="001871E5"/>
    <w:rsid w:val="00187207"/>
    <w:rsid w:val="00187613"/>
    <w:rsid w:val="0018762D"/>
    <w:rsid w:val="0018779B"/>
    <w:rsid w:val="00187AB5"/>
    <w:rsid w:val="00187BB3"/>
    <w:rsid w:val="00187DE0"/>
    <w:rsid w:val="00187F3B"/>
    <w:rsid w:val="001901BE"/>
    <w:rsid w:val="001902E5"/>
    <w:rsid w:val="00190764"/>
    <w:rsid w:val="00190CAB"/>
    <w:rsid w:val="00191114"/>
    <w:rsid w:val="00191123"/>
    <w:rsid w:val="001912D6"/>
    <w:rsid w:val="001914EA"/>
    <w:rsid w:val="00192042"/>
    <w:rsid w:val="001922BC"/>
    <w:rsid w:val="001925CD"/>
    <w:rsid w:val="001928C3"/>
    <w:rsid w:val="00193211"/>
    <w:rsid w:val="0019362D"/>
    <w:rsid w:val="0019368A"/>
    <w:rsid w:val="001944B1"/>
    <w:rsid w:val="00194792"/>
    <w:rsid w:val="00194C4F"/>
    <w:rsid w:val="00194CEC"/>
    <w:rsid w:val="00194DDC"/>
    <w:rsid w:val="001952D1"/>
    <w:rsid w:val="00195CD5"/>
    <w:rsid w:val="0019605A"/>
    <w:rsid w:val="0019627F"/>
    <w:rsid w:val="001962F4"/>
    <w:rsid w:val="001966C1"/>
    <w:rsid w:val="0019692B"/>
    <w:rsid w:val="00196A24"/>
    <w:rsid w:val="00196EAF"/>
    <w:rsid w:val="00196ECE"/>
    <w:rsid w:val="00197015"/>
    <w:rsid w:val="0019703E"/>
    <w:rsid w:val="00197235"/>
    <w:rsid w:val="0019765E"/>
    <w:rsid w:val="00197B90"/>
    <w:rsid w:val="00197D88"/>
    <w:rsid w:val="00197E3A"/>
    <w:rsid w:val="001A09E9"/>
    <w:rsid w:val="001A1040"/>
    <w:rsid w:val="001A12DC"/>
    <w:rsid w:val="001A1413"/>
    <w:rsid w:val="001A1620"/>
    <w:rsid w:val="001A171D"/>
    <w:rsid w:val="001A195E"/>
    <w:rsid w:val="001A1AA7"/>
    <w:rsid w:val="001A1C96"/>
    <w:rsid w:val="001A1DB5"/>
    <w:rsid w:val="001A2125"/>
    <w:rsid w:val="001A24C5"/>
    <w:rsid w:val="001A2530"/>
    <w:rsid w:val="001A2780"/>
    <w:rsid w:val="001A284C"/>
    <w:rsid w:val="001A3293"/>
    <w:rsid w:val="001A333A"/>
    <w:rsid w:val="001A3E89"/>
    <w:rsid w:val="001A432C"/>
    <w:rsid w:val="001A4333"/>
    <w:rsid w:val="001A4405"/>
    <w:rsid w:val="001A45D6"/>
    <w:rsid w:val="001A4727"/>
    <w:rsid w:val="001A4742"/>
    <w:rsid w:val="001A4748"/>
    <w:rsid w:val="001A47DF"/>
    <w:rsid w:val="001A4CE3"/>
    <w:rsid w:val="001A4F3E"/>
    <w:rsid w:val="001A5324"/>
    <w:rsid w:val="001A557C"/>
    <w:rsid w:val="001A593D"/>
    <w:rsid w:val="001A6B27"/>
    <w:rsid w:val="001A739C"/>
    <w:rsid w:val="001A73B7"/>
    <w:rsid w:val="001A7470"/>
    <w:rsid w:val="001A750D"/>
    <w:rsid w:val="001A779D"/>
    <w:rsid w:val="001B08B2"/>
    <w:rsid w:val="001B09D2"/>
    <w:rsid w:val="001B0A60"/>
    <w:rsid w:val="001B0BE1"/>
    <w:rsid w:val="001B0FE0"/>
    <w:rsid w:val="001B12D5"/>
    <w:rsid w:val="001B16DD"/>
    <w:rsid w:val="001B1744"/>
    <w:rsid w:val="001B1919"/>
    <w:rsid w:val="001B1B76"/>
    <w:rsid w:val="001B1FB4"/>
    <w:rsid w:val="001B21C7"/>
    <w:rsid w:val="001B21EF"/>
    <w:rsid w:val="001B24D7"/>
    <w:rsid w:val="001B2659"/>
    <w:rsid w:val="001B2A90"/>
    <w:rsid w:val="001B2C14"/>
    <w:rsid w:val="001B311C"/>
    <w:rsid w:val="001B3744"/>
    <w:rsid w:val="001B3AEE"/>
    <w:rsid w:val="001B3EC9"/>
    <w:rsid w:val="001B4006"/>
    <w:rsid w:val="001B43D8"/>
    <w:rsid w:val="001B46DA"/>
    <w:rsid w:val="001B4701"/>
    <w:rsid w:val="001B4703"/>
    <w:rsid w:val="001B482D"/>
    <w:rsid w:val="001B4DEE"/>
    <w:rsid w:val="001B5297"/>
    <w:rsid w:val="001B5659"/>
    <w:rsid w:val="001B567E"/>
    <w:rsid w:val="001B5A6A"/>
    <w:rsid w:val="001B5C50"/>
    <w:rsid w:val="001B5C88"/>
    <w:rsid w:val="001B5DCC"/>
    <w:rsid w:val="001B60CE"/>
    <w:rsid w:val="001B6497"/>
    <w:rsid w:val="001B6541"/>
    <w:rsid w:val="001B658D"/>
    <w:rsid w:val="001B6719"/>
    <w:rsid w:val="001B67B9"/>
    <w:rsid w:val="001B6C9F"/>
    <w:rsid w:val="001B7225"/>
    <w:rsid w:val="001B74A9"/>
    <w:rsid w:val="001B76DC"/>
    <w:rsid w:val="001B7E2E"/>
    <w:rsid w:val="001C0017"/>
    <w:rsid w:val="001C059E"/>
    <w:rsid w:val="001C0B89"/>
    <w:rsid w:val="001C0D98"/>
    <w:rsid w:val="001C0D9F"/>
    <w:rsid w:val="001C1929"/>
    <w:rsid w:val="001C1E96"/>
    <w:rsid w:val="001C217C"/>
    <w:rsid w:val="001C2388"/>
    <w:rsid w:val="001C25FA"/>
    <w:rsid w:val="001C27C4"/>
    <w:rsid w:val="001C2839"/>
    <w:rsid w:val="001C2877"/>
    <w:rsid w:val="001C2A7D"/>
    <w:rsid w:val="001C2DA1"/>
    <w:rsid w:val="001C3066"/>
    <w:rsid w:val="001C37F6"/>
    <w:rsid w:val="001C389A"/>
    <w:rsid w:val="001C3B63"/>
    <w:rsid w:val="001C41DF"/>
    <w:rsid w:val="001C45A3"/>
    <w:rsid w:val="001C4BB3"/>
    <w:rsid w:val="001C4BBF"/>
    <w:rsid w:val="001C4E2D"/>
    <w:rsid w:val="001C4E7E"/>
    <w:rsid w:val="001C4F3F"/>
    <w:rsid w:val="001C51A0"/>
    <w:rsid w:val="001C55C8"/>
    <w:rsid w:val="001C5794"/>
    <w:rsid w:val="001C62A3"/>
    <w:rsid w:val="001C62E5"/>
    <w:rsid w:val="001C6D3F"/>
    <w:rsid w:val="001C7039"/>
    <w:rsid w:val="001C7042"/>
    <w:rsid w:val="001C7659"/>
    <w:rsid w:val="001C7D1D"/>
    <w:rsid w:val="001D020A"/>
    <w:rsid w:val="001D0491"/>
    <w:rsid w:val="001D0BE3"/>
    <w:rsid w:val="001D16A6"/>
    <w:rsid w:val="001D19ED"/>
    <w:rsid w:val="001D1E31"/>
    <w:rsid w:val="001D1F48"/>
    <w:rsid w:val="001D2223"/>
    <w:rsid w:val="001D26BC"/>
    <w:rsid w:val="001D2C50"/>
    <w:rsid w:val="001D2DF5"/>
    <w:rsid w:val="001D32B4"/>
    <w:rsid w:val="001D3344"/>
    <w:rsid w:val="001D3768"/>
    <w:rsid w:val="001D3794"/>
    <w:rsid w:val="001D3D83"/>
    <w:rsid w:val="001D3DF1"/>
    <w:rsid w:val="001D4263"/>
    <w:rsid w:val="001D44E6"/>
    <w:rsid w:val="001D4A66"/>
    <w:rsid w:val="001D4D78"/>
    <w:rsid w:val="001D4DE6"/>
    <w:rsid w:val="001D4E59"/>
    <w:rsid w:val="001D4E99"/>
    <w:rsid w:val="001D4EBF"/>
    <w:rsid w:val="001D4F14"/>
    <w:rsid w:val="001D55D4"/>
    <w:rsid w:val="001D5A76"/>
    <w:rsid w:val="001D5CB3"/>
    <w:rsid w:val="001D6174"/>
    <w:rsid w:val="001D62E4"/>
    <w:rsid w:val="001D64E7"/>
    <w:rsid w:val="001D67E0"/>
    <w:rsid w:val="001D6A17"/>
    <w:rsid w:val="001D713D"/>
    <w:rsid w:val="001D7846"/>
    <w:rsid w:val="001D7A59"/>
    <w:rsid w:val="001D7CBA"/>
    <w:rsid w:val="001E042D"/>
    <w:rsid w:val="001E04AB"/>
    <w:rsid w:val="001E0678"/>
    <w:rsid w:val="001E0B19"/>
    <w:rsid w:val="001E15BA"/>
    <w:rsid w:val="001E1711"/>
    <w:rsid w:val="001E1B3B"/>
    <w:rsid w:val="001E220C"/>
    <w:rsid w:val="001E27F9"/>
    <w:rsid w:val="001E28D7"/>
    <w:rsid w:val="001E29C5"/>
    <w:rsid w:val="001E2E10"/>
    <w:rsid w:val="001E3273"/>
    <w:rsid w:val="001E3BFF"/>
    <w:rsid w:val="001E44B8"/>
    <w:rsid w:val="001E4592"/>
    <w:rsid w:val="001E48C5"/>
    <w:rsid w:val="001E49B7"/>
    <w:rsid w:val="001E49D6"/>
    <w:rsid w:val="001E4B50"/>
    <w:rsid w:val="001E4E7D"/>
    <w:rsid w:val="001E5587"/>
    <w:rsid w:val="001E564D"/>
    <w:rsid w:val="001E57DD"/>
    <w:rsid w:val="001E58E2"/>
    <w:rsid w:val="001E5A7C"/>
    <w:rsid w:val="001E5B69"/>
    <w:rsid w:val="001E5C61"/>
    <w:rsid w:val="001E5F72"/>
    <w:rsid w:val="001E635D"/>
    <w:rsid w:val="001E6386"/>
    <w:rsid w:val="001E642C"/>
    <w:rsid w:val="001E6756"/>
    <w:rsid w:val="001E6987"/>
    <w:rsid w:val="001E6D0C"/>
    <w:rsid w:val="001E7298"/>
    <w:rsid w:val="001E73FA"/>
    <w:rsid w:val="001E742F"/>
    <w:rsid w:val="001E75A7"/>
    <w:rsid w:val="001E75B5"/>
    <w:rsid w:val="001E7646"/>
    <w:rsid w:val="001E76F6"/>
    <w:rsid w:val="001E7885"/>
    <w:rsid w:val="001F0581"/>
    <w:rsid w:val="001F0FA8"/>
    <w:rsid w:val="001F1063"/>
    <w:rsid w:val="001F1237"/>
    <w:rsid w:val="001F1445"/>
    <w:rsid w:val="001F158A"/>
    <w:rsid w:val="001F1602"/>
    <w:rsid w:val="001F20CB"/>
    <w:rsid w:val="001F2246"/>
    <w:rsid w:val="001F25AC"/>
    <w:rsid w:val="001F26BD"/>
    <w:rsid w:val="001F2A7D"/>
    <w:rsid w:val="001F3122"/>
    <w:rsid w:val="001F3136"/>
    <w:rsid w:val="001F374B"/>
    <w:rsid w:val="001F41F2"/>
    <w:rsid w:val="001F46EB"/>
    <w:rsid w:val="001F4A92"/>
    <w:rsid w:val="001F4E49"/>
    <w:rsid w:val="001F4EA7"/>
    <w:rsid w:val="001F4F63"/>
    <w:rsid w:val="001F51BD"/>
    <w:rsid w:val="001F5308"/>
    <w:rsid w:val="001F579A"/>
    <w:rsid w:val="001F57A7"/>
    <w:rsid w:val="001F5804"/>
    <w:rsid w:val="001F5B1C"/>
    <w:rsid w:val="001F5CBF"/>
    <w:rsid w:val="001F5D78"/>
    <w:rsid w:val="001F5E77"/>
    <w:rsid w:val="001F5E8F"/>
    <w:rsid w:val="001F619F"/>
    <w:rsid w:val="001F620A"/>
    <w:rsid w:val="001F6940"/>
    <w:rsid w:val="001F6CA4"/>
    <w:rsid w:val="001F6D77"/>
    <w:rsid w:val="001F7A1F"/>
    <w:rsid w:val="0020030F"/>
    <w:rsid w:val="00200CD4"/>
    <w:rsid w:val="00201201"/>
    <w:rsid w:val="002013AF"/>
    <w:rsid w:val="0020159A"/>
    <w:rsid w:val="00201762"/>
    <w:rsid w:val="00201D06"/>
    <w:rsid w:val="00201E87"/>
    <w:rsid w:val="00201F7B"/>
    <w:rsid w:val="00202262"/>
    <w:rsid w:val="00202354"/>
    <w:rsid w:val="00202AD5"/>
    <w:rsid w:val="00202BB2"/>
    <w:rsid w:val="00203482"/>
    <w:rsid w:val="00203560"/>
    <w:rsid w:val="00203655"/>
    <w:rsid w:val="002036B5"/>
    <w:rsid w:val="002037AA"/>
    <w:rsid w:val="00203B48"/>
    <w:rsid w:val="00203C65"/>
    <w:rsid w:val="00203D28"/>
    <w:rsid w:val="00203ED3"/>
    <w:rsid w:val="00203F93"/>
    <w:rsid w:val="00204032"/>
    <w:rsid w:val="0020409F"/>
    <w:rsid w:val="0020434E"/>
    <w:rsid w:val="00204397"/>
    <w:rsid w:val="002043EF"/>
    <w:rsid w:val="002046AB"/>
    <w:rsid w:val="00204894"/>
    <w:rsid w:val="0020517E"/>
    <w:rsid w:val="002051EE"/>
    <w:rsid w:val="002053AC"/>
    <w:rsid w:val="0020579E"/>
    <w:rsid w:val="00205A07"/>
    <w:rsid w:val="00205DF7"/>
    <w:rsid w:val="00205F58"/>
    <w:rsid w:val="002061F8"/>
    <w:rsid w:val="002064B9"/>
    <w:rsid w:val="00206742"/>
    <w:rsid w:val="00207200"/>
    <w:rsid w:val="0020722E"/>
    <w:rsid w:val="0020740C"/>
    <w:rsid w:val="0020755B"/>
    <w:rsid w:val="002075D3"/>
    <w:rsid w:val="00207A07"/>
    <w:rsid w:val="00207B32"/>
    <w:rsid w:val="00207B42"/>
    <w:rsid w:val="00207F2D"/>
    <w:rsid w:val="002103E9"/>
    <w:rsid w:val="002107B3"/>
    <w:rsid w:val="0021081E"/>
    <w:rsid w:val="00210B72"/>
    <w:rsid w:val="00210CBD"/>
    <w:rsid w:val="0021132D"/>
    <w:rsid w:val="002114CC"/>
    <w:rsid w:val="002118E5"/>
    <w:rsid w:val="00211B9F"/>
    <w:rsid w:val="00211C44"/>
    <w:rsid w:val="00211ED3"/>
    <w:rsid w:val="00212090"/>
    <w:rsid w:val="002120FC"/>
    <w:rsid w:val="002121CA"/>
    <w:rsid w:val="002126A6"/>
    <w:rsid w:val="0021283B"/>
    <w:rsid w:val="00212ED3"/>
    <w:rsid w:val="002131FA"/>
    <w:rsid w:val="0021372A"/>
    <w:rsid w:val="00213802"/>
    <w:rsid w:val="00213A33"/>
    <w:rsid w:val="00213AC5"/>
    <w:rsid w:val="00214063"/>
    <w:rsid w:val="00214358"/>
    <w:rsid w:val="0021457B"/>
    <w:rsid w:val="00214869"/>
    <w:rsid w:val="00215079"/>
    <w:rsid w:val="00215EB5"/>
    <w:rsid w:val="002166A9"/>
    <w:rsid w:val="0021686A"/>
    <w:rsid w:val="00216C42"/>
    <w:rsid w:val="00216D14"/>
    <w:rsid w:val="00216E2D"/>
    <w:rsid w:val="00217166"/>
    <w:rsid w:val="00217ABA"/>
    <w:rsid w:val="00217D80"/>
    <w:rsid w:val="00217E64"/>
    <w:rsid w:val="00220870"/>
    <w:rsid w:val="00220898"/>
    <w:rsid w:val="00220AB6"/>
    <w:rsid w:val="00220B5D"/>
    <w:rsid w:val="00220FDB"/>
    <w:rsid w:val="00220FE7"/>
    <w:rsid w:val="00221048"/>
    <w:rsid w:val="00221165"/>
    <w:rsid w:val="0022169B"/>
    <w:rsid w:val="002216F7"/>
    <w:rsid w:val="00221790"/>
    <w:rsid w:val="00221916"/>
    <w:rsid w:val="00221D5D"/>
    <w:rsid w:val="00221E78"/>
    <w:rsid w:val="00222035"/>
    <w:rsid w:val="002227A2"/>
    <w:rsid w:val="00222C07"/>
    <w:rsid w:val="00222CCB"/>
    <w:rsid w:val="00222DB4"/>
    <w:rsid w:val="00223773"/>
    <w:rsid w:val="002239BE"/>
    <w:rsid w:val="00223C7E"/>
    <w:rsid w:val="002242DD"/>
    <w:rsid w:val="0022453A"/>
    <w:rsid w:val="00224597"/>
    <w:rsid w:val="0022463D"/>
    <w:rsid w:val="002248B3"/>
    <w:rsid w:val="002248EB"/>
    <w:rsid w:val="002249C4"/>
    <w:rsid w:val="00224F34"/>
    <w:rsid w:val="0022526E"/>
    <w:rsid w:val="002252AC"/>
    <w:rsid w:val="00225A2E"/>
    <w:rsid w:val="00225B48"/>
    <w:rsid w:val="00226016"/>
    <w:rsid w:val="002260A8"/>
    <w:rsid w:val="002260C6"/>
    <w:rsid w:val="0022640C"/>
    <w:rsid w:val="00226598"/>
    <w:rsid w:val="0022674E"/>
    <w:rsid w:val="00226A29"/>
    <w:rsid w:val="002270CF"/>
    <w:rsid w:val="0022725F"/>
    <w:rsid w:val="002272D2"/>
    <w:rsid w:val="0022746C"/>
    <w:rsid w:val="00227559"/>
    <w:rsid w:val="0022780C"/>
    <w:rsid w:val="0022798C"/>
    <w:rsid w:val="00227C9B"/>
    <w:rsid w:val="00227D42"/>
    <w:rsid w:val="00227DD7"/>
    <w:rsid w:val="00230D11"/>
    <w:rsid w:val="00230D24"/>
    <w:rsid w:val="00231A0B"/>
    <w:rsid w:val="00231B43"/>
    <w:rsid w:val="00231D3B"/>
    <w:rsid w:val="00232183"/>
    <w:rsid w:val="00232305"/>
    <w:rsid w:val="00232389"/>
    <w:rsid w:val="00232B79"/>
    <w:rsid w:val="0023340E"/>
    <w:rsid w:val="0023342B"/>
    <w:rsid w:val="00233584"/>
    <w:rsid w:val="00233663"/>
    <w:rsid w:val="00234301"/>
    <w:rsid w:val="00234FAF"/>
    <w:rsid w:val="0023589D"/>
    <w:rsid w:val="00235B95"/>
    <w:rsid w:val="00235E86"/>
    <w:rsid w:val="00235EAC"/>
    <w:rsid w:val="00235EAF"/>
    <w:rsid w:val="002360B2"/>
    <w:rsid w:val="0023647D"/>
    <w:rsid w:val="002369B3"/>
    <w:rsid w:val="00236D7E"/>
    <w:rsid w:val="00236E74"/>
    <w:rsid w:val="00237035"/>
    <w:rsid w:val="0023706A"/>
    <w:rsid w:val="0023728B"/>
    <w:rsid w:val="00237573"/>
    <w:rsid w:val="002376C6"/>
    <w:rsid w:val="002378B0"/>
    <w:rsid w:val="0023793C"/>
    <w:rsid w:val="002379E2"/>
    <w:rsid w:val="00237A69"/>
    <w:rsid w:val="00237B48"/>
    <w:rsid w:val="002406C0"/>
    <w:rsid w:val="00240CAE"/>
    <w:rsid w:val="00240D2F"/>
    <w:rsid w:val="00240F72"/>
    <w:rsid w:val="00240FED"/>
    <w:rsid w:val="00241182"/>
    <w:rsid w:val="00241238"/>
    <w:rsid w:val="002412B8"/>
    <w:rsid w:val="0024160E"/>
    <w:rsid w:val="0024165F"/>
    <w:rsid w:val="00241C97"/>
    <w:rsid w:val="00241D11"/>
    <w:rsid w:val="002422AB"/>
    <w:rsid w:val="0024285A"/>
    <w:rsid w:val="00242A68"/>
    <w:rsid w:val="00242A7F"/>
    <w:rsid w:val="00242DF6"/>
    <w:rsid w:val="002434FA"/>
    <w:rsid w:val="002436FE"/>
    <w:rsid w:val="002442B4"/>
    <w:rsid w:val="00244450"/>
    <w:rsid w:val="00244604"/>
    <w:rsid w:val="00244638"/>
    <w:rsid w:val="0024468C"/>
    <w:rsid w:val="0024478D"/>
    <w:rsid w:val="00244845"/>
    <w:rsid w:val="00244C64"/>
    <w:rsid w:val="00244F16"/>
    <w:rsid w:val="00245197"/>
    <w:rsid w:val="00245408"/>
    <w:rsid w:val="0024579B"/>
    <w:rsid w:val="002459D3"/>
    <w:rsid w:val="00246096"/>
    <w:rsid w:val="00246879"/>
    <w:rsid w:val="002472E6"/>
    <w:rsid w:val="002474CA"/>
    <w:rsid w:val="0024757A"/>
    <w:rsid w:val="00247836"/>
    <w:rsid w:val="002479CE"/>
    <w:rsid w:val="00247C4A"/>
    <w:rsid w:val="00247E83"/>
    <w:rsid w:val="002508EC"/>
    <w:rsid w:val="00250A2B"/>
    <w:rsid w:val="00250E71"/>
    <w:rsid w:val="00250FE6"/>
    <w:rsid w:val="00251A26"/>
    <w:rsid w:val="00251ABF"/>
    <w:rsid w:val="00251C62"/>
    <w:rsid w:val="00251F1A"/>
    <w:rsid w:val="002522BD"/>
    <w:rsid w:val="002533E2"/>
    <w:rsid w:val="0025397E"/>
    <w:rsid w:val="00253E9F"/>
    <w:rsid w:val="0025469F"/>
    <w:rsid w:val="002550E1"/>
    <w:rsid w:val="00255218"/>
    <w:rsid w:val="0025523F"/>
    <w:rsid w:val="00255657"/>
    <w:rsid w:val="0025592A"/>
    <w:rsid w:val="00255E71"/>
    <w:rsid w:val="002562A8"/>
    <w:rsid w:val="00256394"/>
    <w:rsid w:val="002564C2"/>
    <w:rsid w:val="00256CC2"/>
    <w:rsid w:val="00256E54"/>
    <w:rsid w:val="00256EDC"/>
    <w:rsid w:val="0025714E"/>
    <w:rsid w:val="002572BF"/>
    <w:rsid w:val="0025783F"/>
    <w:rsid w:val="00257A04"/>
    <w:rsid w:val="00257C03"/>
    <w:rsid w:val="00257E3E"/>
    <w:rsid w:val="00257FDF"/>
    <w:rsid w:val="0026010D"/>
    <w:rsid w:val="002604D1"/>
    <w:rsid w:val="00260825"/>
    <w:rsid w:val="00260987"/>
    <w:rsid w:val="002609AE"/>
    <w:rsid w:val="00260AAC"/>
    <w:rsid w:val="00260E78"/>
    <w:rsid w:val="00260FA1"/>
    <w:rsid w:val="00261137"/>
    <w:rsid w:val="00261178"/>
    <w:rsid w:val="0026152B"/>
    <w:rsid w:val="00261E00"/>
    <w:rsid w:val="002621A6"/>
    <w:rsid w:val="002622F5"/>
    <w:rsid w:val="0026230F"/>
    <w:rsid w:val="002627B5"/>
    <w:rsid w:val="002628B3"/>
    <w:rsid w:val="00262B32"/>
    <w:rsid w:val="00263041"/>
    <w:rsid w:val="0026307E"/>
    <w:rsid w:val="002639E3"/>
    <w:rsid w:val="00263CD4"/>
    <w:rsid w:val="00264444"/>
    <w:rsid w:val="00264CD4"/>
    <w:rsid w:val="00264DAC"/>
    <w:rsid w:val="00264E5A"/>
    <w:rsid w:val="00265118"/>
    <w:rsid w:val="002654C6"/>
    <w:rsid w:val="00265569"/>
    <w:rsid w:val="0026566D"/>
    <w:rsid w:val="002657BA"/>
    <w:rsid w:val="0026594D"/>
    <w:rsid w:val="00265D0E"/>
    <w:rsid w:val="00266195"/>
    <w:rsid w:val="002666BC"/>
    <w:rsid w:val="00266723"/>
    <w:rsid w:val="0026680E"/>
    <w:rsid w:val="0026688C"/>
    <w:rsid w:val="002668B5"/>
    <w:rsid w:val="002668DF"/>
    <w:rsid w:val="002669DD"/>
    <w:rsid w:val="002669FA"/>
    <w:rsid w:val="00266C34"/>
    <w:rsid w:val="00266E29"/>
    <w:rsid w:val="00266ECE"/>
    <w:rsid w:val="00267134"/>
    <w:rsid w:val="002674D3"/>
    <w:rsid w:val="00270B80"/>
    <w:rsid w:val="0027136B"/>
    <w:rsid w:val="002716DE"/>
    <w:rsid w:val="00272059"/>
    <w:rsid w:val="002720ED"/>
    <w:rsid w:val="00272148"/>
    <w:rsid w:val="002723E7"/>
    <w:rsid w:val="002724F3"/>
    <w:rsid w:val="00272652"/>
    <w:rsid w:val="002726EF"/>
    <w:rsid w:val="00272BFE"/>
    <w:rsid w:val="00272D21"/>
    <w:rsid w:val="00272ED5"/>
    <w:rsid w:val="00273214"/>
    <w:rsid w:val="0027361E"/>
    <w:rsid w:val="0027365A"/>
    <w:rsid w:val="002736B7"/>
    <w:rsid w:val="00273917"/>
    <w:rsid w:val="00273C3F"/>
    <w:rsid w:val="00273C93"/>
    <w:rsid w:val="00273DA7"/>
    <w:rsid w:val="00273E20"/>
    <w:rsid w:val="0027443B"/>
    <w:rsid w:val="00274519"/>
    <w:rsid w:val="002747AA"/>
    <w:rsid w:val="00274DFF"/>
    <w:rsid w:val="0027574A"/>
    <w:rsid w:val="00275EB1"/>
    <w:rsid w:val="00276394"/>
    <w:rsid w:val="002763B1"/>
    <w:rsid w:val="00276928"/>
    <w:rsid w:val="00276B6C"/>
    <w:rsid w:val="00276BCF"/>
    <w:rsid w:val="00276D27"/>
    <w:rsid w:val="0027710A"/>
    <w:rsid w:val="0027736D"/>
    <w:rsid w:val="002775E7"/>
    <w:rsid w:val="0027769C"/>
    <w:rsid w:val="00277E3A"/>
    <w:rsid w:val="0028000D"/>
    <w:rsid w:val="002806A3"/>
    <w:rsid w:val="00280706"/>
    <w:rsid w:val="002807CB"/>
    <w:rsid w:val="00280BC9"/>
    <w:rsid w:val="00280BEB"/>
    <w:rsid w:val="00280DF8"/>
    <w:rsid w:val="00280E8C"/>
    <w:rsid w:val="00281114"/>
    <w:rsid w:val="002811D3"/>
    <w:rsid w:val="002816AA"/>
    <w:rsid w:val="002819AE"/>
    <w:rsid w:val="00281B7A"/>
    <w:rsid w:val="00281F5D"/>
    <w:rsid w:val="00282684"/>
    <w:rsid w:val="00282741"/>
    <w:rsid w:val="00282881"/>
    <w:rsid w:val="00282A28"/>
    <w:rsid w:val="00282A68"/>
    <w:rsid w:val="00282BFF"/>
    <w:rsid w:val="00282C9D"/>
    <w:rsid w:val="00282D81"/>
    <w:rsid w:val="00282F58"/>
    <w:rsid w:val="0028334C"/>
    <w:rsid w:val="002834C3"/>
    <w:rsid w:val="0028374E"/>
    <w:rsid w:val="00283882"/>
    <w:rsid w:val="00283B8C"/>
    <w:rsid w:val="00283DAF"/>
    <w:rsid w:val="002843CA"/>
    <w:rsid w:val="0028465A"/>
    <w:rsid w:val="00285604"/>
    <w:rsid w:val="002856B9"/>
    <w:rsid w:val="00285798"/>
    <w:rsid w:val="002857F4"/>
    <w:rsid w:val="0028581A"/>
    <w:rsid w:val="00285D91"/>
    <w:rsid w:val="0028674E"/>
    <w:rsid w:val="002868AF"/>
    <w:rsid w:val="0028697F"/>
    <w:rsid w:val="00286B5B"/>
    <w:rsid w:val="00286C46"/>
    <w:rsid w:val="00286C4C"/>
    <w:rsid w:val="00287801"/>
    <w:rsid w:val="00287815"/>
    <w:rsid w:val="00287E81"/>
    <w:rsid w:val="0029027E"/>
    <w:rsid w:val="00290342"/>
    <w:rsid w:val="00290674"/>
    <w:rsid w:val="002909D2"/>
    <w:rsid w:val="00290B55"/>
    <w:rsid w:val="002911E8"/>
    <w:rsid w:val="00291356"/>
    <w:rsid w:val="0029139A"/>
    <w:rsid w:val="0029158C"/>
    <w:rsid w:val="002919BF"/>
    <w:rsid w:val="002919D6"/>
    <w:rsid w:val="00291BDB"/>
    <w:rsid w:val="0029211A"/>
    <w:rsid w:val="00292B0A"/>
    <w:rsid w:val="00292CC4"/>
    <w:rsid w:val="002931B3"/>
    <w:rsid w:val="002933D6"/>
    <w:rsid w:val="0029376A"/>
    <w:rsid w:val="0029399C"/>
    <w:rsid w:val="002939B9"/>
    <w:rsid w:val="002939D5"/>
    <w:rsid w:val="00294280"/>
    <w:rsid w:val="002943BB"/>
    <w:rsid w:val="002944B2"/>
    <w:rsid w:val="002948F0"/>
    <w:rsid w:val="0029512F"/>
    <w:rsid w:val="00295249"/>
    <w:rsid w:val="00295267"/>
    <w:rsid w:val="00295738"/>
    <w:rsid w:val="00295767"/>
    <w:rsid w:val="002957BB"/>
    <w:rsid w:val="00295B51"/>
    <w:rsid w:val="00295B77"/>
    <w:rsid w:val="00295BAD"/>
    <w:rsid w:val="00295F42"/>
    <w:rsid w:val="00296094"/>
    <w:rsid w:val="002963AB"/>
    <w:rsid w:val="0029676C"/>
    <w:rsid w:val="002967A4"/>
    <w:rsid w:val="00296B33"/>
    <w:rsid w:val="00296ED4"/>
    <w:rsid w:val="002970F2"/>
    <w:rsid w:val="00297352"/>
    <w:rsid w:val="0029771B"/>
    <w:rsid w:val="00297783"/>
    <w:rsid w:val="002977B1"/>
    <w:rsid w:val="00297850"/>
    <w:rsid w:val="002978BD"/>
    <w:rsid w:val="00297BF4"/>
    <w:rsid w:val="002A0095"/>
    <w:rsid w:val="002A0469"/>
    <w:rsid w:val="002A0484"/>
    <w:rsid w:val="002A053A"/>
    <w:rsid w:val="002A05C8"/>
    <w:rsid w:val="002A06E7"/>
    <w:rsid w:val="002A075E"/>
    <w:rsid w:val="002A07E5"/>
    <w:rsid w:val="002A114A"/>
    <w:rsid w:val="002A1159"/>
    <w:rsid w:val="002A130B"/>
    <w:rsid w:val="002A13E4"/>
    <w:rsid w:val="002A15D2"/>
    <w:rsid w:val="002A1873"/>
    <w:rsid w:val="002A1938"/>
    <w:rsid w:val="002A1BF8"/>
    <w:rsid w:val="002A1C0A"/>
    <w:rsid w:val="002A1CA1"/>
    <w:rsid w:val="002A1DCD"/>
    <w:rsid w:val="002A1F34"/>
    <w:rsid w:val="002A1F92"/>
    <w:rsid w:val="002A202E"/>
    <w:rsid w:val="002A2328"/>
    <w:rsid w:val="002A2650"/>
    <w:rsid w:val="002A27CE"/>
    <w:rsid w:val="002A2C46"/>
    <w:rsid w:val="002A2D0B"/>
    <w:rsid w:val="002A2DFF"/>
    <w:rsid w:val="002A356B"/>
    <w:rsid w:val="002A3C11"/>
    <w:rsid w:val="002A3F51"/>
    <w:rsid w:val="002A3FE4"/>
    <w:rsid w:val="002A4098"/>
    <w:rsid w:val="002A429D"/>
    <w:rsid w:val="002A42DB"/>
    <w:rsid w:val="002A4320"/>
    <w:rsid w:val="002A451D"/>
    <w:rsid w:val="002A4559"/>
    <w:rsid w:val="002A49DD"/>
    <w:rsid w:val="002A4E77"/>
    <w:rsid w:val="002A4F2E"/>
    <w:rsid w:val="002A50CB"/>
    <w:rsid w:val="002A5477"/>
    <w:rsid w:val="002A583E"/>
    <w:rsid w:val="002A5895"/>
    <w:rsid w:val="002A5AD0"/>
    <w:rsid w:val="002A65AE"/>
    <w:rsid w:val="002A67DD"/>
    <w:rsid w:val="002A69DD"/>
    <w:rsid w:val="002A6E46"/>
    <w:rsid w:val="002A7A52"/>
    <w:rsid w:val="002B047D"/>
    <w:rsid w:val="002B0707"/>
    <w:rsid w:val="002B088B"/>
    <w:rsid w:val="002B0A70"/>
    <w:rsid w:val="002B0BBA"/>
    <w:rsid w:val="002B0FF9"/>
    <w:rsid w:val="002B109D"/>
    <w:rsid w:val="002B10B6"/>
    <w:rsid w:val="002B1808"/>
    <w:rsid w:val="002B1EEE"/>
    <w:rsid w:val="002B1EF1"/>
    <w:rsid w:val="002B2411"/>
    <w:rsid w:val="002B25ED"/>
    <w:rsid w:val="002B260C"/>
    <w:rsid w:val="002B28BF"/>
    <w:rsid w:val="002B291D"/>
    <w:rsid w:val="002B2A71"/>
    <w:rsid w:val="002B2CA4"/>
    <w:rsid w:val="002B2CAA"/>
    <w:rsid w:val="002B2F3E"/>
    <w:rsid w:val="002B320F"/>
    <w:rsid w:val="002B3397"/>
    <w:rsid w:val="002B3426"/>
    <w:rsid w:val="002B37D8"/>
    <w:rsid w:val="002B37E7"/>
    <w:rsid w:val="002B3989"/>
    <w:rsid w:val="002B4059"/>
    <w:rsid w:val="002B4115"/>
    <w:rsid w:val="002B42A3"/>
    <w:rsid w:val="002B44A3"/>
    <w:rsid w:val="002B4C35"/>
    <w:rsid w:val="002B4DD3"/>
    <w:rsid w:val="002B4F7F"/>
    <w:rsid w:val="002B4FC0"/>
    <w:rsid w:val="002B52B8"/>
    <w:rsid w:val="002B52C0"/>
    <w:rsid w:val="002B5721"/>
    <w:rsid w:val="002B5C13"/>
    <w:rsid w:val="002B5F13"/>
    <w:rsid w:val="002B6028"/>
    <w:rsid w:val="002B640D"/>
    <w:rsid w:val="002B6417"/>
    <w:rsid w:val="002B65F6"/>
    <w:rsid w:val="002B6701"/>
    <w:rsid w:val="002B6799"/>
    <w:rsid w:val="002B6A74"/>
    <w:rsid w:val="002B6D05"/>
    <w:rsid w:val="002B7028"/>
    <w:rsid w:val="002B751E"/>
    <w:rsid w:val="002B7B05"/>
    <w:rsid w:val="002B7CAC"/>
    <w:rsid w:val="002B7E5E"/>
    <w:rsid w:val="002C04E2"/>
    <w:rsid w:val="002C04F2"/>
    <w:rsid w:val="002C0764"/>
    <w:rsid w:val="002C07CC"/>
    <w:rsid w:val="002C08EB"/>
    <w:rsid w:val="002C124D"/>
    <w:rsid w:val="002C13C2"/>
    <w:rsid w:val="002C13ED"/>
    <w:rsid w:val="002C161F"/>
    <w:rsid w:val="002C1C1A"/>
    <w:rsid w:val="002C1DC4"/>
    <w:rsid w:val="002C231A"/>
    <w:rsid w:val="002C24F6"/>
    <w:rsid w:val="002C258C"/>
    <w:rsid w:val="002C2678"/>
    <w:rsid w:val="002C2FA2"/>
    <w:rsid w:val="002C2FDF"/>
    <w:rsid w:val="002C3033"/>
    <w:rsid w:val="002C30BC"/>
    <w:rsid w:val="002C349A"/>
    <w:rsid w:val="002C3959"/>
    <w:rsid w:val="002C3F18"/>
    <w:rsid w:val="002C4054"/>
    <w:rsid w:val="002C4481"/>
    <w:rsid w:val="002C4482"/>
    <w:rsid w:val="002C45EC"/>
    <w:rsid w:val="002C4EA7"/>
    <w:rsid w:val="002C4EB4"/>
    <w:rsid w:val="002C50C9"/>
    <w:rsid w:val="002C5207"/>
    <w:rsid w:val="002C520A"/>
    <w:rsid w:val="002C56AF"/>
    <w:rsid w:val="002C5AAA"/>
    <w:rsid w:val="002C5DF1"/>
    <w:rsid w:val="002C6015"/>
    <w:rsid w:val="002C6249"/>
    <w:rsid w:val="002C6394"/>
    <w:rsid w:val="002C63C4"/>
    <w:rsid w:val="002C6853"/>
    <w:rsid w:val="002C702A"/>
    <w:rsid w:val="002C718E"/>
    <w:rsid w:val="002C78D3"/>
    <w:rsid w:val="002C7C5A"/>
    <w:rsid w:val="002C7C80"/>
    <w:rsid w:val="002C7CA1"/>
    <w:rsid w:val="002C7CD6"/>
    <w:rsid w:val="002C7DD8"/>
    <w:rsid w:val="002C7E91"/>
    <w:rsid w:val="002C7F51"/>
    <w:rsid w:val="002D0093"/>
    <w:rsid w:val="002D0649"/>
    <w:rsid w:val="002D0CF9"/>
    <w:rsid w:val="002D164D"/>
    <w:rsid w:val="002D180E"/>
    <w:rsid w:val="002D18A1"/>
    <w:rsid w:val="002D1BA2"/>
    <w:rsid w:val="002D244C"/>
    <w:rsid w:val="002D25AF"/>
    <w:rsid w:val="002D2A94"/>
    <w:rsid w:val="002D2CA6"/>
    <w:rsid w:val="002D2D76"/>
    <w:rsid w:val="002D2F5E"/>
    <w:rsid w:val="002D3605"/>
    <w:rsid w:val="002D3863"/>
    <w:rsid w:val="002D38BA"/>
    <w:rsid w:val="002D3970"/>
    <w:rsid w:val="002D3A85"/>
    <w:rsid w:val="002D3F5F"/>
    <w:rsid w:val="002D4066"/>
    <w:rsid w:val="002D43D9"/>
    <w:rsid w:val="002D4802"/>
    <w:rsid w:val="002D4E7F"/>
    <w:rsid w:val="002D50A1"/>
    <w:rsid w:val="002D51A5"/>
    <w:rsid w:val="002D520A"/>
    <w:rsid w:val="002D52BB"/>
    <w:rsid w:val="002D55CE"/>
    <w:rsid w:val="002D5676"/>
    <w:rsid w:val="002D56A5"/>
    <w:rsid w:val="002D57A9"/>
    <w:rsid w:val="002D5A41"/>
    <w:rsid w:val="002D5CF9"/>
    <w:rsid w:val="002D5FA4"/>
    <w:rsid w:val="002D63D1"/>
    <w:rsid w:val="002D696D"/>
    <w:rsid w:val="002D6B08"/>
    <w:rsid w:val="002D6B30"/>
    <w:rsid w:val="002D6E1C"/>
    <w:rsid w:val="002D6F3A"/>
    <w:rsid w:val="002D70B6"/>
    <w:rsid w:val="002D70D6"/>
    <w:rsid w:val="002D70DF"/>
    <w:rsid w:val="002D7151"/>
    <w:rsid w:val="002D786F"/>
    <w:rsid w:val="002D78DA"/>
    <w:rsid w:val="002D78E6"/>
    <w:rsid w:val="002D795D"/>
    <w:rsid w:val="002D7C31"/>
    <w:rsid w:val="002E00D6"/>
    <w:rsid w:val="002E017B"/>
    <w:rsid w:val="002E0278"/>
    <w:rsid w:val="002E043C"/>
    <w:rsid w:val="002E04A0"/>
    <w:rsid w:val="002E04A7"/>
    <w:rsid w:val="002E0831"/>
    <w:rsid w:val="002E0FA9"/>
    <w:rsid w:val="002E12F4"/>
    <w:rsid w:val="002E14DF"/>
    <w:rsid w:val="002E1552"/>
    <w:rsid w:val="002E17F0"/>
    <w:rsid w:val="002E1B97"/>
    <w:rsid w:val="002E1F9B"/>
    <w:rsid w:val="002E2125"/>
    <w:rsid w:val="002E2746"/>
    <w:rsid w:val="002E2BF7"/>
    <w:rsid w:val="002E2C8D"/>
    <w:rsid w:val="002E3030"/>
    <w:rsid w:val="002E38AE"/>
    <w:rsid w:val="002E3BC5"/>
    <w:rsid w:val="002E3D96"/>
    <w:rsid w:val="002E3E17"/>
    <w:rsid w:val="002E4373"/>
    <w:rsid w:val="002E44B6"/>
    <w:rsid w:val="002E4576"/>
    <w:rsid w:val="002E512D"/>
    <w:rsid w:val="002E532F"/>
    <w:rsid w:val="002E5367"/>
    <w:rsid w:val="002E5807"/>
    <w:rsid w:val="002E5924"/>
    <w:rsid w:val="002E61C3"/>
    <w:rsid w:val="002E623D"/>
    <w:rsid w:val="002E6E7C"/>
    <w:rsid w:val="002E6FF4"/>
    <w:rsid w:val="002E7799"/>
    <w:rsid w:val="002E7992"/>
    <w:rsid w:val="002E7D57"/>
    <w:rsid w:val="002F019D"/>
    <w:rsid w:val="002F08A1"/>
    <w:rsid w:val="002F0A3D"/>
    <w:rsid w:val="002F1D3E"/>
    <w:rsid w:val="002F20C6"/>
    <w:rsid w:val="002F24D1"/>
    <w:rsid w:val="002F27D6"/>
    <w:rsid w:val="002F2885"/>
    <w:rsid w:val="002F2930"/>
    <w:rsid w:val="002F3245"/>
    <w:rsid w:val="002F3461"/>
    <w:rsid w:val="002F348E"/>
    <w:rsid w:val="002F3D15"/>
    <w:rsid w:val="002F3E17"/>
    <w:rsid w:val="002F410D"/>
    <w:rsid w:val="002F4142"/>
    <w:rsid w:val="002F4473"/>
    <w:rsid w:val="002F44AD"/>
    <w:rsid w:val="002F466C"/>
    <w:rsid w:val="002F49D6"/>
    <w:rsid w:val="002F4C2B"/>
    <w:rsid w:val="002F4C79"/>
    <w:rsid w:val="002F4D11"/>
    <w:rsid w:val="002F508A"/>
    <w:rsid w:val="002F512C"/>
    <w:rsid w:val="002F5B0E"/>
    <w:rsid w:val="002F5EAF"/>
    <w:rsid w:val="002F62C6"/>
    <w:rsid w:val="002F636A"/>
    <w:rsid w:val="002F67B2"/>
    <w:rsid w:val="002F689C"/>
    <w:rsid w:val="002F69D3"/>
    <w:rsid w:val="002F6CF1"/>
    <w:rsid w:val="002F7402"/>
    <w:rsid w:val="002F74EE"/>
    <w:rsid w:val="002F76AB"/>
    <w:rsid w:val="002F7844"/>
    <w:rsid w:val="002F7B00"/>
    <w:rsid w:val="00300017"/>
    <w:rsid w:val="0030012C"/>
    <w:rsid w:val="003004F7"/>
    <w:rsid w:val="00300528"/>
    <w:rsid w:val="003005D6"/>
    <w:rsid w:val="00301419"/>
    <w:rsid w:val="00301896"/>
    <w:rsid w:val="00301BC7"/>
    <w:rsid w:val="00301D1C"/>
    <w:rsid w:val="00301F18"/>
    <w:rsid w:val="00302159"/>
    <w:rsid w:val="0030277F"/>
    <w:rsid w:val="0030298D"/>
    <w:rsid w:val="003034BC"/>
    <w:rsid w:val="0030351C"/>
    <w:rsid w:val="0030387B"/>
    <w:rsid w:val="00303900"/>
    <w:rsid w:val="00303DF0"/>
    <w:rsid w:val="00303EE5"/>
    <w:rsid w:val="003042AC"/>
    <w:rsid w:val="003044E3"/>
    <w:rsid w:val="0030467B"/>
    <w:rsid w:val="00304886"/>
    <w:rsid w:val="00304ABE"/>
    <w:rsid w:val="00304D24"/>
    <w:rsid w:val="00305054"/>
    <w:rsid w:val="003052B2"/>
    <w:rsid w:val="003052F3"/>
    <w:rsid w:val="00305401"/>
    <w:rsid w:val="00305666"/>
    <w:rsid w:val="0030699F"/>
    <w:rsid w:val="003069ED"/>
    <w:rsid w:val="00306D08"/>
    <w:rsid w:val="00306DF2"/>
    <w:rsid w:val="00306E58"/>
    <w:rsid w:val="0030744F"/>
    <w:rsid w:val="00307B8C"/>
    <w:rsid w:val="003100A6"/>
    <w:rsid w:val="0031022B"/>
    <w:rsid w:val="003109C4"/>
    <w:rsid w:val="00310E07"/>
    <w:rsid w:val="00310FFF"/>
    <w:rsid w:val="00311AFE"/>
    <w:rsid w:val="00311B04"/>
    <w:rsid w:val="00311E56"/>
    <w:rsid w:val="0031226C"/>
    <w:rsid w:val="00312299"/>
    <w:rsid w:val="00312314"/>
    <w:rsid w:val="0031258F"/>
    <w:rsid w:val="003125F4"/>
    <w:rsid w:val="00312AC3"/>
    <w:rsid w:val="00312B7E"/>
    <w:rsid w:val="00312C25"/>
    <w:rsid w:val="00312D74"/>
    <w:rsid w:val="0031346D"/>
    <w:rsid w:val="0031375A"/>
    <w:rsid w:val="00313C04"/>
    <w:rsid w:val="00313C47"/>
    <w:rsid w:val="00313C78"/>
    <w:rsid w:val="00313D30"/>
    <w:rsid w:val="00314394"/>
    <w:rsid w:val="00314595"/>
    <w:rsid w:val="00314B7A"/>
    <w:rsid w:val="00314F24"/>
    <w:rsid w:val="0031503B"/>
    <w:rsid w:val="00315522"/>
    <w:rsid w:val="00315B8B"/>
    <w:rsid w:val="00315BE8"/>
    <w:rsid w:val="00316411"/>
    <w:rsid w:val="00316501"/>
    <w:rsid w:val="00316B92"/>
    <w:rsid w:val="00316D30"/>
    <w:rsid w:val="0031700F"/>
    <w:rsid w:val="00317172"/>
    <w:rsid w:val="00317516"/>
    <w:rsid w:val="00317763"/>
    <w:rsid w:val="00317A36"/>
    <w:rsid w:val="00317B7D"/>
    <w:rsid w:val="003200D2"/>
    <w:rsid w:val="00320142"/>
    <w:rsid w:val="00320527"/>
    <w:rsid w:val="003205CA"/>
    <w:rsid w:val="00320848"/>
    <w:rsid w:val="00320A47"/>
    <w:rsid w:val="00320BAD"/>
    <w:rsid w:val="00320CB1"/>
    <w:rsid w:val="003210C9"/>
    <w:rsid w:val="003214EB"/>
    <w:rsid w:val="00321776"/>
    <w:rsid w:val="0032180A"/>
    <w:rsid w:val="00321962"/>
    <w:rsid w:val="003219D6"/>
    <w:rsid w:val="00321D6F"/>
    <w:rsid w:val="00321DE0"/>
    <w:rsid w:val="003222BC"/>
    <w:rsid w:val="00322416"/>
    <w:rsid w:val="00322CF0"/>
    <w:rsid w:val="00322F37"/>
    <w:rsid w:val="00323041"/>
    <w:rsid w:val="00323451"/>
    <w:rsid w:val="00323734"/>
    <w:rsid w:val="003237CB"/>
    <w:rsid w:val="00323D59"/>
    <w:rsid w:val="00323E8A"/>
    <w:rsid w:val="00323EB9"/>
    <w:rsid w:val="0032411D"/>
    <w:rsid w:val="00324326"/>
    <w:rsid w:val="003245D0"/>
    <w:rsid w:val="00324983"/>
    <w:rsid w:val="00324D04"/>
    <w:rsid w:val="0032507C"/>
    <w:rsid w:val="003251CB"/>
    <w:rsid w:val="003254D3"/>
    <w:rsid w:val="003256C8"/>
    <w:rsid w:val="003256E9"/>
    <w:rsid w:val="00325D14"/>
    <w:rsid w:val="00325DC1"/>
    <w:rsid w:val="00325E78"/>
    <w:rsid w:val="00325EDC"/>
    <w:rsid w:val="00325F10"/>
    <w:rsid w:val="0032697C"/>
    <w:rsid w:val="00326AB2"/>
    <w:rsid w:val="00326B6A"/>
    <w:rsid w:val="00327302"/>
    <w:rsid w:val="00327582"/>
    <w:rsid w:val="003276CB"/>
    <w:rsid w:val="00327884"/>
    <w:rsid w:val="00327A2E"/>
    <w:rsid w:val="00330175"/>
    <w:rsid w:val="0033017D"/>
    <w:rsid w:val="003301E7"/>
    <w:rsid w:val="003303CB"/>
    <w:rsid w:val="00330C7A"/>
    <w:rsid w:val="00330D6E"/>
    <w:rsid w:val="00331513"/>
    <w:rsid w:val="0033161A"/>
    <w:rsid w:val="0033166F"/>
    <w:rsid w:val="00331A66"/>
    <w:rsid w:val="00331D69"/>
    <w:rsid w:val="00331DD4"/>
    <w:rsid w:val="00331E4A"/>
    <w:rsid w:val="00332809"/>
    <w:rsid w:val="00332BD2"/>
    <w:rsid w:val="00332BF0"/>
    <w:rsid w:val="00332C43"/>
    <w:rsid w:val="00332C7C"/>
    <w:rsid w:val="00332F2F"/>
    <w:rsid w:val="00333077"/>
    <w:rsid w:val="0033352F"/>
    <w:rsid w:val="00333829"/>
    <w:rsid w:val="00333C94"/>
    <w:rsid w:val="00333CAB"/>
    <w:rsid w:val="0033424B"/>
    <w:rsid w:val="0033460B"/>
    <w:rsid w:val="00334AC0"/>
    <w:rsid w:val="00334AFD"/>
    <w:rsid w:val="00334E5A"/>
    <w:rsid w:val="00334F1C"/>
    <w:rsid w:val="003350C3"/>
    <w:rsid w:val="003351F8"/>
    <w:rsid w:val="003355DA"/>
    <w:rsid w:val="00335807"/>
    <w:rsid w:val="00335919"/>
    <w:rsid w:val="003363D9"/>
    <w:rsid w:val="003363FE"/>
    <w:rsid w:val="003365B7"/>
    <w:rsid w:val="00336934"/>
    <w:rsid w:val="00336EDD"/>
    <w:rsid w:val="00337142"/>
    <w:rsid w:val="003373AA"/>
    <w:rsid w:val="003377F9"/>
    <w:rsid w:val="00337B6E"/>
    <w:rsid w:val="00337DE8"/>
    <w:rsid w:val="00340012"/>
    <w:rsid w:val="003400D6"/>
    <w:rsid w:val="003404FB"/>
    <w:rsid w:val="00340673"/>
    <w:rsid w:val="00340B3F"/>
    <w:rsid w:val="00341071"/>
    <w:rsid w:val="003411CF"/>
    <w:rsid w:val="003412D1"/>
    <w:rsid w:val="00341775"/>
    <w:rsid w:val="003418FE"/>
    <w:rsid w:val="00341B20"/>
    <w:rsid w:val="00341CA7"/>
    <w:rsid w:val="00341F2C"/>
    <w:rsid w:val="0034222D"/>
    <w:rsid w:val="00342805"/>
    <w:rsid w:val="0034284F"/>
    <w:rsid w:val="00342CF9"/>
    <w:rsid w:val="00343587"/>
    <w:rsid w:val="003436A7"/>
    <w:rsid w:val="00343760"/>
    <w:rsid w:val="00343E8E"/>
    <w:rsid w:val="00344039"/>
    <w:rsid w:val="003447F6"/>
    <w:rsid w:val="00344A4B"/>
    <w:rsid w:val="00344BA1"/>
    <w:rsid w:val="00344C32"/>
    <w:rsid w:val="00345A57"/>
    <w:rsid w:val="0034639D"/>
    <w:rsid w:val="00346455"/>
    <w:rsid w:val="003466CF"/>
    <w:rsid w:val="0034692E"/>
    <w:rsid w:val="00346E98"/>
    <w:rsid w:val="003471C3"/>
    <w:rsid w:val="003472C8"/>
    <w:rsid w:val="0034739F"/>
    <w:rsid w:val="003476D5"/>
    <w:rsid w:val="00347909"/>
    <w:rsid w:val="00347F06"/>
    <w:rsid w:val="003500C9"/>
    <w:rsid w:val="00350289"/>
    <w:rsid w:val="00350389"/>
    <w:rsid w:val="003505EB"/>
    <w:rsid w:val="003506B4"/>
    <w:rsid w:val="003506F1"/>
    <w:rsid w:val="00350846"/>
    <w:rsid w:val="00350CC4"/>
    <w:rsid w:val="003515BB"/>
    <w:rsid w:val="0035167D"/>
    <w:rsid w:val="00351B5D"/>
    <w:rsid w:val="00351C49"/>
    <w:rsid w:val="003520F9"/>
    <w:rsid w:val="00352143"/>
    <w:rsid w:val="0035221F"/>
    <w:rsid w:val="00352936"/>
    <w:rsid w:val="00352A5D"/>
    <w:rsid w:val="00352C4E"/>
    <w:rsid w:val="00353212"/>
    <w:rsid w:val="00353555"/>
    <w:rsid w:val="00353668"/>
    <w:rsid w:val="0035394A"/>
    <w:rsid w:val="00353E72"/>
    <w:rsid w:val="0035406F"/>
    <w:rsid w:val="003540FC"/>
    <w:rsid w:val="003543A9"/>
    <w:rsid w:val="003543CF"/>
    <w:rsid w:val="0035477C"/>
    <w:rsid w:val="00354D73"/>
    <w:rsid w:val="00354E12"/>
    <w:rsid w:val="00355171"/>
    <w:rsid w:val="00355221"/>
    <w:rsid w:val="0035529E"/>
    <w:rsid w:val="00355AB6"/>
    <w:rsid w:val="00355EB7"/>
    <w:rsid w:val="00356267"/>
    <w:rsid w:val="00356A73"/>
    <w:rsid w:val="00356C85"/>
    <w:rsid w:val="00356CFD"/>
    <w:rsid w:val="003576D6"/>
    <w:rsid w:val="003576DE"/>
    <w:rsid w:val="00357969"/>
    <w:rsid w:val="00357A0E"/>
    <w:rsid w:val="00357B5A"/>
    <w:rsid w:val="00357D58"/>
    <w:rsid w:val="00360169"/>
    <w:rsid w:val="003604FD"/>
    <w:rsid w:val="0036080C"/>
    <w:rsid w:val="00360AC4"/>
    <w:rsid w:val="00360B5A"/>
    <w:rsid w:val="00360DAA"/>
    <w:rsid w:val="00360ECC"/>
    <w:rsid w:val="00361053"/>
    <w:rsid w:val="00361076"/>
    <w:rsid w:val="00361243"/>
    <w:rsid w:val="00361AAD"/>
    <w:rsid w:val="00361D07"/>
    <w:rsid w:val="00361DB7"/>
    <w:rsid w:val="0036214A"/>
    <w:rsid w:val="003622FF"/>
    <w:rsid w:val="003627C5"/>
    <w:rsid w:val="003628D3"/>
    <w:rsid w:val="00362E23"/>
    <w:rsid w:val="00363108"/>
    <w:rsid w:val="003637D3"/>
    <w:rsid w:val="00363EEB"/>
    <w:rsid w:val="00363F06"/>
    <w:rsid w:val="00363FCA"/>
    <w:rsid w:val="00364465"/>
    <w:rsid w:val="00364634"/>
    <w:rsid w:val="00364A20"/>
    <w:rsid w:val="00364D16"/>
    <w:rsid w:val="00364E31"/>
    <w:rsid w:val="00364FA4"/>
    <w:rsid w:val="00364FCF"/>
    <w:rsid w:val="00365095"/>
    <w:rsid w:val="0036526D"/>
    <w:rsid w:val="0036552F"/>
    <w:rsid w:val="003659B3"/>
    <w:rsid w:val="00366296"/>
    <w:rsid w:val="00366581"/>
    <w:rsid w:val="00367589"/>
    <w:rsid w:val="00367958"/>
    <w:rsid w:val="00367B6E"/>
    <w:rsid w:val="00367C92"/>
    <w:rsid w:val="00370D73"/>
    <w:rsid w:val="00370EAA"/>
    <w:rsid w:val="00371010"/>
    <w:rsid w:val="00371524"/>
    <w:rsid w:val="0037176A"/>
    <w:rsid w:val="00371954"/>
    <w:rsid w:val="00371A44"/>
    <w:rsid w:val="00372A38"/>
    <w:rsid w:val="00372BD4"/>
    <w:rsid w:val="00372E6F"/>
    <w:rsid w:val="00373090"/>
    <w:rsid w:val="0037327A"/>
    <w:rsid w:val="003733F4"/>
    <w:rsid w:val="0037367E"/>
    <w:rsid w:val="0037393D"/>
    <w:rsid w:val="00373A89"/>
    <w:rsid w:val="00373C87"/>
    <w:rsid w:val="003746B7"/>
    <w:rsid w:val="0037474C"/>
    <w:rsid w:val="0037475B"/>
    <w:rsid w:val="00374775"/>
    <w:rsid w:val="0037485D"/>
    <w:rsid w:val="003752E0"/>
    <w:rsid w:val="003752E7"/>
    <w:rsid w:val="00375938"/>
    <w:rsid w:val="00375A13"/>
    <w:rsid w:val="00375C2F"/>
    <w:rsid w:val="00375F12"/>
    <w:rsid w:val="003761CE"/>
    <w:rsid w:val="003775DC"/>
    <w:rsid w:val="00377C17"/>
    <w:rsid w:val="00380156"/>
    <w:rsid w:val="00380E33"/>
    <w:rsid w:val="00380E98"/>
    <w:rsid w:val="003814B1"/>
    <w:rsid w:val="00381545"/>
    <w:rsid w:val="00381CA6"/>
    <w:rsid w:val="00381EBA"/>
    <w:rsid w:val="00381F34"/>
    <w:rsid w:val="003820B4"/>
    <w:rsid w:val="003824C5"/>
    <w:rsid w:val="0038261A"/>
    <w:rsid w:val="00382864"/>
    <w:rsid w:val="00382878"/>
    <w:rsid w:val="003831AE"/>
    <w:rsid w:val="003834EE"/>
    <w:rsid w:val="003836C7"/>
    <w:rsid w:val="00383E4B"/>
    <w:rsid w:val="00383EB8"/>
    <w:rsid w:val="00383F5E"/>
    <w:rsid w:val="003840EB"/>
    <w:rsid w:val="003846BE"/>
    <w:rsid w:val="00384900"/>
    <w:rsid w:val="00384BD3"/>
    <w:rsid w:val="00384D87"/>
    <w:rsid w:val="00385026"/>
    <w:rsid w:val="003850C7"/>
    <w:rsid w:val="00385FDE"/>
    <w:rsid w:val="00386185"/>
    <w:rsid w:val="003861E3"/>
    <w:rsid w:val="0038627E"/>
    <w:rsid w:val="003862C5"/>
    <w:rsid w:val="003862FA"/>
    <w:rsid w:val="003866FA"/>
    <w:rsid w:val="00386C3E"/>
    <w:rsid w:val="00387099"/>
    <w:rsid w:val="003874F9"/>
    <w:rsid w:val="00390106"/>
    <w:rsid w:val="0039070D"/>
    <w:rsid w:val="00390836"/>
    <w:rsid w:val="00390A3B"/>
    <w:rsid w:val="00390C3A"/>
    <w:rsid w:val="00390E04"/>
    <w:rsid w:val="00391036"/>
    <w:rsid w:val="0039182B"/>
    <w:rsid w:val="003918ED"/>
    <w:rsid w:val="00391B00"/>
    <w:rsid w:val="00391C74"/>
    <w:rsid w:val="003923CB"/>
    <w:rsid w:val="00392C30"/>
    <w:rsid w:val="00392D34"/>
    <w:rsid w:val="00392EB8"/>
    <w:rsid w:val="00392F5A"/>
    <w:rsid w:val="00392F71"/>
    <w:rsid w:val="0039312A"/>
    <w:rsid w:val="0039326F"/>
    <w:rsid w:val="00393B7C"/>
    <w:rsid w:val="0039438F"/>
    <w:rsid w:val="0039587D"/>
    <w:rsid w:val="003959CB"/>
    <w:rsid w:val="00396039"/>
    <w:rsid w:val="00396B5A"/>
    <w:rsid w:val="0039732F"/>
    <w:rsid w:val="003978E6"/>
    <w:rsid w:val="00397951"/>
    <w:rsid w:val="00397C7A"/>
    <w:rsid w:val="00397D28"/>
    <w:rsid w:val="003A01B9"/>
    <w:rsid w:val="003A0ADE"/>
    <w:rsid w:val="003A0DC6"/>
    <w:rsid w:val="003A0F45"/>
    <w:rsid w:val="003A1432"/>
    <w:rsid w:val="003A151D"/>
    <w:rsid w:val="003A15E4"/>
    <w:rsid w:val="003A1BC4"/>
    <w:rsid w:val="003A1D55"/>
    <w:rsid w:val="003A21A7"/>
    <w:rsid w:val="003A230C"/>
    <w:rsid w:val="003A2425"/>
    <w:rsid w:val="003A2501"/>
    <w:rsid w:val="003A2899"/>
    <w:rsid w:val="003A28A5"/>
    <w:rsid w:val="003A2E07"/>
    <w:rsid w:val="003A2E8A"/>
    <w:rsid w:val="003A2ECB"/>
    <w:rsid w:val="003A31A5"/>
    <w:rsid w:val="003A3279"/>
    <w:rsid w:val="003A3929"/>
    <w:rsid w:val="003A44D6"/>
    <w:rsid w:val="003A4559"/>
    <w:rsid w:val="003A4645"/>
    <w:rsid w:val="003A527D"/>
    <w:rsid w:val="003A54CC"/>
    <w:rsid w:val="003A5555"/>
    <w:rsid w:val="003A5859"/>
    <w:rsid w:val="003A590B"/>
    <w:rsid w:val="003A5BE4"/>
    <w:rsid w:val="003A5D9B"/>
    <w:rsid w:val="003A5DE6"/>
    <w:rsid w:val="003A626C"/>
    <w:rsid w:val="003A67A9"/>
    <w:rsid w:val="003A7238"/>
    <w:rsid w:val="003A7A14"/>
    <w:rsid w:val="003A7D33"/>
    <w:rsid w:val="003B0324"/>
    <w:rsid w:val="003B05E2"/>
    <w:rsid w:val="003B07ED"/>
    <w:rsid w:val="003B0ABC"/>
    <w:rsid w:val="003B1656"/>
    <w:rsid w:val="003B1EDE"/>
    <w:rsid w:val="003B1F0A"/>
    <w:rsid w:val="003B1FE5"/>
    <w:rsid w:val="003B22CF"/>
    <w:rsid w:val="003B2378"/>
    <w:rsid w:val="003B256A"/>
    <w:rsid w:val="003B2C02"/>
    <w:rsid w:val="003B3141"/>
    <w:rsid w:val="003B3320"/>
    <w:rsid w:val="003B3771"/>
    <w:rsid w:val="003B37E7"/>
    <w:rsid w:val="003B3BCA"/>
    <w:rsid w:val="003B3D0B"/>
    <w:rsid w:val="003B40FA"/>
    <w:rsid w:val="003B444B"/>
    <w:rsid w:val="003B4900"/>
    <w:rsid w:val="003B5038"/>
    <w:rsid w:val="003B509C"/>
    <w:rsid w:val="003B51C1"/>
    <w:rsid w:val="003B553E"/>
    <w:rsid w:val="003B5896"/>
    <w:rsid w:val="003B5C68"/>
    <w:rsid w:val="003B5DFA"/>
    <w:rsid w:val="003B629A"/>
    <w:rsid w:val="003B63A2"/>
    <w:rsid w:val="003B652E"/>
    <w:rsid w:val="003B6BD4"/>
    <w:rsid w:val="003B6D6F"/>
    <w:rsid w:val="003B746E"/>
    <w:rsid w:val="003B7E8D"/>
    <w:rsid w:val="003C0350"/>
    <w:rsid w:val="003C0912"/>
    <w:rsid w:val="003C0FB2"/>
    <w:rsid w:val="003C1178"/>
    <w:rsid w:val="003C16E9"/>
    <w:rsid w:val="003C1878"/>
    <w:rsid w:val="003C1918"/>
    <w:rsid w:val="003C19B5"/>
    <w:rsid w:val="003C1D02"/>
    <w:rsid w:val="003C1D3E"/>
    <w:rsid w:val="003C22EC"/>
    <w:rsid w:val="003C24EB"/>
    <w:rsid w:val="003C2786"/>
    <w:rsid w:val="003C2DB2"/>
    <w:rsid w:val="003C2E21"/>
    <w:rsid w:val="003C3598"/>
    <w:rsid w:val="003C370A"/>
    <w:rsid w:val="003C3760"/>
    <w:rsid w:val="003C3A0F"/>
    <w:rsid w:val="003C3F1A"/>
    <w:rsid w:val="003C4B80"/>
    <w:rsid w:val="003C4C02"/>
    <w:rsid w:val="003C4C8B"/>
    <w:rsid w:val="003C5141"/>
    <w:rsid w:val="003C550F"/>
    <w:rsid w:val="003C5596"/>
    <w:rsid w:val="003C564F"/>
    <w:rsid w:val="003C5766"/>
    <w:rsid w:val="003C57F0"/>
    <w:rsid w:val="003C58C0"/>
    <w:rsid w:val="003C5B07"/>
    <w:rsid w:val="003C5CD5"/>
    <w:rsid w:val="003C62FA"/>
    <w:rsid w:val="003C63F8"/>
    <w:rsid w:val="003C7002"/>
    <w:rsid w:val="003C72D0"/>
    <w:rsid w:val="003C7615"/>
    <w:rsid w:val="003C7BE4"/>
    <w:rsid w:val="003C7CA1"/>
    <w:rsid w:val="003C7DF2"/>
    <w:rsid w:val="003C7E79"/>
    <w:rsid w:val="003D0189"/>
    <w:rsid w:val="003D020A"/>
    <w:rsid w:val="003D0256"/>
    <w:rsid w:val="003D0A06"/>
    <w:rsid w:val="003D0AEE"/>
    <w:rsid w:val="003D107B"/>
    <w:rsid w:val="003D13A0"/>
    <w:rsid w:val="003D144C"/>
    <w:rsid w:val="003D1630"/>
    <w:rsid w:val="003D1A26"/>
    <w:rsid w:val="003D1BA7"/>
    <w:rsid w:val="003D2330"/>
    <w:rsid w:val="003D2CDE"/>
    <w:rsid w:val="003D2DFF"/>
    <w:rsid w:val="003D32A2"/>
    <w:rsid w:val="003D3314"/>
    <w:rsid w:val="003D34F8"/>
    <w:rsid w:val="003D44D0"/>
    <w:rsid w:val="003D46A4"/>
    <w:rsid w:val="003D46C9"/>
    <w:rsid w:val="003D48BF"/>
    <w:rsid w:val="003D4B4B"/>
    <w:rsid w:val="003D4DE8"/>
    <w:rsid w:val="003D4FE3"/>
    <w:rsid w:val="003D53A0"/>
    <w:rsid w:val="003D5418"/>
    <w:rsid w:val="003D545F"/>
    <w:rsid w:val="003D589D"/>
    <w:rsid w:val="003D59A9"/>
    <w:rsid w:val="003D5B5B"/>
    <w:rsid w:val="003D5D3E"/>
    <w:rsid w:val="003D650C"/>
    <w:rsid w:val="003D6674"/>
    <w:rsid w:val="003D6875"/>
    <w:rsid w:val="003D6BC0"/>
    <w:rsid w:val="003D6C9E"/>
    <w:rsid w:val="003D76BC"/>
    <w:rsid w:val="003D7AF7"/>
    <w:rsid w:val="003D7CBE"/>
    <w:rsid w:val="003D7E5F"/>
    <w:rsid w:val="003E00BD"/>
    <w:rsid w:val="003E0157"/>
    <w:rsid w:val="003E0D62"/>
    <w:rsid w:val="003E0ECC"/>
    <w:rsid w:val="003E106A"/>
    <w:rsid w:val="003E1253"/>
    <w:rsid w:val="003E1321"/>
    <w:rsid w:val="003E1323"/>
    <w:rsid w:val="003E177C"/>
    <w:rsid w:val="003E181E"/>
    <w:rsid w:val="003E20F6"/>
    <w:rsid w:val="003E24A2"/>
    <w:rsid w:val="003E29E4"/>
    <w:rsid w:val="003E2C02"/>
    <w:rsid w:val="003E3002"/>
    <w:rsid w:val="003E32CF"/>
    <w:rsid w:val="003E33E7"/>
    <w:rsid w:val="003E35AD"/>
    <w:rsid w:val="003E3974"/>
    <w:rsid w:val="003E3CCA"/>
    <w:rsid w:val="003E413D"/>
    <w:rsid w:val="003E42B6"/>
    <w:rsid w:val="003E461F"/>
    <w:rsid w:val="003E4961"/>
    <w:rsid w:val="003E49A6"/>
    <w:rsid w:val="003E4B9F"/>
    <w:rsid w:val="003E5389"/>
    <w:rsid w:val="003E553D"/>
    <w:rsid w:val="003E559E"/>
    <w:rsid w:val="003E59ED"/>
    <w:rsid w:val="003E5D97"/>
    <w:rsid w:val="003E5E19"/>
    <w:rsid w:val="003E6402"/>
    <w:rsid w:val="003E69CA"/>
    <w:rsid w:val="003E70A3"/>
    <w:rsid w:val="003E748C"/>
    <w:rsid w:val="003E77E4"/>
    <w:rsid w:val="003E7FE4"/>
    <w:rsid w:val="003F0B04"/>
    <w:rsid w:val="003F0C31"/>
    <w:rsid w:val="003F0F3F"/>
    <w:rsid w:val="003F0F41"/>
    <w:rsid w:val="003F143D"/>
    <w:rsid w:val="003F1495"/>
    <w:rsid w:val="003F1756"/>
    <w:rsid w:val="003F1F07"/>
    <w:rsid w:val="003F1FD0"/>
    <w:rsid w:val="003F24B7"/>
    <w:rsid w:val="003F2777"/>
    <w:rsid w:val="003F28F9"/>
    <w:rsid w:val="003F2BE8"/>
    <w:rsid w:val="003F2C83"/>
    <w:rsid w:val="003F2F37"/>
    <w:rsid w:val="003F3110"/>
    <w:rsid w:val="003F330C"/>
    <w:rsid w:val="003F3352"/>
    <w:rsid w:val="003F3354"/>
    <w:rsid w:val="003F33D4"/>
    <w:rsid w:val="003F3996"/>
    <w:rsid w:val="003F3B90"/>
    <w:rsid w:val="003F3F51"/>
    <w:rsid w:val="003F4950"/>
    <w:rsid w:val="003F49EB"/>
    <w:rsid w:val="003F4B7C"/>
    <w:rsid w:val="003F4EAA"/>
    <w:rsid w:val="003F50D3"/>
    <w:rsid w:val="003F5107"/>
    <w:rsid w:val="003F5120"/>
    <w:rsid w:val="003F5160"/>
    <w:rsid w:val="003F5A0C"/>
    <w:rsid w:val="003F5EA9"/>
    <w:rsid w:val="003F6093"/>
    <w:rsid w:val="003F6113"/>
    <w:rsid w:val="003F639E"/>
    <w:rsid w:val="003F646C"/>
    <w:rsid w:val="003F6CD2"/>
    <w:rsid w:val="003F6DC8"/>
    <w:rsid w:val="003F6EE4"/>
    <w:rsid w:val="003F7379"/>
    <w:rsid w:val="003F751A"/>
    <w:rsid w:val="003F760C"/>
    <w:rsid w:val="003F779C"/>
    <w:rsid w:val="003F77B7"/>
    <w:rsid w:val="003F79D4"/>
    <w:rsid w:val="003F7F2B"/>
    <w:rsid w:val="00400305"/>
    <w:rsid w:val="00400496"/>
    <w:rsid w:val="0040062E"/>
    <w:rsid w:val="004018B9"/>
    <w:rsid w:val="00401A88"/>
    <w:rsid w:val="00401B2D"/>
    <w:rsid w:val="004020CB"/>
    <w:rsid w:val="0040216A"/>
    <w:rsid w:val="0040245C"/>
    <w:rsid w:val="00402AE4"/>
    <w:rsid w:val="00402C87"/>
    <w:rsid w:val="00402D49"/>
    <w:rsid w:val="00403FD1"/>
    <w:rsid w:val="00404093"/>
    <w:rsid w:val="00404751"/>
    <w:rsid w:val="00404B49"/>
    <w:rsid w:val="00404B86"/>
    <w:rsid w:val="00404EF7"/>
    <w:rsid w:val="004050BC"/>
    <w:rsid w:val="00405343"/>
    <w:rsid w:val="00405428"/>
    <w:rsid w:val="004054FC"/>
    <w:rsid w:val="004056FC"/>
    <w:rsid w:val="00405CA7"/>
    <w:rsid w:val="00405FD4"/>
    <w:rsid w:val="0040630D"/>
    <w:rsid w:val="004064E6"/>
    <w:rsid w:val="00407634"/>
    <w:rsid w:val="004079E1"/>
    <w:rsid w:val="00407E2A"/>
    <w:rsid w:val="00407E98"/>
    <w:rsid w:val="004106B2"/>
    <w:rsid w:val="00410745"/>
    <w:rsid w:val="00410A42"/>
    <w:rsid w:val="00411096"/>
    <w:rsid w:val="004110B4"/>
    <w:rsid w:val="004112EA"/>
    <w:rsid w:val="004112EC"/>
    <w:rsid w:val="00411422"/>
    <w:rsid w:val="0041160F"/>
    <w:rsid w:val="00411B58"/>
    <w:rsid w:val="00411D8F"/>
    <w:rsid w:val="00412886"/>
    <w:rsid w:val="00412A49"/>
    <w:rsid w:val="00412BEE"/>
    <w:rsid w:val="00412DC3"/>
    <w:rsid w:val="00412E87"/>
    <w:rsid w:val="00413116"/>
    <w:rsid w:val="0041382B"/>
    <w:rsid w:val="004138AF"/>
    <w:rsid w:val="00413F41"/>
    <w:rsid w:val="00414AA5"/>
    <w:rsid w:val="00414AC4"/>
    <w:rsid w:val="00414D13"/>
    <w:rsid w:val="00414D44"/>
    <w:rsid w:val="00414DAC"/>
    <w:rsid w:val="00414E48"/>
    <w:rsid w:val="00414E57"/>
    <w:rsid w:val="0041501F"/>
    <w:rsid w:val="00415524"/>
    <w:rsid w:val="00415580"/>
    <w:rsid w:val="0041561E"/>
    <w:rsid w:val="00415690"/>
    <w:rsid w:val="00415DB5"/>
    <w:rsid w:val="00416414"/>
    <w:rsid w:val="00416613"/>
    <w:rsid w:val="00416798"/>
    <w:rsid w:val="00416A5E"/>
    <w:rsid w:val="00416C86"/>
    <w:rsid w:val="00416D6F"/>
    <w:rsid w:val="00416E88"/>
    <w:rsid w:val="004171C3"/>
    <w:rsid w:val="004173F4"/>
    <w:rsid w:val="0041789C"/>
    <w:rsid w:val="00417A8D"/>
    <w:rsid w:val="00417DF7"/>
    <w:rsid w:val="00420248"/>
    <w:rsid w:val="00420422"/>
    <w:rsid w:val="004205D0"/>
    <w:rsid w:val="00420945"/>
    <w:rsid w:val="00420BA3"/>
    <w:rsid w:val="00420FEB"/>
    <w:rsid w:val="00421AEB"/>
    <w:rsid w:val="00421E51"/>
    <w:rsid w:val="00421EBB"/>
    <w:rsid w:val="004231CF"/>
    <w:rsid w:val="004232B6"/>
    <w:rsid w:val="0042381A"/>
    <w:rsid w:val="00423907"/>
    <w:rsid w:val="00423FBB"/>
    <w:rsid w:val="00424047"/>
    <w:rsid w:val="0042414A"/>
    <w:rsid w:val="004244E9"/>
    <w:rsid w:val="00424557"/>
    <w:rsid w:val="00424AD7"/>
    <w:rsid w:val="00424BD8"/>
    <w:rsid w:val="00425289"/>
    <w:rsid w:val="004253C0"/>
    <w:rsid w:val="00425601"/>
    <w:rsid w:val="00425AA1"/>
    <w:rsid w:val="00426A06"/>
    <w:rsid w:val="00426E21"/>
    <w:rsid w:val="00426EBD"/>
    <w:rsid w:val="0042722A"/>
    <w:rsid w:val="004277D0"/>
    <w:rsid w:val="004277EF"/>
    <w:rsid w:val="00427CC7"/>
    <w:rsid w:val="00427E5C"/>
    <w:rsid w:val="0043068E"/>
    <w:rsid w:val="00430873"/>
    <w:rsid w:val="004309BF"/>
    <w:rsid w:val="00430B66"/>
    <w:rsid w:val="00430D07"/>
    <w:rsid w:val="00431592"/>
    <w:rsid w:val="00431607"/>
    <w:rsid w:val="00431A77"/>
    <w:rsid w:val="00431B1E"/>
    <w:rsid w:val="00431B82"/>
    <w:rsid w:val="00431B98"/>
    <w:rsid w:val="00431FF2"/>
    <w:rsid w:val="004324DB"/>
    <w:rsid w:val="004328B5"/>
    <w:rsid w:val="00432919"/>
    <w:rsid w:val="00432E53"/>
    <w:rsid w:val="004331B4"/>
    <w:rsid w:val="00433AFC"/>
    <w:rsid w:val="00433C0D"/>
    <w:rsid w:val="00433F52"/>
    <w:rsid w:val="004343EA"/>
    <w:rsid w:val="004347CF"/>
    <w:rsid w:val="0043493F"/>
    <w:rsid w:val="00434A40"/>
    <w:rsid w:val="00434A76"/>
    <w:rsid w:val="00434CDA"/>
    <w:rsid w:val="00434EA9"/>
    <w:rsid w:val="0043501A"/>
    <w:rsid w:val="0043512C"/>
    <w:rsid w:val="0043567C"/>
    <w:rsid w:val="0043589B"/>
    <w:rsid w:val="00435B6E"/>
    <w:rsid w:val="00435DBC"/>
    <w:rsid w:val="004364B2"/>
    <w:rsid w:val="00436566"/>
    <w:rsid w:val="00436748"/>
    <w:rsid w:val="00436905"/>
    <w:rsid w:val="004369C2"/>
    <w:rsid w:val="0043773D"/>
    <w:rsid w:val="0043776C"/>
    <w:rsid w:val="00437C5E"/>
    <w:rsid w:val="00437F0F"/>
    <w:rsid w:val="00437F64"/>
    <w:rsid w:val="00440995"/>
    <w:rsid w:val="004411C9"/>
    <w:rsid w:val="00441DA9"/>
    <w:rsid w:val="0044206E"/>
    <w:rsid w:val="00442142"/>
    <w:rsid w:val="00442216"/>
    <w:rsid w:val="00442424"/>
    <w:rsid w:val="0044246B"/>
    <w:rsid w:val="0044261E"/>
    <w:rsid w:val="004426A4"/>
    <w:rsid w:val="00442768"/>
    <w:rsid w:val="00442A4B"/>
    <w:rsid w:val="00443212"/>
    <w:rsid w:val="00443902"/>
    <w:rsid w:val="00443B3E"/>
    <w:rsid w:val="00443BC3"/>
    <w:rsid w:val="00443CA0"/>
    <w:rsid w:val="004440FB"/>
    <w:rsid w:val="004441F0"/>
    <w:rsid w:val="004443AE"/>
    <w:rsid w:val="004444DC"/>
    <w:rsid w:val="00444550"/>
    <w:rsid w:val="00444661"/>
    <w:rsid w:val="0044470D"/>
    <w:rsid w:val="004448B9"/>
    <w:rsid w:val="0044511C"/>
    <w:rsid w:val="00445282"/>
    <w:rsid w:val="004454A5"/>
    <w:rsid w:val="00445564"/>
    <w:rsid w:val="004456C5"/>
    <w:rsid w:val="004456D7"/>
    <w:rsid w:val="004458F8"/>
    <w:rsid w:val="004459F0"/>
    <w:rsid w:val="00445CC2"/>
    <w:rsid w:val="00445CFF"/>
    <w:rsid w:val="004461C5"/>
    <w:rsid w:val="00446B3E"/>
    <w:rsid w:val="00446C47"/>
    <w:rsid w:val="00446D80"/>
    <w:rsid w:val="00447044"/>
    <w:rsid w:val="00447385"/>
    <w:rsid w:val="00447581"/>
    <w:rsid w:val="00447B6D"/>
    <w:rsid w:val="00450071"/>
    <w:rsid w:val="0045047A"/>
    <w:rsid w:val="00450490"/>
    <w:rsid w:val="00450DAB"/>
    <w:rsid w:val="004518D5"/>
    <w:rsid w:val="0045215A"/>
    <w:rsid w:val="00452DD5"/>
    <w:rsid w:val="004530A8"/>
    <w:rsid w:val="0045349A"/>
    <w:rsid w:val="00453844"/>
    <w:rsid w:val="00453A1C"/>
    <w:rsid w:val="00453BEE"/>
    <w:rsid w:val="00453BF1"/>
    <w:rsid w:val="00453C1A"/>
    <w:rsid w:val="00453E33"/>
    <w:rsid w:val="00453EF8"/>
    <w:rsid w:val="004542F6"/>
    <w:rsid w:val="00454364"/>
    <w:rsid w:val="00454474"/>
    <w:rsid w:val="00454748"/>
    <w:rsid w:val="00454B5F"/>
    <w:rsid w:val="00454DA0"/>
    <w:rsid w:val="00455155"/>
    <w:rsid w:val="004551A8"/>
    <w:rsid w:val="0045527A"/>
    <w:rsid w:val="00455AE2"/>
    <w:rsid w:val="00455DD8"/>
    <w:rsid w:val="00455E8D"/>
    <w:rsid w:val="004561F2"/>
    <w:rsid w:val="004564D1"/>
    <w:rsid w:val="0045650F"/>
    <w:rsid w:val="00456799"/>
    <w:rsid w:val="004567B9"/>
    <w:rsid w:val="00456E2F"/>
    <w:rsid w:val="00456F93"/>
    <w:rsid w:val="00457642"/>
    <w:rsid w:val="00457C22"/>
    <w:rsid w:val="00460270"/>
    <w:rsid w:val="00460747"/>
    <w:rsid w:val="004607CE"/>
    <w:rsid w:val="00460ACB"/>
    <w:rsid w:val="00460C30"/>
    <w:rsid w:val="004610A3"/>
    <w:rsid w:val="0046111A"/>
    <w:rsid w:val="00461215"/>
    <w:rsid w:val="004613A9"/>
    <w:rsid w:val="00461511"/>
    <w:rsid w:val="0046196A"/>
    <w:rsid w:val="00461F06"/>
    <w:rsid w:val="004621EB"/>
    <w:rsid w:val="004624FD"/>
    <w:rsid w:val="0046256B"/>
    <w:rsid w:val="0046289F"/>
    <w:rsid w:val="004628F2"/>
    <w:rsid w:val="00462C25"/>
    <w:rsid w:val="00462C7E"/>
    <w:rsid w:val="0046302D"/>
    <w:rsid w:val="004631D0"/>
    <w:rsid w:val="0046331C"/>
    <w:rsid w:val="0046335A"/>
    <w:rsid w:val="00463588"/>
    <w:rsid w:val="00463878"/>
    <w:rsid w:val="00463F9D"/>
    <w:rsid w:val="00464005"/>
    <w:rsid w:val="004643D1"/>
    <w:rsid w:val="00464594"/>
    <w:rsid w:val="00464644"/>
    <w:rsid w:val="00464673"/>
    <w:rsid w:val="004649B1"/>
    <w:rsid w:val="00464A62"/>
    <w:rsid w:val="00464C69"/>
    <w:rsid w:val="004651F7"/>
    <w:rsid w:val="004656A5"/>
    <w:rsid w:val="0046589C"/>
    <w:rsid w:val="004658D8"/>
    <w:rsid w:val="00465984"/>
    <w:rsid w:val="00465C92"/>
    <w:rsid w:val="004662E9"/>
    <w:rsid w:val="00466494"/>
    <w:rsid w:val="004665AA"/>
    <w:rsid w:val="00466786"/>
    <w:rsid w:val="004668EC"/>
    <w:rsid w:val="00466A33"/>
    <w:rsid w:val="00467368"/>
    <w:rsid w:val="004678B5"/>
    <w:rsid w:val="00467B64"/>
    <w:rsid w:val="00467C20"/>
    <w:rsid w:val="00467D40"/>
    <w:rsid w:val="00470611"/>
    <w:rsid w:val="004707A6"/>
    <w:rsid w:val="00470A8A"/>
    <w:rsid w:val="00470D10"/>
    <w:rsid w:val="00470E01"/>
    <w:rsid w:val="00470FA4"/>
    <w:rsid w:val="004710DE"/>
    <w:rsid w:val="0047131E"/>
    <w:rsid w:val="004715AE"/>
    <w:rsid w:val="00471C52"/>
    <w:rsid w:val="00471D1A"/>
    <w:rsid w:val="00471DEF"/>
    <w:rsid w:val="00472052"/>
    <w:rsid w:val="00472120"/>
    <w:rsid w:val="004723CA"/>
    <w:rsid w:val="00472450"/>
    <w:rsid w:val="004725B7"/>
    <w:rsid w:val="00472A28"/>
    <w:rsid w:val="00472B49"/>
    <w:rsid w:val="00472EE8"/>
    <w:rsid w:val="00472FAD"/>
    <w:rsid w:val="0047321F"/>
    <w:rsid w:val="004732E1"/>
    <w:rsid w:val="00473443"/>
    <w:rsid w:val="00473BD5"/>
    <w:rsid w:val="00473C52"/>
    <w:rsid w:val="0047400E"/>
    <w:rsid w:val="0047406A"/>
    <w:rsid w:val="00474078"/>
    <w:rsid w:val="004744E4"/>
    <w:rsid w:val="00474A4B"/>
    <w:rsid w:val="00474C00"/>
    <w:rsid w:val="00474C31"/>
    <w:rsid w:val="00474DAF"/>
    <w:rsid w:val="00475744"/>
    <w:rsid w:val="004759C7"/>
    <w:rsid w:val="00475B5F"/>
    <w:rsid w:val="0047619E"/>
    <w:rsid w:val="0047663C"/>
    <w:rsid w:val="00476CE8"/>
    <w:rsid w:val="00476F64"/>
    <w:rsid w:val="0047711E"/>
    <w:rsid w:val="00477347"/>
    <w:rsid w:val="0047757E"/>
    <w:rsid w:val="00477C39"/>
    <w:rsid w:val="00477D9A"/>
    <w:rsid w:val="004803EB"/>
    <w:rsid w:val="0048065D"/>
    <w:rsid w:val="00480E50"/>
    <w:rsid w:val="0048108F"/>
    <w:rsid w:val="0048112B"/>
    <w:rsid w:val="00481264"/>
    <w:rsid w:val="0048188E"/>
    <w:rsid w:val="00481D42"/>
    <w:rsid w:val="00481E99"/>
    <w:rsid w:val="004820B7"/>
    <w:rsid w:val="0048244F"/>
    <w:rsid w:val="0048261B"/>
    <w:rsid w:val="00482773"/>
    <w:rsid w:val="00482FD3"/>
    <w:rsid w:val="00483220"/>
    <w:rsid w:val="00483646"/>
    <w:rsid w:val="004836EF"/>
    <w:rsid w:val="00483807"/>
    <w:rsid w:val="00483A83"/>
    <w:rsid w:val="00483A8F"/>
    <w:rsid w:val="00483B91"/>
    <w:rsid w:val="00483DAC"/>
    <w:rsid w:val="00483F3A"/>
    <w:rsid w:val="00483FD2"/>
    <w:rsid w:val="00483FEC"/>
    <w:rsid w:val="00484011"/>
    <w:rsid w:val="004844FF"/>
    <w:rsid w:val="00484637"/>
    <w:rsid w:val="004849F8"/>
    <w:rsid w:val="00484BB5"/>
    <w:rsid w:val="00484F26"/>
    <w:rsid w:val="004853EE"/>
    <w:rsid w:val="00485460"/>
    <w:rsid w:val="004855F3"/>
    <w:rsid w:val="004860A3"/>
    <w:rsid w:val="00486140"/>
    <w:rsid w:val="00486891"/>
    <w:rsid w:val="00486CBA"/>
    <w:rsid w:val="004870E6"/>
    <w:rsid w:val="004871C4"/>
    <w:rsid w:val="00487527"/>
    <w:rsid w:val="004876DD"/>
    <w:rsid w:val="00487B88"/>
    <w:rsid w:val="00487D7E"/>
    <w:rsid w:val="004903DD"/>
    <w:rsid w:val="0049040B"/>
    <w:rsid w:val="004906CF"/>
    <w:rsid w:val="004908FC"/>
    <w:rsid w:val="0049096A"/>
    <w:rsid w:val="00490D97"/>
    <w:rsid w:val="00490FE7"/>
    <w:rsid w:val="00491263"/>
    <w:rsid w:val="004912A3"/>
    <w:rsid w:val="004915FE"/>
    <w:rsid w:val="0049160A"/>
    <w:rsid w:val="00492077"/>
    <w:rsid w:val="0049301C"/>
    <w:rsid w:val="004932B7"/>
    <w:rsid w:val="00493603"/>
    <w:rsid w:val="004937B1"/>
    <w:rsid w:val="004940CA"/>
    <w:rsid w:val="00494720"/>
    <w:rsid w:val="00494C1C"/>
    <w:rsid w:val="00494E38"/>
    <w:rsid w:val="00494E73"/>
    <w:rsid w:val="00494ED4"/>
    <w:rsid w:val="00494FE2"/>
    <w:rsid w:val="0049508D"/>
    <w:rsid w:val="0049533D"/>
    <w:rsid w:val="00495478"/>
    <w:rsid w:val="0049554C"/>
    <w:rsid w:val="0049566A"/>
    <w:rsid w:val="00495833"/>
    <w:rsid w:val="00495939"/>
    <w:rsid w:val="00495A42"/>
    <w:rsid w:val="00495E08"/>
    <w:rsid w:val="00496248"/>
    <w:rsid w:val="0049629E"/>
    <w:rsid w:val="004962FA"/>
    <w:rsid w:val="00496359"/>
    <w:rsid w:val="00496451"/>
    <w:rsid w:val="00496A36"/>
    <w:rsid w:val="00496E1D"/>
    <w:rsid w:val="004970A1"/>
    <w:rsid w:val="0049742A"/>
    <w:rsid w:val="004974B1"/>
    <w:rsid w:val="00497BCC"/>
    <w:rsid w:val="004A094B"/>
    <w:rsid w:val="004A097C"/>
    <w:rsid w:val="004A100C"/>
    <w:rsid w:val="004A10BE"/>
    <w:rsid w:val="004A1606"/>
    <w:rsid w:val="004A1955"/>
    <w:rsid w:val="004A1959"/>
    <w:rsid w:val="004A2549"/>
    <w:rsid w:val="004A25C2"/>
    <w:rsid w:val="004A27C8"/>
    <w:rsid w:val="004A2B08"/>
    <w:rsid w:val="004A2FD7"/>
    <w:rsid w:val="004A30B9"/>
    <w:rsid w:val="004A317A"/>
    <w:rsid w:val="004A33BC"/>
    <w:rsid w:val="004A3541"/>
    <w:rsid w:val="004A3678"/>
    <w:rsid w:val="004A40AD"/>
    <w:rsid w:val="004A441B"/>
    <w:rsid w:val="004A485E"/>
    <w:rsid w:val="004A49E0"/>
    <w:rsid w:val="004A4FD3"/>
    <w:rsid w:val="004A5113"/>
    <w:rsid w:val="004A51AB"/>
    <w:rsid w:val="004A52C8"/>
    <w:rsid w:val="004A576B"/>
    <w:rsid w:val="004A64A4"/>
    <w:rsid w:val="004A6719"/>
    <w:rsid w:val="004A6C51"/>
    <w:rsid w:val="004A70FB"/>
    <w:rsid w:val="004A73BE"/>
    <w:rsid w:val="004A73D8"/>
    <w:rsid w:val="004A74DF"/>
    <w:rsid w:val="004A782C"/>
    <w:rsid w:val="004A7A29"/>
    <w:rsid w:val="004A7EA8"/>
    <w:rsid w:val="004B03E7"/>
    <w:rsid w:val="004B062F"/>
    <w:rsid w:val="004B096F"/>
    <w:rsid w:val="004B0B5D"/>
    <w:rsid w:val="004B0D64"/>
    <w:rsid w:val="004B0E37"/>
    <w:rsid w:val="004B14C7"/>
    <w:rsid w:val="004B1632"/>
    <w:rsid w:val="004B1698"/>
    <w:rsid w:val="004B185A"/>
    <w:rsid w:val="004B1B8C"/>
    <w:rsid w:val="004B1BD5"/>
    <w:rsid w:val="004B1BF7"/>
    <w:rsid w:val="004B2178"/>
    <w:rsid w:val="004B220C"/>
    <w:rsid w:val="004B2701"/>
    <w:rsid w:val="004B28DC"/>
    <w:rsid w:val="004B29C3"/>
    <w:rsid w:val="004B2B08"/>
    <w:rsid w:val="004B2E46"/>
    <w:rsid w:val="004B2FA5"/>
    <w:rsid w:val="004B308F"/>
    <w:rsid w:val="004B323A"/>
    <w:rsid w:val="004B341F"/>
    <w:rsid w:val="004B36F2"/>
    <w:rsid w:val="004B3AB4"/>
    <w:rsid w:val="004B3D34"/>
    <w:rsid w:val="004B3FA6"/>
    <w:rsid w:val="004B4CDA"/>
    <w:rsid w:val="004B517A"/>
    <w:rsid w:val="004B5570"/>
    <w:rsid w:val="004B59B5"/>
    <w:rsid w:val="004B59D2"/>
    <w:rsid w:val="004B5A2D"/>
    <w:rsid w:val="004B5D0C"/>
    <w:rsid w:val="004B5D3C"/>
    <w:rsid w:val="004B6059"/>
    <w:rsid w:val="004B61E3"/>
    <w:rsid w:val="004B63F3"/>
    <w:rsid w:val="004B64AE"/>
    <w:rsid w:val="004B774F"/>
    <w:rsid w:val="004B783F"/>
    <w:rsid w:val="004B7D6E"/>
    <w:rsid w:val="004B7DED"/>
    <w:rsid w:val="004B7E79"/>
    <w:rsid w:val="004C057F"/>
    <w:rsid w:val="004C0633"/>
    <w:rsid w:val="004C07E6"/>
    <w:rsid w:val="004C09B0"/>
    <w:rsid w:val="004C0C1C"/>
    <w:rsid w:val="004C0F0F"/>
    <w:rsid w:val="004C100F"/>
    <w:rsid w:val="004C1724"/>
    <w:rsid w:val="004C19DC"/>
    <w:rsid w:val="004C1BAF"/>
    <w:rsid w:val="004C1C71"/>
    <w:rsid w:val="004C1CC2"/>
    <w:rsid w:val="004C1CEB"/>
    <w:rsid w:val="004C20BC"/>
    <w:rsid w:val="004C2275"/>
    <w:rsid w:val="004C2366"/>
    <w:rsid w:val="004C283C"/>
    <w:rsid w:val="004C2A03"/>
    <w:rsid w:val="004C2A2C"/>
    <w:rsid w:val="004C2F54"/>
    <w:rsid w:val="004C2FFE"/>
    <w:rsid w:val="004C339F"/>
    <w:rsid w:val="004C33A3"/>
    <w:rsid w:val="004C344A"/>
    <w:rsid w:val="004C37B6"/>
    <w:rsid w:val="004C3BE4"/>
    <w:rsid w:val="004C3E59"/>
    <w:rsid w:val="004C3F14"/>
    <w:rsid w:val="004C43C7"/>
    <w:rsid w:val="004C46E8"/>
    <w:rsid w:val="004C4913"/>
    <w:rsid w:val="004C4B27"/>
    <w:rsid w:val="004C4E58"/>
    <w:rsid w:val="004C65F8"/>
    <w:rsid w:val="004C6661"/>
    <w:rsid w:val="004C6AF6"/>
    <w:rsid w:val="004C6B49"/>
    <w:rsid w:val="004C6EBC"/>
    <w:rsid w:val="004C731E"/>
    <w:rsid w:val="004C776B"/>
    <w:rsid w:val="004C781B"/>
    <w:rsid w:val="004C790F"/>
    <w:rsid w:val="004C798E"/>
    <w:rsid w:val="004C7E57"/>
    <w:rsid w:val="004D0A37"/>
    <w:rsid w:val="004D0DBA"/>
    <w:rsid w:val="004D0FD4"/>
    <w:rsid w:val="004D1D42"/>
    <w:rsid w:val="004D2191"/>
    <w:rsid w:val="004D25EE"/>
    <w:rsid w:val="004D2851"/>
    <w:rsid w:val="004D29BF"/>
    <w:rsid w:val="004D2B23"/>
    <w:rsid w:val="004D2BE2"/>
    <w:rsid w:val="004D2CAC"/>
    <w:rsid w:val="004D2CF1"/>
    <w:rsid w:val="004D32A1"/>
    <w:rsid w:val="004D3364"/>
    <w:rsid w:val="004D3AF3"/>
    <w:rsid w:val="004D4281"/>
    <w:rsid w:val="004D4389"/>
    <w:rsid w:val="004D4516"/>
    <w:rsid w:val="004D4913"/>
    <w:rsid w:val="004D51FC"/>
    <w:rsid w:val="004D5A4B"/>
    <w:rsid w:val="004D5E8F"/>
    <w:rsid w:val="004D5EAA"/>
    <w:rsid w:val="004D66FD"/>
    <w:rsid w:val="004D6A5E"/>
    <w:rsid w:val="004D6F01"/>
    <w:rsid w:val="004D77D7"/>
    <w:rsid w:val="004D78CD"/>
    <w:rsid w:val="004D7AEA"/>
    <w:rsid w:val="004D7BBB"/>
    <w:rsid w:val="004D7D55"/>
    <w:rsid w:val="004E01BF"/>
    <w:rsid w:val="004E0216"/>
    <w:rsid w:val="004E059A"/>
    <w:rsid w:val="004E05B2"/>
    <w:rsid w:val="004E064F"/>
    <w:rsid w:val="004E0CCC"/>
    <w:rsid w:val="004E0EAB"/>
    <w:rsid w:val="004E115A"/>
    <w:rsid w:val="004E14E1"/>
    <w:rsid w:val="004E1575"/>
    <w:rsid w:val="004E1599"/>
    <w:rsid w:val="004E15D2"/>
    <w:rsid w:val="004E165A"/>
    <w:rsid w:val="004E1A61"/>
    <w:rsid w:val="004E1B12"/>
    <w:rsid w:val="004E1CD3"/>
    <w:rsid w:val="004E246A"/>
    <w:rsid w:val="004E2736"/>
    <w:rsid w:val="004E2F43"/>
    <w:rsid w:val="004E30B7"/>
    <w:rsid w:val="004E30CF"/>
    <w:rsid w:val="004E331C"/>
    <w:rsid w:val="004E3343"/>
    <w:rsid w:val="004E384D"/>
    <w:rsid w:val="004E3928"/>
    <w:rsid w:val="004E3EDC"/>
    <w:rsid w:val="004E3F86"/>
    <w:rsid w:val="004E4225"/>
    <w:rsid w:val="004E43CC"/>
    <w:rsid w:val="004E456B"/>
    <w:rsid w:val="004E4A20"/>
    <w:rsid w:val="004E4A67"/>
    <w:rsid w:val="004E4F57"/>
    <w:rsid w:val="004E552A"/>
    <w:rsid w:val="004E56D0"/>
    <w:rsid w:val="004E5708"/>
    <w:rsid w:val="004E5E5B"/>
    <w:rsid w:val="004E606B"/>
    <w:rsid w:val="004E6355"/>
    <w:rsid w:val="004E720C"/>
    <w:rsid w:val="004E7635"/>
    <w:rsid w:val="004E7EE3"/>
    <w:rsid w:val="004F00C5"/>
    <w:rsid w:val="004F0494"/>
    <w:rsid w:val="004F0B3A"/>
    <w:rsid w:val="004F0F6C"/>
    <w:rsid w:val="004F112A"/>
    <w:rsid w:val="004F11F0"/>
    <w:rsid w:val="004F14AF"/>
    <w:rsid w:val="004F1866"/>
    <w:rsid w:val="004F198D"/>
    <w:rsid w:val="004F1BF9"/>
    <w:rsid w:val="004F1C99"/>
    <w:rsid w:val="004F1EF5"/>
    <w:rsid w:val="004F24DC"/>
    <w:rsid w:val="004F2F14"/>
    <w:rsid w:val="004F39B9"/>
    <w:rsid w:val="004F3E29"/>
    <w:rsid w:val="004F3FC7"/>
    <w:rsid w:val="004F4059"/>
    <w:rsid w:val="004F42E6"/>
    <w:rsid w:val="004F42E8"/>
    <w:rsid w:val="004F4484"/>
    <w:rsid w:val="004F485F"/>
    <w:rsid w:val="004F4A3D"/>
    <w:rsid w:val="004F4AA0"/>
    <w:rsid w:val="004F4AF5"/>
    <w:rsid w:val="004F4BBF"/>
    <w:rsid w:val="004F56A6"/>
    <w:rsid w:val="004F5A91"/>
    <w:rsid w:val="004F5AAE"/>
    <w:rsid w:val="004F5BD2"/>
    <w:rsid w:val="004F5E66"/>
    <w:rsid w:val="004F5FEC"/>
    <w:rsid w:val="004F66F9"/>
    <w:rsid w:val="004F6D33"/>
    <w:rsid w:val="004F71C0"/>
    <w:rsid w:val="004F74CA"/>
    <w:rsid w:val="004F7C80"/>
    <w:rsid w:val="004F7CD5"/>
    <w:rsid w:val="005004E6"/>
    <w:rsid w:val="0050073A"/>
    <w:rsid w:val="00500A21"/>
    <w:rsid w:val="005011C4"/>
    <w:rsid w:val="00501B84"/>
    <w:rsid w:val="0050214E"/>
    <w:rsid w:val="005026F7"/>
    <w:rsid w:val="00502D19"/>
    <w:rsid w:val="00502F70"/>
    <w:rsid w:val="00503154"/>
    <w:rsid w:val="005032EA"/>
    <w:rsid w:val="00503759"/>
    <w:rsid w:val="00503BC2"/>
    <w:rsid w:val="00503BC5"/>
    <w:rsid w:val="0050412E"/>
    <w:rsid w:val="005041C6"/>
    <w:rsid w:val="00504863"/>
    <w:rsid w:val="005049FB"/>
    <w:rsid w:val="00504FBA"/>
    <w:rsid w:val="0050503C"/>
    <w:rsid w:val="0050513B"/>
    <w:rsid w:val="00505189"/>
    <w:rsid w:val="005051B6"/>
    <w:rsid w:val="00505744"/>
    <w:rsid w:val="00505826"/>
    <w:rsid w:val="00505A8A"/>
    <w:rsid w:val="0050658B"/>
    <w:rsid w:val="00506937"/>
    <w:rsid w:val="00506C01"/>
    <w:rsid w:val="0050700E"/>
    <w:rsid w:val="005074B9"/>
    <w:rsid w:val="00507AD9"/>
    <w:rsid w:val="00507B3C"/>
    <w:rsid w:val="00507E29"/>
    <w:rsid w:val="005107DE"/>
    <w:rsid w:val="00510830"/>
    <w:rsid w:val="0051088E"/>
    <w:rsid w:val="00510A7D"/>
    <w:rsid w:val="00510B77"/>
    <w:rsid w:val="00510E83"/>
    <w:rsid w:val="005110B8"/>
    <w:rsid w:val="00511861"/>
    <w:rsid w:val="005119AE"/>
    <w:rsid w:val="00511C7A"/>
    <w:rsid w:val="00511C94"/>
    <w:rsid w:val="00512130"/>
    <w:rsid w:val="0051239F"/>
    <w:rsid w:val="00512735"/>
    <w:rsid w:val="00513287"/>
    <w:rsid w:val="0051341E"/>
    <w:rsid w:val="00513E8D"/>
    <w:rsid w:val="00513FFA"/>
    <w:rsid w:val="005140FC"/>
    <w:rsid w:val="005143DC"/>
    <w:rsid w:val="005144FC"/>
    <w:rsid w:val="00514592"/>
    <w:rsid w:val="00514688"/>
    <w:rsid w:val="00514F49"/>
    <w:rsid w:val="005152EB"/>
    <w:rsid w:val="005153C5"/>
    <w:rsid w:val="00515897"/>
    <w:rsid w:val="00515CF9"/>
    <w:rsid w:val="00515E04"/>
    <w:rsid w:val="00515F5F"/>
    <w:rsid w:val="005160E6"/>
    <w:rsid w:val="00516626"/>
    <w:rsid w:val="00516805"/>
    <w:rsid w:val="00516864"/>
    <w:rsid w:val="00516896"/>
    <w:rsid w:val="00516960"/>
    <w:rsid w:val="00516CB4"/>
    <w:rsid w:val="005170EF"/>
    <w:rsid w:val="0052009A"/>
    <w:rsid w:val="005203D3"/>
    <w:rsid w:val="005203F6"/>
    <w:rsid w:val="00520448"/>
    <w:rsid w:val="00520738"/>
    <w:rsid w:val="0052089A"/>
    <w:rsid w:val="00520E45"/>
    <w:rsid w:val="00520E99"/>
    <w:rsid w:val="0052105C"/>
    <w:rsid w:val="0052106A"/>
    <w:rsid w:val="00521450"/>
    <w:rsid w:val="005214BB"/>
    <w:rsid w:val="00521AC2"/>
    <w:rsid w:val="00521E0B"/>
    <w:rsid w:val="00521FD1"/>
    <w:rsid w:val="00522B50"/>
    <w:rsid w:val="005231A4"/>
    <w:rsid w:val="00523815"/>
    <w:rsid w:val="00523B24"/>
    <w:rsid w:val="00523DB8"/>
    <w:rsid w:val="00523E4B"/>
    <w:rsid w:val="00523ECC"/>
    <w:rsid w:val="00523F37"/>
    <w:rsid w:val="00523FF9"/>
    <w:rsid w:val="0052408E"/>
    <w:rsid w:val="0052427D"/>
    <w:rsid w:val="00524368"/>
    <w:rsid w:val="0052478D"/>
    <w:rsid w:val="005248FE"/>
    <w:rsid w:val="00524EEF"/>
    <w:rsid w:val="0052522E"/>
    <w:rsid w:val="005255E9"/>
    <w:rsid w:val="0052562F"/>
    <w:rsid w:val="00525AE0"/>
    <w:rsid w:val="00525FAE"/>
    <w:rsid w:val="00526216"/>
    <w:rsid w:val="00526359"/>
    <w:rsid w:val="00526430"/>
    <w:rsid w:val="005264FC"/>
    <w:rsid w:val="00526678"/>
    <w:rsid w:val="00526748"/>
    <w:rsid w:val="00526A03"/>
    <w:rsid w:val="00526C50"/>
    <w:rsid w:val="00527186"/>
    <w:rsid w:val="005278A9"/>
    <w:rsid w:val="00527A13"/>
    <w:rsid w:val="005306FB"/>
    <w:rsid w:val="00530B63"/>
    <w:rsid w:val="00530C37"/>
    <w:rsid w:val="00530E28"/>
    <w:rsid w:val="0053115D"/>
    <w:rsid w:val="00531210"/>
    <w:rsid w:val="0053141F"/>
    <w:rsid w:val="00531617"/>
    <w:rsid w:val="0053181A"/>
    <w:rsid w:val="0053193C"/>
    <w:rsid w:val="00531BC4"/>
    <w:rsid w:val="00532137"/>
    <w:rsid w:val="00532292"/>
    <w:rsid w:val="00532428"/>
    <w:rsid w:val="00532930"/>
    <w:rsid w:val="00532AF4"/>
    <w:rsid w:val="00532D0C"/>
    <w:rsid w:val="00532ECC"/>
    <w:rsid w:val="00532FC8"/>
    <w:rsid w:val="00533474"/>
    <w:rsid w:val="00533582"/>
    <w:rsid w:val="005337E0"/>
    <w:rsid w:val="00533C5F"/>
    <w:rsid w:val="00533EB1"/>
    <w:rsid w:val="00533F4C"/>
    <w:rsid w:val="00533FAC"/>
    <w:rsid w:val="005344C0"/>
    <w:rsid w:val="00534668"/>
    <w:rsid w:val="005349D2"/>
    <w:rsid w:val="00534A00"/>
    <w:rsid w:val="005351BA"/>
    <w:rsid w:val="005353D6"/>
    <w:rsid w:val="0053542D"/>
    <w:rsid w:val="0053554F"/>
    <w:rsid w:val="005357D6"/>
    <w:rsid w:val="005358E8"/>
    <w:rsid w:val="00535BA5"/>
    <w:rsid w:val="00535C6B"/>
    <w:rsid w:val="00535DAF"/>
    <w:rsid w:val="00536198"/>
    <w:rsid w:val="00536A70"/>
    <w:rsid w:val="00536EB6"/>
    <w:rsid w:val="00536FD3"/>
    <w:rsid w:val="00537226"/>
    <w:rsid w:val="00537265"/>
    <w:rsid w:val="00537383"/>
    <w:rsid w:val="0053763C"/>
    <w:rsid w:val="00537B5F"/>
    <w:rsid w:val="00537BA1"/>
    <w:rsid w:val="00537CD5"/>
    <w:rsid w:val="00540023"/>
    <w:rsid w:val="005402AC"/>
    <w:rsid w:val="005405C1"/>
    <w:rsid w:val="00540A0A"/>
    <w:rsid w:val="00541048"/>
    <w:rsid w:val="0054114E"/>
    <w:rsid w:val="0054172B"/>
    <w:rsid w:val="00541829"/>
    <w:rsid w:val="00541A73"/>
    <w:rsid w:val="00541DB4"/>
    <w:rsid w:val="0054207B"/>
    <w:rsid w:val="005420DF"/>
    <w:rsid w:val="00542201"/>
    <w:rsid w:val="00542551"/>
    <w:rsid w:val="00542FC7"/>
    <w:rsid w:val="005431D2"/>
    <w:rsid w:val="00543205"/>
    <w:rsid w:val="00543541"/>
    <w:rsid w:val="00543C2A"/>
    <w:rsid w:val="00543CD1"/>
    <w:rsid w:val="005442D3"/>
    <w:rsid w:val="00544511"/>
    <w:rsid w:val="0054486F"/>
    <w:rsid w:val="00544BB8"/>
    <w:rsid w:val="00545020"/>
    <w:rsid w:val="005457E6"/>
    <w:rsid w:val="00545B98"/>
    <w:rsid w:val="00545BAE"/>
    <w:rsid w:val="0054609D"/>
    <w:rsid w:val="0054627E"/>
    <w:rsid w:val="005462B6"/>
    <w:rsid w:val="00546C78"/>
    <w:rsid w:val="00546CAC"/>
    <w:rsid w:val="00547121"/>
    <w:rsid w:val="00547189"/>
    <w:rsid w:val="005471B4"/>
    <w:rsid w:val="0054757C"/>
    <w:rsid w:val="005478E5"/>
    <w:rsid w:val="00547C5D"/>
    <w:rsid w:val="00550500"/>
    <w:rsid w:val="00550A5A"/>
    <w:rsid w:val="00550CF3"/>
    <w:rsid w:val="005511CA"/>
    <w:rsid w:val="00551203"/>
    <w:rsid w:val="00551463"/>
    <w:rsid w:val="0055146C"/>
    <w:rsid w:val="005514AF"/>
    <w:rsid w:val="00551612"/>
    <w:rsid w:val="00551827"/>
    <w:rsid w:val="0055183C"/>
    <w:rsid w:val="00551A36"/>
    <w:rsid w:val="00551AA8"/>
    <w:rsid w:val="00552195"/>
    <w:rsid w:val="005523F4"/>
    <w:rsid w:val="00552AC0"/>
    <w:rsid w:val="005535E5"/>
    <w:rsid w:val="005535FA"/>
    <w:rsid w:val="00553733"/>
    <w:rsid w:val="005538CD"/>
    <w:rsid w:val="005539FA"/>
    <w:rsid w:val="00553CB3"/>
    <w:rsid w:val="00553D29"/>
    <w:rsid w:val="00553D70"/>
    <w:rsid w:val="00554350"/>
    <w:rsid w:val="00554491"/>
    <w:rsid w:val="00554BE0"/>
    <w:rsid w:val="00554E50"/>
    <w:rsid w:val="00555190"/>
    <w:rsid w:val="0055520E"/>
    <w:rsid w:val="005558C3"/>
    <w:rsid w:val="005558F9"/>
    <w:rsid w:val="00555AF0"/>
    <w:rsid w:val="00555B71"/>
    <w:rsid w:val="0055634D"/>
    <w:rsid w:val="00556850"/>
    <w:rsid w:val="00556872"/>
    <w:rsid w:val="00556B17"/>
    <w:rsid w:val="00557236"/>
    <w:rsid w:val="0055727E"/>
    <w:rsid w:val="00557624"/>
    <w:rsid w:val="0055783C"/>
    <w:rsid w:val="005579B3"/>
    <w:rsid w:val="00557DC2"/>
    <w:rsid w:val="00557FF3"/>
    <w:rsid w:val="00560605"/>
    <w:rsid w:val="0056060E"/>
    <w:rsid w:val="00560942"/>
    <w:rsid w:val="0056097A"/>
    <w:rsid w:val="00560BCC"/>
    <w:rsid w:val="00561361"/>
    <w:rsid w:val="005617C8"/>
    <w:rsid w:val="005619D3"/>
    <w:rsid w:val="00561F53"/>
    <w:rsid w:val="00561F77"/>
    <w:rsid w:val="00562078"/>
    <w:rsid w:val="005627F1"/>
    <w:rsid w:val="00562AAC"/>
    <w:rsid w:val="00562C06"/>
    <w:rsid w:val="00562EE6"/>
    <w:rsid w:val="005631AD"/>
    <w:rsid w:val="00563299"/>
    <w:rsid w:val="0056334D"/>
    <w:rsid w:val="005633B9"/>
    <w:rsid w:val="005633F5"/>
    <w:rsid w:val="00563CE5"/>
    <w:rsid w:val="00563D46"/>
    <w:rsid w:val="00564318"/>
    <w:rsid w:val="0056441E"/>
    <w:rsid w:val="00564E47"/>
    <w:rsid w:val="00565379"/>
    <w:rsid w:val="00565385"/>
    <w:rsid w:val="00565AD5"/>
    <w:rsid w:val="00565B24"/>
    <w:rsid w:val="00565B54"/>
    <w:rsid w:val="00565BC2"/>
    <w:rsid w:val="00565C15"/>
    <w:rsid w:val="00565F8E"/>
    <w:rsid w:val="00565FC0"/>
    <w:rsid w:val="00565FE4"/>
    <w:rsid w:val="005664E5"/>
    <w:rsid w:val="005664FB"/>
    <w:rsid w:val="00566515"/>
    <w:rsid w:val="005669A3"/>
    <w:rsid w:val="00566B6A"/>
    <w:rsid w:val="005676CC"/>
    <w:rsid w:val="0056787D"/>
    <w:rsid w:val="005679FD"/>
    <w:rsid w:val="00567D6F"/>
    <w:rsid w:val="00567E2F"/>
    <w:rsid w:val="005702DF"/>
    <w:rsid w:val="005702E4"/>
    <w:rsid w:val="00570312"/>
    <w:rsid w:val="005705E9"/>
    <w:rsid w:val="00570A36"/>
    <w:rsid w:val="00570D1B"/>
    <w:rsid w:val="00570D91"/>
    <w:rsid w:val="00570F52"/>
    <w:rsid w:val="00571024"/>
    <w:rsid w:val="005712EC"/>
    <w:rsid w:val="0057149D"/>
    <w:rsid w:val="00571585"/>
    <w:rsid w:val="00571BC2"/>
    <w:rsid w:val="00571CBE"/>
    <w:rsid w:val="00571E32"/>
    <w:rsid w:val="00571EB6"/>
    <w:rsid w:val="00571FBE"/>
    <w:rsid w:val="00571FC4"/>
    <w:rsid w:val="005731F1"/>
    <w:rsid w:val="00573DE9"/>
    <w:rsid w:val="00574205"/>
    <w:rsid w:val="005742E2"/>
    <w:rsid w:val="00574306"/>
    <w:rsid w:val="005744F5"/>
    <w:rsid w:val="0057479B"/>
    <w:rsid w:val="00574B7C"/>
    <w:rsid w:val="00574F9C"/>
    <w:rsid w:val="00575733"/>
    <w:rsid w:val="005757A4"/>
    <w:rsid w:val="00575882"/>
    <w:rsid w:val="00575FA4"/>
    <w:rsid w:val="00575FC4"/>
    <w:rsid w:val="00576496"/>
    <w:rsid w:val="00576604"/>
    <w:rsid w:val="00576701"/>
    <w:rsid w:val="0057678F"/>
    <w:rsid w:val="00576AF7"/>
    <w:rsid w:val="00576E3D"/>
    <w:rsid w:val="00577093"/>
    <w:rsid w:val="0057734F"/>
    <w:rsid w:val="0057750C"/>
    <w:rsid w:val="00577681"/>
    <w:rsid w:val="00577912"/>
    <w:rsid w:val="00577C3E"/>
    <w:rsid w:val="005801AB"/>
    <w:rsid w:val="0058030E"/>
    <w:rsid w:val="005806AB"/>
    <w:rsid w:val="00580C0C"/>
    <w:rsid w:val="00580D2A"/>
    <w:rsid w:val="00581833"/>
    <w:rsid w:val="00581B6E"/>
    <w:rsid w:val="00581BEB"/>
    <w:rsid w:val="005820B1"/>
    <w:rsid w:val="005820CA"/>
    <w:rsid w:val="00582351"/>
    <w:rsid w:val="005829BB"/>
    <w:rsid w:val="00582A39"/>
    <w:rsid w:val="00582F83"/>
    <w:rsid w:val="005837E3"/>
    <w:rsid w:val="00583D6E"/>
    <w:rsid w:val="00583EB6"/>
    <w:rsid w:val="005842CB"/>
    <w:rsid w:val="00584995"/>
    <w:rsid w:val="00584FD9"/>
    <w:rsid w:val="00585704"/>
    <w:rsid w:val="00585869"/>
    <w:rsid w:val="0058600B"/>
    <w:rsid w:val="00586307"/>
    <w:rsid w:val="00586314"/>
    <w:rsid w:val="005866FE"/>
    <w:rsid w:val="005868C9"/>
    <w:rsid w:val="00586A66"/>
    <w:rsid w:val="005870B8"/>
    <w:rsid w:val="00587346"/>
    <w:rsid w:val="00587404"/>
    <w:rsid w:val="00587528"/>
    <w:rsid w:val="005876EF"/>
    <w:rsid w:val="0059029F"/>
    <w:rsid w:val="005907A8"/>
    <w:rsid w:val="005907C0"/>
    <w:rsid w:val="00590DAA"/>
    <w:rsid w:val="005917FB"/>
    <w:rsid w:val="00591846"/>
    <w:rsid w:val="00591970"/>
    <w:rsid w:val="0059225F"/>
    <w:rsid w:val="0059241F"/>
    <w:rsid w:val="00592A17"/>
    <w:rsid w:val="00592A75"/>
    <w:rsid w:val="00592B77"/>
    <w:rsid w:val="00593E25"/>
    <w:rsid w:val="005943E3"/>
    <w:rsid w:val="00594717"/>
    <w:rsid w:val="005947B5"/>
    <w:rsid w:val="00594859"/>
    <w:rsid w:val="00594ED6"/>
    <w:rsid w:val="00595447"/>
    <w:rsid w:val="0059589F"/>
    <w:rsid w:val="00595A2A"/>
    <w:rsid w:val="00595A90"/>
    <w:rsid w:val="00595AFA"/>
    <w:rsid w:val="00595D97"/>
    <w:rsid w:val="00595DF2"/>
    <w:rsid w:val="00595E05"/>
    <w:rsid w:val="00595E09"/>
    <w:rsid w:val="005963AB"/>
    <w:rsid w:val="005963F9"/>
    <w:rsid w:val="00596480"/>
    <w:rsid w:val="00596637"/>
    <w:rsid w:val="00596B66"/>
    <w:rsid w:val="00596B69"/>
    <w:rsid w:val="00597400"/>
    <w:rsid w:val="005975EF"/>
    <w:rsid w:val="005978A0"/>
    <w:rsid w:val="00597A8C"/>
    <w:rsid w:val="00597C52"/>
    <w:rsid w:val="00597DB3"/>
    <w:rsid w:val="005A0528"/>
    <w:rsid w:val="005A069B"/>
    <w:rsid w:val="005A0882"/>
    <w:rsid w:val="005A1085"/>
    <w:rsid w:val="005A11E8"/>
    <w:rsid w:val="005A1767"/>
    <w:rsid w:val="005A1CE0"/>
    <w:rsid w:val="005A20D8"/>
    <w:rsid w:val="005A2887"/>
    <w:rsid w:val="005A2A16"/>
    <w:rsid w:val="005A2E8C"/>
    <w:rsid w:val="005A307A"/>
    <w:rsid w:val="005A3131"/>
    <w:rsid w:val="005A318D"/>
    <w:rsid w:val="005A31BE"/>
    <w:rsid w:val="005A3278"/>
    <w:rsid w:val="005A33A6"/>
    <w:rsid w:val="005A342E"/>
    <w:rsid w:val="005A35BC"/>
    <w:rsid w:val="005A36CD"/>
    <w:rsid w:val="005A37B0"/>
    <w:rsid w:val="005A3A2B"/>
    <w:rsid w:val="005A3AC2"/>
    <w:rsid w:val="005A3D0F"/>
    <w:rsid w:val="005A3E7C"/>
    <w:rsid w:val="005A3F83"/>
    <w:rsid w:val="005A418F"/>
    <w:rsid w:val="005A423D"/>
    <w:rsid w:val="005A4FEE"/>
    <w:rsid w:val="005A5716"/>
    <w:rsid w:val="005A5F6C"/>
    <w:rsid w:val="005A6188"/>
    <w:rsid w:val="005A61AD"/>
    <w:rsid w:val="005A621D"/>
    <w:rsid w:val="005A62F3"/>
    <w:rsid w:val="005A65A2"/>
    <w:rsid w:val="005A66EB"/>
    <w:rsid w:val="005A69ED"/>
    <w:rsid w:val="005A6EA9"/>
    <w:rsid w:val="005A6F0A"/>
    <w:rsid w:val="005A6F57"/>
    <w:rsid w:val="005A6FA0"/>
    <w:rsid w:val="005A79CF"/>
    <w:rsid w:val="005A7DF5"/>
    <w:rsid w:val="005A7F95"/>
    <w:rsid w:val="005B00D9"/>
    <w:rsid w:val="005B0352"/>
    <w:rsid w:val="005B039B"/>
    <w:rsid w:val="005B0EBD"/>
    <w:rsid w:val="005B0F4D"/>
    <w:rsid w:val="005B10E8"/>
    <w:rsid w:val="005B1191"/>
    <w:rsid w:val="005B1317"/>
    <w:rsid w:val="005B1B09"/>
    <w:rsid w:val="005B1BBA"/>
    <w:rsid w:val="005B1E67"/>
    <w:rsid w:val="005B1E84"/>
    <w:rsid w:val="005B1E99"/>
    <w:rsid w:val="005B232B"/>
    <w:rsid w:val="005B2395"/>
    <w:rsid w:val="005B26C8"/>
    <w:rsid w:val="005B2B8B"/>
    <w:rsid w:val="005B2C35"/>
    <w:rsid w:val="005B2CD4"/>
    <w:rsid w:val="005B2F5C"/>
    <w:rsid w:val="005B2FF9"/>
    <w:rsid w:val="005B35F0"/>
    <w:rsid w:val="005B38FB"/>
    <w:rsid w:val="005B399B"/>
    <w:rsid w:val="005B3E0F"/>
    <w:rsid w:val="005B3FF4"/>
    <w:rsid w:val="005B4370"/>
    <w:rsid w:val="005B49AB"/>
    <w:rsid w:val="005B4C01"/>
    <w:rsid w:val="005B4C1B"/>
    <w:rsid w:val="005B4D0D"/>
    <w:rsid w:val="005B4E2D"/>
    <w:rsid w:val="005B4FA0"/>
    <w:rsid w:val="005B5012"/>
    <w:rsid w:val="005B50E5"/>
    <w:rsid w:val="005B517E"/>
    <w:rsid w:val="005B571D"/>
    <w:rsid w:val="005B59EF"/>
    <w:rsid w:val="005B5A1E"/>
    <w:rsid w:val="005B5A78"/>
    <w:rsid w:val="005B5F4F"/>
    <w:rsid w:val="005B5F51"/>
    <w:rsid w:val="005B5F68"/>
    <w:rsid w:val="005B6026"/>
    <w:rsid w:val="005B60CD"/>
    <w:rsid w:val="005B613A"/>
    <w:rsid w:val="005B6535"/>
    <w:rsid w:val="005B6619"/>
    <w:rsid w:val="005B6E03"/>
    <w:rsid w:val="005B6EF9"/>
    <w:rsid w:val="005B7622"/>
    <w:rsid w:val="005B7BC6"/>
    <w:rsid w:val="005C00B8"/>
    <w:rsid w:val="005C052B"/>
    <w:rsid w:val="005C09F7"/>
    <w:rsid w:val="005C0C90"/>
    <w:rsid w:val="005C0E50"/>
    <w:rsid w:val="005C11E9"/>
    <w:rsid w:val="005C1225"/>
    <w:rsid w:val="005C136C"/>
    <w:rsid w:val="005C13EF"/>
    <w:rsid w:val="005C18A5"/>
    <w:rsid w:val="005C1A7F"/>
    <w:rsid w:val="005C1C7A"/>
    <w:rsid w:val="005C1EB2"/>
    <w:rsid w:val="005C20EB"/>
    <w:rsid w:val="005C2202"/>
    <w:rsid w:val="005C23A4"/>
    <w:rsid w:val="005C281A"/>
    <w:rsid w:val="005C28E6"/>
    <w:rsid w:val="005C2E27"/>
    <w:rsid w:val="005C3007"/>
    <w:rsid w:val="005C3146"/>
    <w:rsid w:val="005C31AB"/>
    <w:rsid w:val="005C351B"/>
    <w:rsid w:val="005C3628"/>
    <w:rsid w:val="005C39FA"/>
    <w:rsid w:val="005C3AA8"/>
    <w:rsid w:val="005C3B0B"/>
    <w:rsid w:val="005C3B95"/>
    <w:rsid w:val="005C4107"/>
    <w:rsid w:val="005C4275"/>
    <w:rsid w:val="005C4513"/>
    <w:rsid w:val="005C4569"/>
    <w:rsid w:val="005C46FA"/>
    <w:rsid w:val="005C4CA9"/>
    <w:rsid w:val="005C4E74"/>
    <w:rsid w:val="005C5496"/>
    <w:rsid w:val="005C56B0"/>
    <w:rsid w:val="005C5927"/>
    <w:rsid w:val="005C5B18"/>
    <w:rsid w:val="005C5BA8"/>
    <w:rsid w:val="005C6159"/>
    <w:rsid w:val="005C6413"/>
    <w:rsid w:val="005C677D"/>
    <w:rsid w:val="005C7060"/>
    <w:rsid w:val="005C7586"/>
    <w:rsid w:val="005C763C"/>
    <w:rsid w:val="005C7D8D"/>
    <w:rsid w:val="005D001B"/>
    <w:rsid w:val="005D0226"/>
    <w:rsid w:val="005D02B8"/>
    <w:rsid w:val="005D0394"/>
    <w:rsid w:val="005D0438"/>
    <w:rsid w:val="005D04A1"/>
    <w:rsid w:val="005D05D4"/>
    <w:rsid w:val="005D0915"/>
    <w:rsid w:val="005D09ED"/>
    <w:rsid w:val="005D0A7D"/>
    <w:rsid w:val="005D0BD1"/>
    <w:rsid w:val="005D0D1E"/>
    <w:rsid w:val="005D0D49"/>
    <w:rsid w:val="005D0F91"/>
    <w:rsid w:val="005D11A2"/>
    <w:rsid w:val="005D17DB"/>
    <w:rsid w:val="005D1B25"/>
    <w:rsid w:val="005D272D"/>
    <w:rsid w:val="005D3147"/>
    <w:rsid w:val="005D32B5"/>
    <w:rsid w:val="005D357A"/>
    <w:rsid w:val="005D36B5"/>
    <w:rsid w:val="005D392C"/>
    <w:rsid w:val="005D3A6F"/>
    <w:rsid w:val="005D3CED"/>
    <w:rsid w:val="005D4053"/>
    <w:rsid w:val="005D42E6"/>
    <w:rsid w:val="005D476C"/>
    <w:rsid w:val="005D500A"/>
    <w:rsid w:val="005D5112"/>
    <w:rsid w:val="005D51E4"/>
    <w:rsid w:val="005D5323"/>
    <w:rsid w:val="005D5490"/>
    <w:rsid w:val="005D5996"/>
    <w:rsid w:val="005D5FBD"/>
    <w:rsid w:val="005D60CE"/>
    <w:rsid w:val="005D6468"/>
    <w:rsid w:val="005D663F"/>
    <w:rsid w:val="005D66AF"/>
    <w:rsid w:val="005D6ADF"/>
    <w:rsid w:val="005D6D90"/>
    <w:rsid w:val="005D7146"/>
    <w:rsid w:val="005D726A"/>
    <w:rsid w:val="005D733C"/>
    <w:rsid w:val="005D74FA"/>
    <w:rsid w:val="005D7530"/>
    <w:rsid w:val="005D7854"/>
    <w:rsid w:val="005E00EC"/>
    <w:rsid w:val="005E064D"/>
    <w:rsid w:val="005E06E3"/>
    <w:rsid w:val="005E0B79"/>
    <w:rsid w:val="005E0C63"/>
    <w:rsid w:val="005E102D"/>
    <w:rsid w:val="005E1037"/>
    <w:rsid w:val="005E153F"/>
    <w:rsid w:val="005E1A8C"/>
    <w:rsid w:val="005E2A67"/>
    <w:rsid w:val="005E2E1D"/>
    <w:rsid w:val="005E2E59"/>
    <w:rsid w:val="005E35C2"/>
    <w:rsid w:val="005E3716"/>
    <w:rsid w:val="005E39DA"/>
    <w:rsid w:val="005E3ABD"/>
    <w:rsid w:val="005E3AD6"/>
    <w:rsid w:val="005E3D4A"/>
    <w:rsid w:val="005E3E0D"/>
    <w:rsid w:val="005E4301"/>
    <w:rsid w:val="005E440F"/>
    <w:rsid w:val="005E4866"/>
    <w:rsid w:val="005E49AB"/>
    <w:rsid w:val="005E4BF0"/>
    <w:rsid w:val="005E4CD8"/>
    <w:rsid w:val="005E4D20"/>
    <w:rsid w:val="005E4D22"/>
    <w:rsid w:val="005E4DFF"/>
    <w:rsid w:val="005E51CE"/>
    <w:rsid w:val="005E521D"/>
    <w:rsid w:val="005E55A5"/>
    <w:rsid w:val="005E5E24"/>
    <w:rsid w:val="005E5E74"/>
    <w:rsid w:val="005E5FE0"/>
    <w:rsid w:val="005E6253"/>
    <w:rsid w:val="005E6286"/>
    <w:rsid w:val="005E658D"/>
    <w:rsid w:val="005E6837"/>
    <w:rsid w:val="005E692A"/>
    <w:rsid w:val="005E69C4"/>
    <w:rsid w:val="005E6B9F"/>
    <w:rsid w:val="005E6F3F"/>
    <w:rsid w:val="005E7303"/>
    <w:rsid w:val="005E75B0"/>
    <w:rsid w:val="005E7A0B"/>
    <w:rsid w:val="005E7B9E"/>
    <w:rsid w:val="005F029A"/>
    <w:rsid w:val="005F07A5"/>
    <w:rsid w:val="005F0805"/>
    <w:rsid w:val="005F0A65"/>
    <w:rsid w:val="005F0BF9"/>
    <w:rsid w:val="005F0C59"/>
    <w:rsid w:val="005F1006"/>
    <w:rsid w:val="005F14D9"/>
    <w:rsid w:val="005F1585"/>
    <w:rsid w:val="005F16AC"/>
    <w:rsid w:val="005F1AA0"/>
    <w:rsid w:val="005F1AAE"/>
    <w:rsid w:val="005F22EB"/>
    <w:rsid w:val="005F246F"/>
    <w:rsid w:val="005F26B7"/>
    <w:rsid w:val="005F2D86"/>
    <w:rsid w:val="005F2E29"/>
    <w:rsid w:val="005F348A"/>
    <w:rsid w:val="005F3556"/>
    <w:rsid w:val="005F3DB2"/>
    <w:rsid w:val="005F4202"/>
    <w:rsid w:val="005F4B6E"/>
    <w:rsid w:val="005F4BC0"/>
    <w:rsid w:val="005F4C78"/>
    <w:rsid w:val="005F502B"/>
    <w:rsid w:val="005F5297"/>
    <w:rsid w:val="005F5878"/>
    <w:rsid w:val="005F5A2F"/>
    <w:rsid w:val="005F5C24"/>
    <w:rsid w:val="005F5D25"/>
    <w:rsid w:val="005F65C4"/>
    <w:rsid w:val="005F66B1"/>
    <w:rsid w:val="005F6788"/>
    <w:rsid w:val="005F69EB"/>
    <w:rsid w:val="005F6D6F"/>
    <w:rsid w:val="005F6DDF"/>
    <w:rsid w:val="005F72C9"/>
    <w:rsid w:val="005F7860"/>
    <w:rsid w:val="005F7972"/>
    <w:rsid w:val="005F7D27"/>
    <w:rsid w:val="006000E8"/>
    <w:rsid w:val="00600175"/>
    <w:rsid w:val="00600C41"/>
    <w:rsid w:val="006013DE"/>
    <w:rsid w:val="00601C72"/>
    <w:rsid w:val="0060225F"/>
    <w:rsid w:val="00602D2E"/>
    <w:rsid w:val="006035C0"/>
    <w:rsid w:val="00603A62"/>
    <w:rsid w:val="0060400C"/>
    <w:rsid w:val="0060419B"/>
    <w:rsid w:val="00604380"/>
    <w:rsid w:val="00604607"/>
    <w:rsid w:val="00604EFB"/>
    <w:rsid w:val="00605419"/>
    <w:rsid w:val="00605D1F"/>
    <w:rsid w:val="00605E29"/>
    <w:rsid w:val="00605E58"/>
    <w:rsid w:val="00605FE1"/>
    <w:rsid w:val="006061AE"/>
    <w:rsid w:val="00606C26"/>
    <w:rsid w:val="00606F0D"/>
    <w:rsid w:val="0060714F"/>
    <w:rsid w:val="006071BB"/>
    <w:rsid w:val="0060780A"/>
    <w:rsid w:val="00607F54"/>
    <w:rsid w:val="006100E8"/>
    <w:rsid w:val="00610267"/>
    <w:rsid w:val="006104BC"/>
    <w:rsid w:val="00611256"/>
    <w:rsid w:val="00611456"/>
    <w:rsid w:val="0061196B"/>
    <w:rsid w:val="00611982"/>
    <w:rsid w:val="00611DF4"/>
    <w:rsid w:val="006123D4"/>
    <w:rsid w:val="006125CD"/>
    <w:rsid w:val="0061269D"/>
    <w:rsid w:val="0061277F"/>
    <w:rsid w:val="00612937"/>
    <w:rsid w:val="00612E84"/>
    <w:rsid w:val="00612E9C"/>
    <w:rsid w:val="00612EE6"/>
    <w:rsid w:val="00612F7E"/>
    <w:rsid w:val="006130ED"/>
    <w:rsid w:val="0061331C"/>
    <w:rsid w:val="006133B0"/>
    <w:rsid w:val="00613D63"/>
    <w:rsid w:val="00614108"/>
    <w:rsid w:val="0061469A"/>
    <w:rsid w:val="006149C5"/>
    <w:rsid w:val="00614B1E"/>
    <w:rsid w:val="00614BD6"/>
    <w:rsid w:val="00614C36"/>
    <w:rsid w:val="00614F1E"/>
    <w:rsid w:val="00614FC6"/>
    <w:rsid w:val="0061557D"/>
    <w:rsid w:val="006157B7"/>
    <w:rsid w:val="0061580D"/>
    <w:rsid w:val="00616069"/>
    <w:rsid w:val="006160FE"/>
    <w:rsid w:val="0061699D"/>
    <w:rsid w:val="00616ACA"/>
    <w:rsid w:val="00616BEB"/>
    <w:rsid w:val="00617011"/>
    <w:rsid w:val="00617670"/>
    <w:rsid w:val="0061777E"/>
    <w:rsid w:val="0061799B"/>
    <w:rsid w:val="00617A28"/>
    <w:rsid w:val="00617A2C"/>
    <w:rsid w:val="0062003E"/>
    <w:rsid w:val="0062021A"/>
    <w:rsid w:val="00620420"/>
    <w:rsid w:val="00620598"/>
    <w:rsid w:val="006206CC"/>
    <w:rsid w:val="006206EA"/>
    <w:rsid w:val="006208A4"/>
    <w:rsid w:val="00620A34"/>
    <w:rsid w:val="00620A6A"/>
    <w:rsid w:val="00620C56"/>
    <w:rsid w:val="006210A0"/>
    <w:rsid w:val="006210E0"/>
    <w:rsid w:val="00621309"/>
    <w:rsid w:val="00621438"/>
    <w:rsid w:val="006216FA"/>
    <w:rsid w:val="00621795"/>
    <w:rsid w:val="00621905"/>
    <w:rsid w:val="00621A06"/>
    <w:rsid w:val="00621CAA"/>
    <w:rsid w:val="00621D40"/>
    <w:rsid w:val="006220C6"/>
    <w:rsid w:val="006221C0"/>
    <w:rsid w:val="006221CB"/>
    <w:rsid w:val="00622392"/>
    <w:rsid w:val="006229F2"/>
    <w:rsid w:val="00622A65"/>
    <w:rsid w:val="0062329D"/>
    <w:rsid w:val="00623460"/>
    <w:rsid w:val="0062396A"/>
    <w:rsid w:val="0062447E"/>
    <w:rsid w:val="0062457F"/>
    <w:rsid w:val="006248E9"/>
    <w:rsid w:val="0062498F"/>
    <w:rsid w:val="00624AA4"/>
    <w:rsid w:val="00624C8B"/>
    <w:rsid w:val="0062595E"/>
    <w:rsid w:val="00625B8D"/>
    <w:rsid w:val="00625C7E"/>
    <w:rsid w:val="00625CD9"/>
    <w:rsid w:val="00625D8B"/>
    <w:rsid w:val="00625F42"/>
    <w:rsid w:val="00626204"/>
    <w:rsid w:val="00626756"/>
    <w:rsid w:val="00626990"/>
    <w:rsid w:val="00626AC8"/>
    <w:rsid w:val="00626BBF"/>
    <w:rsid w:val="00626C09"/>
    <w:rsid w:val="00626CE9"/>
    <w:rsid w:val="00626F3B"/>
    <w:rsid w:val="00627062"/>
    <w:rsid w:val="006271BE"/>
    <w:rsid w:val="00627228"/>
    <w:rsid w:val="006275CA"/>
    <w:rsid w:val="00627615"/>
    <w:rsid w:val="0062767F"/>
    <w:rsid w:val="006279C7"/>
    <w:rsid w:val="00627A60"/>
    <w:rsid w:val="00627A66"/>
    <w:rsid w:val="00627C43"/>
    <w:rsid w:val="00627CAA"/>
    <w:rsid w:val="00627CAD"/>
    <w:rsid w:val="00627D22"/>
    <w:rsid w:val="00627D48"/>
    <w:rsid w:val="006302B2"/>
    <w:rsid w:val="006302C0"/>
    <w:rsid w:val="006307D4"/>
    <w:rsid w:val="00630D50"/>
    <w:rsid w:val="00630DB9"/>
    <w:rsid w:val="00630EBA"/>
    <w:rsid w:val="00630F4D"/>
    <w:rsid w:val="0063102C"/>
    <w:rsid w:val="0063122D"/>
    <w:rsid w:val="0063149D"/>
    <w:rsid w:val="006314B5"/>
    <w:rsid w:val="006315F3"/>
    <w:rsid w:val="00631662"/>
    <w:rsid w:val="00631BA6"/>
    <w:rsid w:val="006326FB"/>
    <w:rsid w:val="00632BC1"/>
    <w:rsid w:val="00632FAA"/>
    <w:rsid w:val="0063305C"/>
    <w:rsid w:val="0063325E"/>
    <w:rsid w:val="00633292"/>
    <w:rsid w:val="006339E7"/>
    <w:rsid w:val="00633CB9"/>
    <w:rsid w:val="0063440F"/>
    <w:rsid w:val="0063456F"/>
    <w:rsid w:val="006347CC"/>
    <w:rsid w:val="00634B22"/>
    <w:rsid w:val="00634B33"/>
    <w:rsid w:val="00634D48"/>
    <w:rsid w:val="00634EDB"/>
    <w:rsid w:val="0063515E"/>
    <w:rsid w:val="00635604"/>
    <w:rsid w:val="0063577B"/>
    <w:rsid w:val="006358C3"/>
    <w:rsid w:val="00635E8E"/>
    <w:rsid w:val="006362CC"/>
    <w:rsid w:val="00636405"/>
    <w:rsid w:val="00636846"/>
    <w:rsid w:val="00636CA7"/>
    <w:rsid w:val="00637BB9"/>
    <w:rsid w:val="00637E3B"/>
    <w:rsid w:val="00637F95"/>
    <w:rsid w:val="0064017A"/>
    <w:rsid w:val="0064041E"/>
    <w:rsid w:val="0064048F"/>
    <w:rsid w:val="006406B8"/>
    <w:rsid w:val="00640801"/>
    <w:rsid w:val="00640E42"/>
    <w:rsid w:val="00640F7C"/>
    <w:rsid w:val="00640FAF"/>
    <w:rsid w:val="006412B0"/>
    <w:rsid w:val="00641639"/>
    <w:rsid w:val="00641B2B"/>
    <w:rsid w:val="00641BAE"/>
    <w:rsid w:val="00641CF2"/>
    <w:rsid w:val="00641CFB"/>
    <w:rsid w:val="00641D60"/>
    <w:rsid w:val="006421AB"/>
    <w:rsid w:val="00642F08"/>
    <w:rsid w:val="00642F46"/>
    <w:rsid w:val="00643CAE"/>
    <w:rsid w:val="006440A0"/>
    <w:rsid w:val="006441EC"/>
    <w:rsid w:val="0064428B"/>
    <w:rsid w:val="00644827"/>
    <w:rsid w:val="00644CBB"/>
    <w:rsid w:val="00644E38"/>
    <w:rsid w:val="00645074"/>
    <w:rsid w:val="0064526B"/>
    <w:rsid w:val="006454AE"/>
    <w:rsid w:val="00645566"/>
    <w:rsid w:val="00645568"/>
    <w:rsid w:val="006457D8"/>
    <w:rsid w:val="00645BCD"/>
    <w:rsid w:val="00645C1C"/>
    <w:rsid w:val="00646425"/>
    <w:rsid w:val="006464F5"/>
    <w:rsid w:val="00646E34"/>
    <w:rsid w:val="00646F83"/>
    <w:rsid w:val="00647278"/>
    <w:rsid w:val="006472DC"/>
    <w:rsid w:val="00647552"/>
    <w:rsid w:val="006478F0"/>
    <w:rsid w:val="00647C16"/>
    <w:rsid w:val="00647CF3"/>
    <w:rsid w:val="006501C4"/>
    <w:rsid w:val="006503A2"/>
    <w:rsid w:val="006503F7"/>
    <w:rsid w:val="006504E7"/>
    <w:rsid w:val="006504F5"/>
    <w:rsid w:val="0065072E"/>
    <w:rsid w:val="006509B7"/>
    <w:rsid w:val="00650AF5"/>
    <w:rsid w:val="00650E42"/>
    <w:rsid w:val="006513D7"/>
    <w:rsid w:val="006516DA"/>
    <w:rsid w:val="0065232F"/>
    <w:rsid w:val="00652649"/>
    <w:rsid w:val="00652F1C"/>
    <w:rsid w:val="00653093"/>
    <w:rsid w:val="00653784"/>
    <w:rsid w:val="00653AD0"/>
    <w:rsid w:val="006542BA"/>
    <w:rsid w:val="0065500E"/>
    <w:rsid w:val="00655119"/>
    <w:rsid w:val="00655898"/>
    <w:rsid w:val="00655CB1"/>
    <w:rsid w:val="00655CF6"/>
    <w:rsid w:val="00655EFA"/>
    <w:rsid w:val="00656384"/>
    <w:rsid w:val="006563BC"/>
    <w:rsid w:val="00656873"/>
    <w:rsid w:val="00656891"/>
    <w:rsid w:val="00656B01"/>
    <w:rsid w:val="00656C51"/>
    <w:rsid w:val="00656E84"/>
    <w:rsid w:val="00656FE5"/>
    <w:rsid w:val="006572D1"/>
    <w:rsid w:val="00657C81"/>
    <w:rsid w:val="00657D0C"/>
    <w:rsid w:val="00657F9C"/>
    <w:rsid w:val="00660300"/>
    <w:rsid w:val="00660520"/>
    <w:rsid w:val="00660665"/>
    <w:rsid w:val="006606EE"/>
    <w:rsid w:val="00660B3F"/>
    <w:rsid w:val="00660C53"/>
    <w:rsid w:val="00660FDA"/>
    <w:rsid w:val="0066133F"/>
    <w:rsid w:val="00661D09"/>
    <w:rsid w:val="006621D7"/>
    <w:rsid w:val="00662A71"/>
    <w:rsid w:val="00662ED2"/>
    <w:rsid w:val="00663159"/>
    <w:rsid w:val="006632C2"/>
    <w:rsid w:val="00663B4A"/>
    <w:rsid w:val="00663B6B"/>
    <w:rsid w:val="00663ED7"/>
    <w:rsid w:val="006643A4"/>
    <w:rsid w:val="00664933"/>
    <w:rsid w:val="0066498A"/>
    <w:rsid w:val="006651F8"/>
    <w:rsid w:val="006658F2"/>
    <w:rsid w:val="006659A8"/>
    <w:rsid w:val="006659EF"/>
    <w:rsid w:val="00665C76"/>
    <w:rsid w:val="00665E21"/>
    <w:rsid w:val="0066674B"/>
    <w:rsid w:val="00666C69"/>
    <w:rsid w:val="00667024"/>
    <w:rsid w:val="006670F7"/>
    <w:rsid w:val="00667404"/>
    <w:rsid w:val="00667487"/>
    <w:rsid w:val="00667610"/>
    <w:rsid w:val="006676FC"/>
    <w:rsid w:val="0067020C"/>
    <w:rsid w:val="00670692"/>
    <w:rsid w:val="00670938"/>
    <w:rsid w:val="00670CC1"/>
    <w:rsid w:val="00670F2D"/>
    <w:rsid w:val="00671178"/>
    <w:rsid w:val="00671235"/>
    <w:rsid w:val="00671C04"/>
    <w:rsid w:val="00671D00"/>
    <w:rsid w:val="00671FFF"/>
    <w:rsid w:val="006724A5"/>
    <w:rsid w:val="00672535"/>
    <w:rsid w:val="006725E0"/>
    <w:rsid w:val="006726A7"/>
    <w:rsid w:val="00672924"/>
    <w:rsid w:val="00672B4F"/>
    <w:rsid w:val="00672C34"/>
    <w:rsid w:val="00672D3C"/>
    <w:rsid w:val="00672F85"/>
    <w:rsid w:val="00673050"/>
    <w:rsid w:val="0067309D"/>
    <w:rsid w:val="0067313E"/>
    <w:rsid w:val="006733DF"/>
    <w:rsid w:val="006735BA"/>
    <w:rsid w:val="00673B90"/>
    <w:rsid w:val="00673F99"/>
    <w:rsid w:val="00674294"/>
    <w:rsid w:val="00674B85"/>
    <w:rsid w:val="00674B88"/>
    <w:rsid w:val="00674BB2"/>
    <w:rsid w:val="0067595D"/>
    <w:rsid w:val="00675C9B"/>
    <w:rsid w:val="00676191"/>
    <w:rsid w:val="00676716"/>
    <w:rsid w:val="00676761"/>
    <w:rsid w:val="00677210"/>
    <w:rsid w:val="0067723E"/>
    <w:rsid w:val="0067747D"/>
    <w:rsid w:val="006776EC"/>
    <w:rsid w:val="00677D31"/>
    <w:rsid w:val="00677E6A"/>
    <w:rsid w:val="0068014A"/>
    <w:rsid w:val="0068030D"/>
    <w:rsid w:val="006803EB"/>
    <w:rsid w:val="00680A3A"/>
    <w:rsid w:val="00680E01"/>
    <w:rsid w:val="0068114C"/>
    <w:rsid w:val="00681159"/>
    <w:rsid w:val="00681207"/>
    <w:rsid w:val="00681263"/>
    <w:rsid w:val="006815DD"/>
    <w:rsid w:val="00681967"/>
    <w:rsid w:val="00681E97"/>
    <w:rsid w:val="00682035"/>
    <w:rsid w:val="0068224F"/>
    <w:rsid w:val="0068242E"/>
    <w:rsid w:val="00682797"/>
    <w:rsid w:val="00682A02"/>
    <w:rsid w:val="00682D6C"/>
    <w:rsid w:val="00683064"/>
    <w:rsid w:val="00683681"/>
    <w:rsid w:val="006836DE"/>
    <w:rsid w:val="00683A80"/>
    <w:rsid w:val="006842CD"/>
    <w:rsid w:val="006845F0"/>
    <w:rsid w:val="006846F1"/>
    <w:rsid w:val="00685025"/>
    <w:rsid w:val="006853B7"/>
    <w:rsid w:val="00685634"/>
    <w:rsid w:val="00685B29"/>
    <w:rsid w:val="00685E68"/>
    <w:rsid w:val="00685FE3"/>
    <w:rsid w:val="00685FFA"/>
    <w:rsid w:val="0068629C"/>
    <w:rsid w:val="0068644E"/>
    <w:rsid w:val="00686535"/>
    <w:rsid w:val="0068670F"/>
    <w:rsid w:val="00686A12"/>
    <w:rsid w:val="00686A2D"/>
    <w:rsid w:val="00686DC6"/>
    <w:rsid w:val="00687023"/>
    <w:rsid w:val="006870FD"/>
    <w:rsid w:val="0068730E"/>
    <w:rsid w:val="00687665"/>
    <w:rsid w:val="0068797C"/>
    <w:rsid w:val="0068799F"/>
    <w:rsid w:val="00687D8E"/>
    <w:rsid w:val="00690084"/>
    <w:rsid w:val="00690359"/>
    <w:rsid w:val="006905E5"/>
    <w:rsid w:val="006909D5"/>
    <w:rsid w:val="00690B3C"/>
    <w:rsid w:val="00690D7C"/>
    <w:rsid w:val="00691229"/>
    <w:rsid w:val="006916A3"/>
    <w:rsid w:val="0069181E"/>
    <w:rsid w:val="00691F3E"/>
    <w:rsid w:val="006922D6"/>
    <w:rsid w:val="00692420"/>
    <w:rsid w:val="0069251C"/>
    <w:rsid w:val="0069270C"/>
    <w:rsid w:val="00692BB4"/>
    <w:rsid w:val="00693049"/>
    <w:rsid w:val="006930B4"/>
    <w:rsid w:val="00693F49"/>
    <w:rsid w:val="00694287"/>
    <w:rsid w:val="0069467B"/>
    <w:rsid w:val="00694688"/>
    <w:rsid w:val="00694B7B"/>
    <w:rsid w:val="00694C3B"/>
    <w:rsid w:val="00694D18"/>
    <w:rsid w:val="00694D69"/>
    <w:rsid w:val="00694DC2"/>
    <w:rsid w:val="006951A7"/>
    <w:rsid w:val="006951A9"/>
    <w:rsid w:val="00695330"/>
    <w:rsid w:val="006953C6"/>
    <w:rsid w:val="00695674"/>
    <w:rsid w:val="00695A24"/>
    <w:rsid w:val="00695C2A"/>
    <w:rsid w:val="006960AD"/>
    <w:rsid w:val="0069629D"/>
    <w:rsid w:val="006962CE"/>
    <w:rsid w:val="00696AF8"/>
    <w:rsid w:val="00696D3C"/>
    <w:rsid w:val="00696D50"/>
    <w:rsid w:val="006971C7"/>
    <w:rsid w:val="00697A14"/>
    <w:rsid w:val="00697F89"/>
    <w:rsid w:val="006A015A"/>
    <w:rsid w:val="006A020B"/>
    <w:rsid w:val="006A10B9"/>
    <w:rsid w:val="006A1147"/>
    <w:rsid w:val="006A12C8"/>
    <w:rsid w:val="006A1522"/>
    <w:rsid w:val="006A1CB9"/>
    <w:rsid w:val="006A21E3"/>
    <w:rsid w:val="006A24EF"/>
    <w:rsid w:val="006A2623"/>
    <w:rsid w:val="006A29A8"/>
    <w:rsid w:val="006A29E5"/>
    <w:rsid w:val="006A2A27"/>
    <w:rsid w:val="006A2AF4"/>
    <w:rsid w:val="006A2E35"/>
    <w:rsid w:val="006A2E38"/>
    <w:rsid w:val="006A3032"/>
    <w:rsid w:val="006A310D"/>
    <w:rsid w:val="006A32EE"/>
    <w:rsid w:val="006A32F4"/>
    <w:rsid w:val="006A339E"/>
    <w:rsid w:val="006A3DAE"/>
    <w:rsid w:val="006A4009"/>
    <w:rsid w:val="006A42FC"/>
    <w:rsid w:val="006A46F2"/>
    <w:rsid w:val="006A4C8D"/>
    <w:rsid w:val="006A4F0A"/>
    <w:rsid w:val="006A50E3"/>
    <w:rsid w:val="006A5166"/>
    <w:rsid w:val="006A5458"/>
    <w:rsid w:val="006A54D3"/>
    <w:rsid w:val="006A5588"/>
    <w:rsid w:val="006A55E0"/>
    <w:rsid w:val="006A59D8"/>
    <w:rsid w:val="006A5A48"/>
    <w:rsid w:val="006A5EEA"/>
    <w:rsid w:val="006A64F4"/>
    <w:rsid w:val="006A6549"/>
    <w:rsid w:val="006A695F"/>
    <w:rsid w:val="006A6982"/>
    <w:rsid w:val="006A69D0"/>
    <w:rsid w:val="006A6DB7"/>
    <w:rsid w:val="006A72A0"/>
    <w:rsid w:val="006A758D"/>
    <w:rsid w:val="006A7EDF"/>
    <w:rsid w:val="006B024D"/>
    <w:rsid w:val="006B0272"/>
    <w:rsid w:val="006B03AD"/>
    <w:rsid w:val="006B0744"/>
    <w:rsid w:val="006B077F"/>
    <w:rsid w:val="006B0A46"/>
    <w:rsid w:val="006B0BB5"/>
    <w:rsid w:val="006B0C43"/>
    <w:rsid w:val="006B0E77"/>
    <w:rsid w:val="006B12F0"/>
    <w:rsid w:val="006B15A8"/>
    <w:rsid w:val="006B17AD"/>
    <w:rsid w:val="006B1866"/>
    <w:rsid w:val="006B18AD"/>
    <w:rsid w:val="006B18AE"/>
    <w:rsid w:val="006B2090"/>
    <w:rsid w:val="006B21AF"/>
    <w:rsid w:val="006B2442"/>
    <w:rsid w:val="006B25F5"/>
    <w:rsid w:val="006B33E4"/>
    <w:rsid w:val="006B3C1C"/>
    <w:rsid w:val="006B4186"/>
    <w:rsid w:val="006B447E"/>
    <w:rsid w:val="006B470E"/>
    <w:rsid w:val="006B4861"/>
    <w:rsid w:val="006B4AEE"/>
    <w:rsid w:val="006B4DFD"/>
    <w:rsid w:val="006B5035"/>
    <w:rsid w:val="006B5731"/>
    <w:rsid w:val="006B57C4"/>
    <w:rsid w:val="006B5829"/>
    <w:rsid w:val="006B58AA"/>
    <w:rsid w:val="006B5C37"/>
    <w:rsid w:val="006B5EFB"/>
    <w:rsid w:val="006B5F60"/>
    <w:rsid w:val="006B6D49"/>
    <w:rsid w:val="006B7F43"/>
    <w:rsid w:val="006C0387"/>
    <w:rsid w:val="006C0A2B"/>
    <w:rsid w:val="006C0CC4"/>
    <w:rsid w:val="006C1495"/>
    <w:rsid w:val="006C1814"/>
    <w:rsid w:val="006C1D31"/>
    <w:rsid w:val="006C2535"/>
    <w:rsid w:val="006C26BE"/>
    <w:rsid w:val="006C27FE"/>
    <w:rsid w:val="006C2A10"/>
    <w:rsid w:val="006C2BB5"/>
    <w:rsid w:val="006C2C47"/>
    <w:rsid w:val="006C2C6E"/>
    <w:rsid w:val="006C2F86"/>
    <w:rsid w:val="006C30B7"/>
    <w:rsid w:val="006C38AA"/>
    <w:rsid w:val="006C3B43"/>
    <w:rsid w:val="006C3CCC"/>
    <w:rsid w:val="006C3EDB"/>
    <w:rsid w:val="006C4025"/>
    <w:rsid w:val="006C4245"/>
    <w:rsid w:val="006C43A1"/>
    <w:rsid w:val="006C446A"/>
    <w:rsid w:val="006C530B"/>
    <w:rsid w:val="006C5383"/>
    <w:rsid w:val="006C53BB"/>
    <w:rsid w:val="006C582D"/>
    <w:rsid w:val="006C5928"/>
    <w:rsid w:val="006C5C77"/>
    <w:rsid w:val="006C5DD7"/>
    <w:rsid w:val="006C5ECB"/>
    <w:rsid w:val="006C60B9"/>
    <w:rsid w:val="006C6104"/>
    <w:rsid w:val="006C6215"/>
    <w:rsid w:val="006C652F"/>
    <w:rsid w:val="006C65BA"/>
    <w:rsid w:val="006C6EDD"/>
    <w:rsid w:val="006C7650"/>
    <w:rsid w:val="006C7BEB"/>
    <w:rsid w:val="006C7E17"/>
    <w:rsid w:val="006C7F64"/>
    <w:rsid w:val="006C7FC3"/>
    <w:rsid w:val="006D0705"/>
    <w:rsid w:val="006D0843"/>
    <w:rsid w:val="006D08F4"/>
    <w:rsid w:val="006D11B2"/>
    <w:rsid w:val="006D1592"/>
    <w:rsid w:val="006D18B3"/>
    <w:rsid w:val="006D1A21"/>
    <w:rsid w:val="006D1CDF"/>
    <w:rsid w:val="006D1D46"/>
    <w:rsid w:val="006D23CA"/>
    <w:rsid w:val="006D2898"/>
    <w:rsid w:val="006D2E62"/>
    <w:rsid w:val="006D2E9F"/>
    <w:rsid w:val="006D3361"/>
    <w:rsid w:val="006D3AF5"/>
    <w:rsid w:val="006D3B1A"/>
    <w:rsid w:val="006D3F50"/>
    <w:rsid w:val="006D43E5"/>
    <w:rsid w:val="006D445A"/>
    <w:rsid w:val="006D4853"/>
    <w:rsid w:val="006D49FB"/>
    <w:rsid w:val="006D4A34"/>
    <w:rsid w:val="006D4BFF"/>
    <w:rsid w:val="006D4F58"/>
    <w:rsid w:val="006D4F5F"/>
    <w:rsid w:val="006D5167"/>
    <w:rsid w:val="006D52B9"/>
    <w:rsid w:val="006D5584"/>
    <w:rsid w:val="006D5596"/>
    <w:rsid w:val="006D58A2"/>
    <w:rsid w:val="006D59FA"/>
    <w:rsid w:val="006D5DF0"/>
    <w:rsid w:val="006D628C"/>
    <w:rsid w:val="006D64A9"/>
    <w:rsid w:val="006D68C7"/>
    <w:rsid w:val="006D7002"/>
    <w:rsid w:val="006D71B1"/>
    <w:rsid w:val="006D766D"/>
    <w:rsid w:val="006D7964"/>
    <w:rsid w:val="006D7BC5"/>
    <w:rsid w:val="006D7E4D"/>
    <w:rsid w:val="006E02CA"/>
    <w:rsid w:val="006E04FC"/>
    <w:rsid w:val="006E0745"/>
    <w:rsid w:val="006E0BB0"/>
    <w:rsid w:val="006E10D4"/>
    <w:rsid w:val="006E10F2"/>
    <w:rsid w:val="006E1292"/>
    <w:rsid w:val="006E1453"/>
    <w:rsid w:val="006E16A5"/>
    <w:rsid w:val="006E197B"/>
    <w:rsid w:val="006E19C4"/>
    <w:rsid w:val="006E1A4A"/>
    <w:rsid w:val="006E1ACF"/>
    <w:rsid w:val="006E2954"/>
    <w:rsid w:val="006E2A45"/>
    <w:rsid w:val="006E2BD7"/>
    <w:rsid w:val="006E2FA0"/>
    <w:rsid w:val="006E3710"/>
    <w:rsid w:val="006E38B6"/>
    <w:rsid w:val="006E39D2"/>
    <w:rsid w:val="006E3E2E"/>
    <w:rsid w:val="006E4463"/>
    <w:rsid w:val="006E448A"/>
    <w:rsid w:val="006E4835"/>
    <w:rsid w:val="006E4E65"/>
    <w:rsid w:val="006E4FDF"/>
    <w:rsid w:val="006E523D"/>
    <w:rsid w:val="006E5324"/>
    <w:rsid w:val="006E574E"/>
    <w:rsid w:val="006E585D"/>
    <w:rsid w:val="006E5C0B"/>
    <w:rsid w:val="006E6238"/>
    <w:rsid w:val="006E6684"/>
    <w:rsid w:val="006E67DB"/>
    <w:rsid w:val="006E718F"/>
    <w:rsid w:val="006E71BC"/>
    <w:rsid w:val="006E72FC"/>
    <w:rsid w:val="006E74BF"/>
    <w:rsid w:val="006E7DE5"/>
    <w:rsid w:val="006E7FC4"/>
    <w:rsid w:val="006F03DE"/>
    <w:rsid w:val="006F041C"/>
    <w:rsid w:val="006F0616"/>
    <w:rsid w:val="006F0781"/>
    <w:rsid w:val="006F079C"/>
    <w:rsid w:val="006F08D5"/>
    <w:rsid w:val="006F0927"/>
    <w:rsid w:val="006F0D4D"/>
    <w:rsid w:val="006F0E8E"/>
    <w:rsid w:val="006F0F34"/>
    <w:rsid w:val="006F0F41"/>
    <w:rsid w:val="006F15D9"/>
    <w:rsid w:val="006F1AC3"/>
    <w:rsid w:val="006F1B96"/>
    <w:rsid w:val="006F1C34"/>
    <w:rsid w:val="006F1D58"/>
    <w:rsid w:val="006F1FFE"/>
    <w:rsid w:val="006F20C6"/>
    <w:rsid w:val="006F24BC"/>
    <w:rsid w:val="006F254E"/>
    <w:rsid w:val="006F25E5"/>
    <w:rsid w:val="006F28F7"/>
    <w:rsid w:val="006F29D0"/>
    <w:rsid w:val="006F2AB2"/>
    <w:rsid w:val="006F312E"/>
    <w:rsid w:val="006F3759"/>
    <w:rsid w:val="006F3A06"/>
    <w:rsid w:val="006F3C2C"/>
    <w:rsid w:val="006F404F"/>
    <w:rsid w:val="006F458C"/>
    <w:rsid w:val="006F4B76"/>
    <w:rsid w:val="006F4C81"/>
    <w:rsid w:val="006F4CC6"/>
    <w:rsid w:val="006F4D73"/>
    <w:rsid w:val="006F5238"/>
    <w:rsid w:val="006F54AD"/>
    <w:rsid w:val="006F54D5"/>
    <w:rsid w:val="006F590D"/>
    <w:rsid w:val="006F5BD7"/>
    <w:rsid w:val="006F5EB1"/>
    <w:rsid w:val="006F60D2"/>
    <w:rsid w:val="006F65E4"/>
    <w:rsid w:val="006F6901"/>
    <w:rsid w:val="006F6907"/>
    <w:rsid w:val="006F6BAD"/>
    <w:rsid w:val="006F6BFB"/>
    <w:rsid w:val="006F707C"/>
    <w:rsid w:val="006F722B"/>
    <w:rsid w:val="006F72AD"/>
    <w:rsid w:val="006F7AFC"/>
    <w:rsid w:val="007001E5"/>
    <w:rsid w:val="007006C2"/>
    <w:rsid w:val="007006E3"/>
    <w:rsid w:val="0070076C"/>
    <w:rsid w:val="00700D95"/>
    <w:rsid w:val="007011E4"/>
    <w:rsid w:val="007015D9"/>
    <w:rsid w:val="00701A62"/>
    <w:rsid w:val="00701AEE"/>
    <w:rsid w:val="00701CBC"/>
    <w:rsid w:val="00701F40"/>
    <w:rsid w:val="007021E8"/>
    <w:rsid w:val="0070291A"/>
    <w:rsid w:val="00702EB4"/>
    <w:rsid w:val="0070367C"/>
    <w:rsid w:val="007037DF"/>
    <w:rsid w:val="00703D61"/>
    <w:rsid w:val="00704046"/>
    <w:rsid w:val="0070424F"/>
    <w:rsid w:val="00704934"/>
    <w:rsid w:val="00704A69"/>
    <w:rsid w:val="00704B20"/>
    <w:rsid w:val="0070547C"/>
    <w:rsid w:val="0070556E"/>
    <w:rsid w:val="007057BA"/>
    <w:rsid w:val="007059CF"/>
    <w:rsid w:val="00705ED8"/>
    <w:rsid w:val="00705EE1"/>
    <w:rsid w:val="0070611F"/>
    <w:rsid w:val="00706218"/>
    <w:rsid w:val="007064E9"/>
    <w:rsid w:val="00706656"/>
    <w:rsid w:val="0070676B"/>
    <w:rsid w:val="007067FE"/>
    <w:rsid w:val="007068C0"/>
    <w:rsid w:val="00706AC2"/>
    <w:rsid w:val="00706BF6"/>
    <w:rsid w:val="00706C82"/>
    <w:rsid w:val="007074A2"/>
    <w:rsid w:val="00707748"/>
    <w:rsid w:val="0070779E"/>
    <w:rsid w:val="00707F93"/>
    <w:rsid w:val="0071013C"/>
    <w:rsid w:val="00710E3E"/>
    <w:rsid w:val="00710E96"/>
    <w:rsid w:val="00710F13"/>
    <w:rsid w:val="00711572"/>
    <w:rsid w:val="0071169C"/>
    <w:rsid w:val="007116C9"/>
    <w:rsid w:val="00711756"/>
    <w:rsid w:val="00711BAF"/>
    <w:rsid w:val="00712562"/>
    <w:rsid w:val="007129B9"/>
    <w:rsid w:val="00712C1C"/>
    <w:rsid w:val="00712FC7"/>
    <w:rsid w:val="0071326E"/>
    <w:rsid w:val="00713309"/>
    <w:rsid w:val="00714196"/>
    <w:rsid w:val="0071473A"/>
    <w:rsid w:val="007148F3"/>
    <w:rsid w:val="0071490B"/>
    <w:rsid w:val="00714985"/>
    <w:rsid w:val="00714A87"/>
    <w:rsid w:val="00714AE8"/>
    <w:rsid w:val="00714B48"/>
    <w:rsid w:val="00714C5D"/>
    <w:rsid w:val="00714DAD"/>
    <w:rsid w:val="007154DA"/>
    <w:rsid w:val="00715723"/>
    <w:rsid w:val="00715B45"/>
    <w:rsid w:val="00715BB2"/>
    <w:rsid w:val="00716628"/>
    <w:rsid w:val="007168CB"/>
    <w:rsid w:val="00716ABB"/>
    <w:rsid w:val="00716D77"/>
    <w:rsid w:val="00716E6D"/>
    <w:rsid w:val="00716EA2"/>
    <w:rsid w:val="00716EA8"/>
    <w:rsid w:val="0071738C"/>
    <w:rsid w:val="00717446"/>
    <w:rsid w:val="00717513"/>
    <w:rsid w:val="00717541"/>
    <w:rsid w:val="00717A50"/>
    <w:rsid w:val="00717E82"/>
    <w:rsid w:val="0072082F"/>
    <w:rsid w:val="00720876"/>
    <w:rsid w:val="007209C6"/>
    <w:rsid w:val="00720A60"/>
    <w:rsid w:val="00721287"/>
    <w:rsid w:val="00721584"/>
    <w:rsid w:val="007216BC"/>
    <w:rsid w:val="00721849"/>
    <w:rsid w:val="007218D8"/>
    <w:rsid w:val="00721D1D"/>
    <w:rsid w:val="00721D3D"/>
    <w:rsid w:val="007220CB"/>
    <w:rsid w:val="00722547"/>
    <w:rsid w:val="00723113"/>
    <w:rsid w:val="007233BF"/>
    <w:rsid w:val="00723665"/>
    <w:rsid w:val="00723911"/>
    <w:rsid w:val="00723D72"/>
    <w:rsid w:val="00723E08"/>
    <w:rsid w:val="007244B7"/>
    <w:rsid w:val="00724514"/>
    <w:rsid w:val="0072453B"/>
    <w:rsid w:val="00724D09"/>
    <w:rsid w:val="00724D6F"/>
    <w:rsid w:val="00724E52"/>
    <w:rsid w:val="00724F70"/>
    <w:rsid w:val="00724F84"/>
    <w:rsid w:val="00725734"/>
    <w:rsid w:val="00725A99"/>
    <w:rsid w:val="00725B06"/>
    <w:rsid w:val="00725BE1"/>
    <w:rsid w:val="00725D78"/>
    <w:rsid w:val="00725DB5"/>
    <w:rsid w:val="00725DC5"/>
    <w:rsid w:val="00725E64"/>
    <w:rsid w:val="0072602D"/>
    <w:rsid w:val="007260F7"/>
    <w:rsid w:val="0072615A"/>
    <w:rsid w:val="00726177"/>
    <w:rsid w:val="007262F3"/>
    <w:rsid w:val="00726ACC"/>
    <w:rsid w:val="00726BE8"/>
    <w:rsid w:val="007272D8"/>
    <w:rsid w:val="00727484"/>
    <w:rsid w:val="00727A44"/>
    <w:rsid w:val="00727A9B"/>
    <w:rsid w:val="00730331"/>
    <w:rsid w:val="00730AB0"/>
    <w:rsid w:val="00730FEE"/>
    <w:rsid w:val="00731674"/>
    <w:rsid w:val="007316BA"/>
    <w:rsid w:val="00731A0F"/>
    <w:rsid w:val="00731AD0"/>
    <w:rsid w:val="00731BC9"/>
    <w:rsid w:val="00731F5F"/>
    <w:rsid w:val="007321D7"/>
    <w:rsid w:val="0073297A"/>
    <w:rsid w:val="00732E03"/>
    <w:rsid w:val="0073343B"/>
    <w:rsid w:val="00734132"/>
    <w:rsid w:val="00734167"/>
    <w:rsid w:val="00734A0B"/>
    <w:rsid w:val="00734AEF"/>
    <w:rsid w:val="00734F52"/>
    <w:rsid w:val="00735048"/>
    <w:rsid w:val="00735885"/>
    <w:rsid w:val="00735972"/>
    <w:rsid w:val="00735A90"/>
    <w:rsid w:val="00735C3D"/>
    <w:rsid w:val="00735ED9"/>
    <w:rsid w:val="00736111"/>
    <w:rsid w:val="007361BE"/>
    <w:rsid w:val="0073641B"/>
    <w:rsid w:val="00736708"/>
    <w:rsid w:val="0073679B"/>
    <w:rsid w:val="00736ABB"/>
    <w:rsid w:val="00736BA7"/>
    <w:rsid w:val="00736BC2"/>
    <w:rsid w:val="00736F1E"/>
    <w:rsid w:val="007373E9"/>
    <w:rsid w:val="00737498"/>
    <w:rsid w:val="0073756F"/>
    <w:rsid w:val="00737C4E"/>
    <w:rsid w:val="00737F78"/>
    <w:rsid w:val="0074002F"/>
    <w:rsid w:val="007401D3"/>
    <w:rsid w:val="007407C5"/>
    <w:rsid w:val="00740808"/>
    <w:rsid w:val="00740B74"/>
    <w:rsid w:val="00740F13"/>
    <w:rsid w:val="00740F9C"/>
    <w:rsid w:val="0074104B"/>
    <w:rsid w:val="00741338"/>
    <w:rsid w:val="007415A3"/>
    <w:rsid w:val="00741BA5"/>
    <w:rsid w:val="00741BCB"/>
    <w:rsid w:val="007422F0"/>
    <w:rsid w:val="00742621"/>
    <w:rsid w:val="007426DA"/>
    <w:rsid w:val="00742CE7"/>
    <w:rsid w:val="007430C8"/>
    <w:rsid w:val="007430F1"/>
    <w:rsid w:val="007433EF"/>
    <w:rsid w:val="0074348E"/>
    <w:rsid w:val="00743520"/>
    <w:rsid w:val="00743F54"/>
    <w:rsid w:val="0074405D"/>
    <w:rsid w:val="007442ED"/>
    <w:rsid w:val="007443E7"/>
    <w:rsid w:val="0074488B"/>
    <w:rsid w:val="00744B97"/>
    <w:rsid w:val="00744CFB"/>
    <w:rsid w:val="0074507C"/>
    <w:rsid w:val="007451F2"/>
    <w:rsid w:val="00745297"/>
    <w:rsid w:val="00745A2B"/>
    <w:rsid w:val="00745A64"/>
    <w:rsid w:val="00745E63"/>
    <w:rsid w:val="0074637A"/>
    <w:rsid w:val="00746BA9"/>
    <w:rsid w:val="00746CDA"/>
    <w:rsid w:val="00746D2D"/>
    <w:rsid w:val="00746E4A"/>
    <w:rsid w:val="00746EB8"/>
    <w:rsid w:val="00747210"/>
    <w:rsid w:val="0074726B"/>
    <w:rsid w:val="0074761F"/>
    <w:rsid w:val="00747631"/>
    <w:rsid w:val="007476CA"/>
    <w:rsid w:val="007477AA"/>
    <w:rsid w:val="00747905"/>
    <w:rsid w:val="00747AE7"/>
    <w:rsid w:val="00747D64"/>
    <w:rsid w:val="00747F46"/>
    <w:rsid w:val="007500D9"/>
    <w:rsid w:val="0075021C"/>
    <w:rsid w:val="00750247"/>
    <w:rsid w:val="0075068F"/>
    <w:rsid w:val="00750B64"/>
    <w:rsid w:val="00750C80"/>
    <w:rsid w:val="00750DEC"/>
    <w:rsid w:val="00750E4E"/>
    <w:rsid w:val="00750F68"/>
    <w:rsid w:val="007517F6"/>
    <w:rsid w:val="0075181A"/>
    <w:rsid w:val="00751861"/>
    <w:rsid w:val="00751903"/>
    <w:rsid w:val="00751D5D"/>
    <w:rsid w:val="00751D71"/>
    <w:rsid w:val="007523A5"/>
    <w:rsid w:val="00752673"/>
    <w:rsid w:val="0075293B"/>
    <w:rsid w:val="00752C2E"/>
    <w:rsid w:val="00752DA0"/>
    <w:rsid w:val="00753397"/>
    <w:rsid w:val="00753B08"/>
    <w:rsid w:val="00753BAF"/>
    <w:rsid w:val="00753D3F"/>
    <w:rsid w:val="00753D99"/>
    <w:rsid w:val="007541ED"/>
    <w:rsid w:val="00754287"/>
    <w:rsid w:val="007546B7"/>
    <w:rsid w:val="00754A2A"/>
    <w:rsid w:val="00754B71"/>
    <w:rsid w:val="00754CB8"/>
    <w:rsid w:val="00754D72"/>
    <w:rsid w:val="0075533C"/>
    <w:rsid w:val="007553AA"/>
    <w:rsid w:val="0075561A"/>
    <w:rsid w:val="007556E9"/>
    <w:rsid w:val="007557D4"/>
    <w:rsid w:val="00755B35"/>
    <w:rsid w:val="00755B6A"/>
    <w:rsid w:val="00755C23"/>
    <w:rsid w:val="00755D1F"/>
    <w:rsid w:val="00756015"/>
    <w:rsid w:val="0075607D"/>
    <w:rsid w:val="00756167"/>
    <w:rsid w:val="007561FF"/>
    <w:rsid w:val="00756201"/>
    <w:rsid w:val="00756DA8"/>
    <w:rsid w:val="00756DBC"/>
    <w:rsid w:val="00756EEF"/>
    <w:rsid w:val="007572D6"/>
    <w:rsid w:val="00757B2E"/>
    <w:rsid w:val="00757C77"/>
    <w:rsid w:val="00757D5E"/>
    <w:rsid w:val="00757D65"/>
    <w:rsid w:val="0076014F"/>
    <w:rsid w:val="00760233"/>
    <w:rsid w:val="00760726"/>
    <w:rsid w:val="0076072E"/>
    <w:rsid w:val="00760912"/>
    <w:rsid w:val="00760D44"/>
    <w:rsid w:val="00760EAF"/>
    <w:rsid w:val="00761090"/>
    <w:rsid w:val="007613BE"/>
    <w:rsid w:val="00761726"/>
    <w:rsid w:val="00761DD4"/>
    <w:rsid w:val="00762263"/>
    <w:rsid w:val="0076256A"/>
    <w:rsid w:val="007627C9"/>
    <w:rsid w:val="007629E1"/>
    <w:rsid w:val="00762C66"/>
    <w:rsid w:val="00762F42"/>
    <w:rsid w:val="0076377A"/>
    <w:rsid w:val="0076386D"/>
    <w:rsid w:val="007639EB"/>
    <w:rsid w:val="00763B62"/>
    <w:rsid w:val="00763D08"/>
    <w:rsid w:val="00763E37"/>
    <w:rsid w:val="00763E64"/>
    <w:rsid w:val="0076404C"/>
    <w:rsid w:val="007642FA"/>
    <w:rsid w:val="0076447D"/>
    <w:rsid w:val="007644D9"/>
    <w:rsid w:val="00764702"/>
    <w:rsid w:val="00764BA6"/>
    <w:rsid w:val="00764E4A"/>
    <w:rsid w:val="00764EB5"/>
    <w:rsid w:val="00764F47"/>
    <w:rsid w:val="0076592A"/>
    <w:rsid w:val="00765BAF"/>
    <w:rsid w:val="007660F2"/>
    <w:rsid w:val="007661CA"/>
    <w:rsid w:val="00766836"/>
    <w:rsid w:val="007672E8"/>
    <w:rsid w:val="0076743E"/>
    <w:rsid w:val="007674F8"/>
    <w:rsid w:val="00767806"/>
    <w:rsid w:val="00767896"/>
    <w:rsid w:val="007678C0"/>
    <w:rsid w:val="00767941"/>
    <w:rsid w:val="007679AA"/>
    <w:rsid w:val="00767ACC"/>
    <w:rsid w:val="00767C48"/>
    <w:rsid w:val="0077022A"/>
    <w:rsid w:val="007703FE"/>
    <w:rsid w:val="0077042E"/>
    <w:rsid w:val="00770A09"/>
    <w:rsid w:val="00770C75"/>
    <w:rsid w:val="00770FF2"/>
    <w:rsid w:val="007710AF"/>
    <w:rsid w:val="00771178"/>
    <w:rsid w:val="0077133A"/>
    <w:rsid w:val="00771981"/>
    <w:rsid w:val="00771992"/>
    <w:rsid w:val="00771E90"/>
    <w:rsid w:val="007727AB"/>
    <w:rsid w:val="00772BFB"/>
    <w:rsid w:val="00772C63"/>
    <w:rsid w:val="00772CFA"/>
    <w:rsid w:val="00772D95"/>
    <w:rsid w:val="00772DB7"/>
    <w:rsid w:val="00772FD8"/>
    <w:rsid w:val="00773291"/>
    <w:rsid w:val="00773A5E"/>
    <w:rsid w:val="00774152"/>
    <w:rsid w:val="007746E2"/>
    <w:rsid w:val="00775276"/>
    <w:rsid w:val="00775740"/>
    <w:rsid w:val="00775754"/>
    <w:rsid w:val="00775A7D"/>
    <w:rsid w:val="00775E80"/>
    <w:rsid w:val="007762F5"/>
    <w:rsid w:val="00776BC8"/>
    <w:rsid w:val="007777D3"/>
    <w:rsid w:val="0077789C"/>
    <w:rsid w:val="007801F5"/>
    <w:rsid w:val="0078037F"/>
    <w:rsid w:val="00780455"/>
    <w:rsid w:val="00780B69"/>
    <w:rsid w:val="00780F14"/>
    <w:rsid w:val="00780F30"/>
    <w:rsid w:val="00781BED"/>
    <w:rsid w:val="00781E59"/>
    <w:rsid w:val="00782282"/>
    <w:rsid w:val="0078285D"/>
    <w:rsid w:val="00782A39"/>
    <w:rsid w:val="00782E79"/>
    <w:rsid w:val="00782ED7"/>
    <w:rsid w:val="007831EC"/>
    <w:rsid w:val="00783300"/>
    <w:rsid w:val="007836FE"/>
    <w:rsid w:val="00783936"/>
    <w:rsid w:val="0078399D"/>
    <w:rsid w:val="00783A64"/>
    <w:rsid w:val="0078478C"/>
    <w:rsid w:val="007851B6"/>
    <w:rsid w:val="00785A60"/>
    <w:rsid w:val="00785CDE"/>
    <w:rsid w:val="00785D50"/>
    <w:rsid w:val="00785E2A"/>
    <w:rsid w:val="0078604B"/>
    <w:rsid w:val="0078623D"/>
    <w:rsid w:val="007865D4"/>
    <w:rsid w:val="0078705F"/>
    <w:rsid w:val="00787094"/>
    <w:rsid w:val="00787309"/>
    <w:rsid w:val="0078778B"/>
    <w:rsid w:val="0078780C"/>
    <w:rsid w:val="00787FBE"/>
    <w:rsid w:val="0079012D"/>
    <w:rsid w:val="0079034E"/>
    <w:rsid w:val="007904CB"/>
    <w:rsid w:val="007904D8"/>
    <w:rsid w:val="0079081D"/>
    <w:rsid w:val="00790E8A"/>
    <w:rsid w:val="007910C1"/>
    <w:rsid w:val="0079146F"/>
    <w:rsid w:val="00791501"/>
    <w:rsid w:val="00791616"/>
    <w:rsid w:val="00791B98"/>
    <w:rsid w:val="0079221C"/>
    <w:rsid w:val="0079243F"/>
    <w:rsid w:val="007925EB"/>
    <w:rsid w:val="00792889"/>
    <w:rsid w:val="0079321E"/>
    <w:rsid w:val="0079376A"/>
    <w:rsid w:val="00793A1B"/>
    <w:rsid w:val="00793B8D"/>
    <w:rsid w:val="00794455"/>
    <w:rsid w:val="007945A2"/>
    <w:rsid w:val="007956D2"/>
    <w:rsid w:val="00795D0E"/>
    <w:rsid w:val="00795FE9"/>
    <w:rsid w:val="00796014"/>
    <w:rsid w:val="00796631"/>
    <w:rsid w:val="0079686C"/>
    <w:rsid w:val="00796993"/>
    <w:rsid w:val="007969C5"/>
    <w:rsid w:val="00796C87"/>
    <w:rsid w:val="00796F76"/>
    <w:rsid w:val="00797A4D"/>
    <w:rsid w:val="00797A6C"/>
    <w:rsid w:val="00797CB2"/>
    <w:rsid w:val="00797CFA"/>
    <w:rsid w:val="00797DD2"/>
    <w:rsid w:val="00797F1A"/>
    <w:rsid w:val="007A0088"/>
    <w:rsid w:val="007A06C9"/>
    <w:rsid w:val="007A0CA4"/>
    <w:rsid w:val="007A0D6F"/>
    <w:rsid w:val="007A1067"/>
    <w:rsid w:val="007A1327"/>
    <w:rsid w:val="007A136E"/>
    <w:rsid w:val="007A14FE"/>
    <w:rsid w:val="007A164E"/>
    <w:rsid w:val="007A20BE"/>
    <w:rsid w:val="007A21B1"/>
    <w:rsid w:val="007A2455"/>
    <w:rsid w:val="007A293C"/>
    <w:rsid w:val="007A2C4C"/>
    <w:rsid w:val="007A2DED"/>
    <w:rsid w:val="007A2E5B"/>
    <w:rsid w:val="007A30FD"/>
    <w:rsid w:val="007A3110"/>
    <w:rsid w:val="007A338E"/>
    <w:rsid w:val="007A3E3F"/>
    <w:rsid w:val="007A3F08"/>
    <w:rsid w:val="007A3F33"/>
    <w:rsid w:val="007A4281"/>
    <w:rsid w:val="007A4774"/>
    <w:rsid w:val="007A4A51"/>
    <w:rsid w:val="007A4D95"/>
    <w:rsid w:val="007A52C2"/>
    <w:rsid w:val="007A5372"/>
    <w:rsid w:val="007A57E8"/>
    <w:rsid w:val="007A59C9"/>
    <w:rsid w:val="007A5A6E"/>
    <w:rsid w:val="007A5AD3"/>
    <w:rsid w:val="007A5BA2"/>
    <w:rsid w:val="007A5E68"/>
    <w:rsid w:val="007A5FA7"/>
    <w:rsid w:val="007A6322"/>
    <w:rsid w:val="007A63F6"/>
    <w:rsid w:val="007A6BCF"/>
    <w:rsid w:val="007A6F21"/>
    <w:rsid w:val="007A74ED"/>
    <w:rsid w:val="007A7578"/>
    <w:rsid w:val="007A77DD"/>
    <w:rsid w:val="007A780C"/>
    <w:rsid w:val="007A7B77"/>
    <w:rsid w:val="007A7D6C"/>
    <w:rsid w:val="007A7E3E"/>
    <w:rsid w:val="007A7F7E"/>
    <w:rsid w:val="007B0207"/>
    <w:rsid w:val="007B0218"/>
    <w:rsid w:val="007B02A6"/>
    <w:rsid w:val="007B05FD"/>
    <w:rsid w:val="007B0DC1"/>
    <w:rsid w:val="007B0FAB"/>
    <w:rsid w:val="007B1271"/>
    <w:rsid w:val="007B138F"/>
    <w:rsid w:val="007B15A8"/>
    <w:rsid w:val="007B18CB"/>
    <w:rsid w:val="007B1A22"/>
    <w:rsid w:val="007B1A4A"/>
    <w:rsid w:val="007B1C8D"/>
    <w:rsid w:val="007B1CD6"/>
    <w:rsid w:val="007B2263"/>
    <w:rsid w:val="007B22AF"/>
    <w:rsid w:val="007B2964"/>
    <w:rsid w:val="007B29F0"/>
    <w:rsid w:val="007B2FAA"/>
    <w:rsid w:val="007B343E"/>
    <w:rsid w:val="007B348E"/>
    <w:rsid w:val="007B3514"/>
    <w:rsid w:val="007B377A"/>
    <w:rsid w:val="007B3AEF"/>
    <w:rsid w:val="007B3BBD"/>
    <w:rsid w:val="007B3BE9"/>
    <w:rsid w:val="007B3D17"/>
    <w:rsid w:val="007B3F33"/>
    <w:rsid w:val="007B4555"/>
    <w:rsid w:val="007B494C"/>
    <w:rsid w:val="007B5075"/>
    <w:rsid w:val="007B51D9"/>
    <w:rsid w:val="007B5282"/>
    <w:rsid w:val="007B6149"/>
    <w:rsid w:val="007B641E"/>
    <w:rsid w:val="007B6482"/>
    <w:rsid w:val="007B64D9"/>
    <w:rsid w:val="007B6709"/>
    <w:rsid w:val="007B6D48"/>
    <w:rsid w:val="007B6D79"/>
    <w:rsid w:val="007B6FF5"/>
    <w:rsid w:val="007B77BC"/>
    <w:rsid w:val="007B7A97"/>
    <w:rsid w:val="007B7B3A"/>
    <w:rsid w:val="007B7F6F"/>
    <w:rsid w:val="007C018D"/>
    <w:rsid w:val="007C0488"/>
    <w:rsid w:val="007C0E68"/>
    <w:rsid w:val="007C1265"/>
    <w:rsid w:val="007C14FC"/>
    <w:rsid w:val="007C152E"/>
    <w:rsid w:val="007C1605"/>
    <w:rsid w:val="007C1658"/>
    <w:rsid w:val="007C185C"/>
    <w:rsid w:val="007C19C5"/>
    <w:rsid w:val="007C1A3D"/>
    <w:rsid w:val="007C2C1B"/>
    <w:rsid w:val="007C2C9E"/>
    <w:rsid w:val="007C2F66"/>
    <w:rsid w:val="007C30DA"/>
    <w:rsid w:val="007C3239"/>
    <w:rsid w:val="007C32CD"/>
    <w:rsid w:val="007C35AE"/>
    <w:rsid w:val="007C3902"/>
    <w:rsid w:val="007C3BEE"/>
    <w:rsid w:val="007C4034"/>
    <w:rsid w:val="007C40D8"/>
    <w:rsid w:val="007C4272"/>
    <w:rsid w:val="007C4720"/>
    <w:rsid w:val="007C47BB"/>
    <w:rsid w:val="007C4EB8"/>
    <w:rsid w:val="007C4F81"/>
    <w:rsid w:val="007C56AF"/>
    <w:rsid w:val="007C5703"/>
    <w:rsid w:val="007C5A0E"/>
    <w:rsid w:val="007C5B11"/>
    <w:rsid w:val="007C5CD9"/>
    <w:rsid w:val="007C64C0"/>
    <w:rsid w:val="007C66B7"/>
    <w:rsid w:val="007C67BB"/>
    <w:rsid w:val="007C68FF"/>
    <w:rsid w:val="007C6A1A"/>
    <w:rsid w:val="007C6AE9"/>
    <w:rsid w:val="007C6C10"/>
    <w:rsid w:val="007C6EB0"/>
    <w:rsid w:val="007C6F37"/>
    <w:rsid w:val="007C706F"/>
    <w:rsid w:val="007C7174"/>
    <w:rsid w:val="007C7595"/>
    <w:rsid w:val="007C79FE"/>
    <w:rsid w:val="007C7BF9"/>
    <w:rsid w:val="007C7F25"/>
    <w:rsid w:val="007C7F27"/>
    <w:rsid w:val="007D0692"/>
    <w:rsid w:val="007D06C2"/>
    <w:rsid w:val="007D0EB5"/>
    <w:rsid w:val="007D1013"/>
    <w:rsid w:val="007D19C0"/>
    <w:rsid w:val="007D1BF0"/>
    <w:rsid w:val="007D1D55"/>
    <w:rsid w:val="007D1DDD"/>
    <w:rsid w:val="007D1E01"/>
    <w:rsid w:val="007D2294"/>
    <w:rsid w:val="007D22C4"/>
    <w:rsid w:val="007D2376"/>
    <w:rsid w:val="007D2394"/>
    <w:rsid w:val="007D285B"/>
    <w:rsid w:val="007D289C"/>
    <w:rsid w:val="007D2934"/>
    <w:rsid w:val="007D2B4D"/>
    <w:rsid w:val="007D309B"/>
    <w:rsid w:val="007D310D"/>
    <w:rsid w:val="007D3978"/>
    <w:rsid w:val="007D39B7"/>
    <w:rsid w:val="007D3AED"/>
    <w:rsid w:val="007D3E68"/>
    <w:rsid w:val="007D40B7"/>
    <w:rsid w:val="007D4154"/>
    <w:rsid w:val="007D42C5"/>
    <w:rsid w:val="007D44DD"/>
    <w:rsid w:val="007D4573"/>
    <w:rsid w:val="007D47A4"/>
    <w:rsid w:val="007D47E0"/>
    <w:rsid w:val="007D48E0"/>
    <w:rsid w:val="007D49B9"/>
    <w:rsid w:val="007D4CB4"/>
    <w:rsid w:val="007D5315"/>
    <w:rsid w:val="007D5418"/>
    <w:rsid w:val="007D5540"/>
    <w:rsid w:val="007D55C4"/>
    <w:rsid w:val="007D562A"/>
    <w:rsid w:val="007D56C8"/>
    <w:rsid w:val="007D5949"/>
    <w:rsid w:val="007D61A5"/>
    <w:rsid w:val="007D61F6"/>
    <w:rsid w:val="007D62AE"/>
    <w:rsid w:val="007D66BA"/>
    <w:rsid w:val="007D6B35"/>
    <w:rsid w:val="007D6CD0"/>
    <w:rsid w:val="007D6DF3"/>
    <w:rsid w:val="007D6EED"/>
    <w:rsid w:val="007D6FCD"/>
    <w:rsid w:val="007D7081"/>
    <w:rsid w:val="007D73A5"/>
    <w:rsid w:val="007D750B"/>
    <w:rsid w:val="007D7CF2"/>
    <w:rsid w:val="007D7E9D"/>
    <w:rsid w:val="007E0352"/>
    <w:rsid w:val="007E0ED4"/>
    <w:rsid w:val="007E0F8C"/>
    <w:rsid w:val="007E113B"/>
    <w:rsid w:val="007E1BE0"/>
    <w:rsid w:val="007E1C70"/>
    <w:rsid w:val="007E210C"/>
    <w:rsid w:val="007E21E2"/>
    <w:rsid w:val="007E3193"/>
    <w:rsid w:val="007E3A28"/>
    <w:rsid w:val="007E3AA4"/>
    <w:rsid w:val="007E3BE4"/>
    <w:rsid w:val="007E3C95"/>
    <w:rsid w:val="007E407B"/>
    <w:rsid w:val="007E4202"/>
    <w:rsid w:val="007E46C7"/>
    <w:rsid w:val="007E4ADF"/>
    <w:rsid w:val="007E4C24"/>
    <w:rsid w:val="007E4CAA"/>
    <w:rsid w:val="007E4D83"/>
    <w:rsid w:val="007E4EA2"/>
    <w:rsid w:val="007E515F"/>
    <w:rsid w:val="007E5448"/>
    <w:rsid w:val="007E5AD3"/>
    <w:rsid w:val="007E5F26"/>
    <w:rsid w:val="007E603D"/>
    <w:rsid w:val="007E60F5"/>
    <w:rsid w:val="007E6895"/>
    <w:rsid w:val="007E68CF"/>
    <w:rsid w:val="007E69F1"/>
    <w:rsid w:val="007E6B47"/>
    <w:rsid w:val="007E70C5"/>
    <w:rsid w:val="007E7775"/>
    <w:rsid w:val="007E77A2"/>
    <w:rsid w:val="007E7F93"/>
    <w:rsid w:val="007F03F9"/>
    <w:rsid w:val="007F0683"/>
    <w:rsid w:val="007F0D61"/>
    <w:rsid w:val="007F0E4C"/>
    <w:rsid w:val="007F12A1"/>
    <w:rsid w:val="007F1628"/>
    <w:rsid w:val="007F16FE"/>
    <w:rsid w:val="007F1C20"/>
    <w:rsid w:val="007F1D45"/>
    <w:rsid w:val="007F216C"/>
    <w:rsid w:val="007F2439"/>
    <w:rsid w:val="007F2AA0"/>
    <w:rsid w:val="007F2C59"/>
    <w:rsid w:val="007F2FE1"/>
    <w:rsid w:val="007F30D9"/>
    <w:rsid w:val="007F3230"/>
    <w:rsid w:val="007F3657"/>
    <w:rsid w:val="007F3732"/>
    <w:rsid w:val="007F3743"/>
    <w:rsid w:val="007F38FF"/>
    <w:rsid w:val="007F39C9"/>
    <w:rsid w:val="007F3B15"/>
    <w:rsid w:val="007F408B"/>
    <w:rsid w:val="007F42A7"/>
    <w:rsid w:val="007F43FD"/>
    <w:rsid w:val="007F4483"/>
    <w:rsid w:val="007F4BAF"/>
    <w:rsid w:val="007F4C3B"/>
    <w:rsid w:val="007F4E28"/>
    <w:rsid w:val="007F519B"/>
    <w:rsid w:val="007F56F0"/>
    <w:rsid w:val="007F62FA"/>
    <w:rsid w:val="007F6585"/>
    <w:rsid w:val="007F6B7B"/>
    <w:rsid w:val="007F6D05"/>
    <w:rsid w:val="007F6DDE"/>
    <w:rsid w:val="007F74BE"/>
    <w:rsid w:val="007F7B27"/>
    <w:rsid w:val="007F7F5A"/>
    <w:rsid w:val="0080012D"/>
    <w:rsid w:val="00800149"/>
    <w:rsid w:val="0080033B"/>
    <w:rsid w:val="00800777"/>
    <w:rsid w:val="00800A6B"/>
    <w:rsid w:val="00800B1F"/>
    <w:rsid w:val="00800FF4"/>
    <w:rsid w:val="00801274"/>
    <w:rsid w:val="008013CA"/>
    <w:rsid w:val="00801760"/>
    <w:rsid w:val="008022AB"/>
    <w:rsid w:val="0080284C"/>
    <w:rsid w:val="00802AED"/>
    <w:rsid w:val="00802F61"/>
    <w:rsid w:val="008030AC"/>
    <w:rsid w:val="00803298"/>
    <w:rsid w:val="00803683"/>
    <w:rsid w:val="0080390D"/>
    <w:rsid w:val="0080395A"/>
    <w:rsid w:val="00803B60"/>
    <w:rsid w:val="008041FA"/>
    <w:rsid w:val="008042C2"/>
    <w:rsid w:val="008046F6"/>
    <w:rsid w:val="00804992"/>
    <w:rsid w:val="00804A4A"/>
    <w:rsid w:val="00804AD6"/>
    <w:rsid w:val="00804BCC"/>
    <w:rsid w:val="008056EC"/>
    <w:rsid w:val="00805753"/>
    <w:rsid w:val="00805784"/>
    <w:rsid w:val="008058C2"/>
    <w:rsid w:val="00805A5B"/>
    <w:rsid w:val="00805AF2"/>
    <w:rsid w:val="00805C25"/>
    <w:rsid w:val="00806004"/>
    <w:rsid w:val="008062DD"/>
    <w:rsid w:val="00806528"/>
    <w:rsid w:val="00806746"/>
    <w:rsid w:val="00806E89"/>
    <w:rsid w:val="008071A2"/>
    <w:rsid w:val="00807359"/>
    <w:rsid w:val="0080775E"/>
    <w:rsid w:val="00807795"/>
    <w:rsid w:val="00807A63"/>
    <w:rsid w:val="00807BF4"/>
    <w:rsid w:val="00807EAA"/>
    <w:rsid w:val="0081014A"/>
    <w:rsid w:val="0081057A"/>
    <w:rsid w:val="00810593"/>
    <w:rsid w:val="0081071E"/>
    <w:rsid w:val="00810A22"/>
    <w:rsid w:val="00810B6E"/>
    <w:rsid w:val="00810B88"/>
    <w:rsid w:val="00810ED0"/>
    <w:rsid w:val="00811286"/>
    <w:rsid w:val="00811C34"/>
    <w:rsid w:val="0081200D"/>
    <w:rsid w:val="00812191"/>
    <w:rsid w:val="008125CC"/>
    <w:rsid w:val="00812B25"/>
    <w:rsid w:val="00812D97"/>
    <w:rsid w:val="0081315D"/>
    <w:rsid w:val="008131D6"/>
    <w:rsid w:val="0081339A"/>
    <w:rsid w:val="0081353F"/>
    <w:rsid w:val="00813725"/>
    <w:rsid w:val="00813795"/>
    <w:rsid w:val="008137B5"/>
    <w:rsid w:val="00813B75"/>
    <w:rsid w:val="00813EE1"/>
    <w:rsid w:val="0081400A"/>
    <w:rsid w:val="008147E4"/>
    <w:rsid w:val="008148D6"/>
    <w:rsid w:val="00814EED"/>
    <w:rsid w:val="00814F89"/>
    <w:rsid w:val="008150FD"/>
    <w:rsid w:val="00815399"/>
    <w:rsid w:val="00815459"/>
    <w:rsid w:val="00815896"/>
    <w:rsid w:val="00815A8A"/>
    <w:rsid w:val="008164FA"/>
    <w:rsid w:val="0081673B"/>
    <w:rsid w:val="00816C78"/>
    <w:rsid w:val="00816FF2"/>
    <w:rsid w:val="00817065"/>
    <w:rsid w:val="008170E6"/>
    <w:rsid w:val="008171F8"/>
    <w:rsid w:val="008177B5"/>
    <w:rsid w:val="00817C59"/>
    <w:rsid w:val="00817E1A"/>
    <w:rsid w:val="00820ACB"/>
    <w:rsid w:val="00820E6C"/>
    <w:rsid w:val="008212DD"/>
    <w:rsid w:val="0082133F"/>
    <w:rsid w:val="00821357"/>
    <w:rsid w:val="00821383"/>
    <w:rsid w:val="00821443"/>
    <w:rsid w:val="008216F4"/>
    <w:rsid w:val="0082238B"/>
    <w:rsid w:val="00822440"/>
    <w:rsid w:val="00822587"/>
    <w:rsid w:val="0082296C"/>
    <w:rsid w:val="00822AEB"/>
    <w:rsid w:val="00822C80"/>
    <w:rsid w:val="00822C90"/>
    <w:rsid w:val="00822E20"/>
    <w:rsid w:val="00823240"/>
    <w:rsid w:val="00823578"/>
    <w:rsid w:val="008239E2"/>
    <w:rsid w:val="00823DD0"/>
    <w:rsid w:val="00823EAE"/>
    <w:rsid w:val="00824521"/>
    <w:rsid w:val="00824A66"/>
    <w:rsid w:val="00824A87"/>
    <w:rsid w:val="00824C19"/>
    <w:rsid w:val="00824D0A"/>
    <w:rsid w:val="00824F00"/>
    <w:rsid w:val="008257FC"/>
    <w:rsid w:val="008258D7"/>
    <w:rsid w:val="0082590F"/>
    <w:rsid w:val="00825E14"/>
    <w:rsid w:val="00826058"/>
    <w:rsid w:val="00826B5F"/>
    <w:rsid w:val="00826B7A"/>
    <w:rsid w:val="00826CE2"/>
    <w:rsid w:val="008270AD"/>
    <w:rsid w:val="0082728A"/>
    <w:rsid w:val="00827445"/>
    <w:rsid w:val="008277BE"/>
    <w:rsid w:val="00827A8F"/>
    <w:rsid w:val="00827C30"/>
    <w:rsid w:val="00827EC9"/>
    <w:rsid w:val="00827FB0"/>
    <w:rsid w:val="0083023E"/>
    <w:rsid w:val="00830439"/>
    <w:rsid w:val="00830AC9"/>
    <w:rsid w:val="008311B5"/>
    <w:rsid w:val="0083124C"/>
    <w:rsid w:val="00831794"/>
    <w:rsid w:val="008319DB"/>
    <w:rsid w:val="00831C48"/>
    <w:rsid w:val="0083218D"/>
    <w:rsid w:val="0083220F"/>
    <w:rsid w:val="00832215"/>
    <w:rsid w:val="0083253B"/>
    <w:rsid w:val="00832AD1"/>
    <w:rsid w:val="00832C1D"/>
    <w:rsid w:val="0083308C"/>
    <w:rsid w:val="0083324D"/>
    <w:rsid w:val="00833403"/>
    <w:rsid w:val="00833A77"/>
    <w:rsid w:val="00833D5F"/>
    <w:rsid w:val="008342DE"/>
    <w:rsid w:val="00834492"/>
    <w:rsid w:val="008346CE"/>
    <w:rsid w:val="008348DB"/>
    <w:rsid w:val="00835045"/>
    <w:rsid w:val="0083504B"/>
    <w:rsid w:val="008351FA"/>
    <w:rsid w:val="008356B3"/>
    <w:rsid w:val="008357BB"/>
    <w:rsid w:val="00835959"/>
    <w:rsid w:val="00835D71"/>
    <w:rsid w:val="008360FF"/>
    <w:rsid w:val="00836408"/>
    <w:rsid w:val="00836686"/>
    <w:rsid w:val="00836B8D"/>
    <w:rsid w:val="0083747D"/>
    <w:rsid w:val="00837545"/>
    <w:rsid w:val="00837A72"/>
    <w:rsid w:val="00837CE4"/>
    <w:rsid w:val="008401CB"/>
    <w:rsid w:val="0084058C"/>
    <w:rsid w:val="008406F5"/>
    <w:rsid w:val="008408B4"/>
    <w:rsid w:val="00840C42"/>
    <w:rsid w:val="00840F2F"/>
    <w:rsid w:val="008411C2"/>
    <w:rsid w:val="00841434"/>
    <w:rsid w:val="00841637"/>
    <w:rsid w:val="00841655"/>
    <w:rsid w:val="00841BAB"/>
    <w:rsid w:val="00841DB4"/>
    <w:rsid w:val="008421DA"/>
    <w:rsid w:val="0084225F"/>
    <w:rsid w:val="00842573"/>
    <w:rsid w:val="0084271E"/>
    <w:rsid w:val="00842753"/>
    <w:rsid w:val="00842EF9"/>
    <w:rsid w:val="00843442"/>
    <w:rsid w:val="00843993"/>
    <w:rsid w:val="008445F5"/>
    <w:rsid w:val="00844AA5"/>
    <w:rsid w:val="00844E20"/>
    <w:rsid w:val="0084542A"/>
    <w:rsid w:val="0084544B"/>
    <w:rsid w:val="00845614"/>
    <w:rsid w:val="00845848"/>
    <w:rsid w:val="00846560"/>
    <w:rsid w:val="00846A38"/>
    <w:rsid w:val="00846D58"/>
    <w:rsid w:val="00846E41"/>
    <w:rsid w:val="008470E5"/>
    <w:rsid w:val="008471EA"/>
    <w:rsid w:val="00847B72"/>
    <w:rsid w:val="00847D3E"/>
    <w:rsid w:val="00847E14"/>
    <w:rsid w:val="00847F21"/>
    <w:rsid w:val="008503DB"/>
    <w:rsid w:val="0085046C"/>
    <w:rsid w:val="00850552"/>
    <w:rsid w:val="008506B9"/>
    <w:rsid w:val="00850D23"/>
    <w:rsid w:val="00850E41"/>
    <w:rsid w:val="00850E7D"/>
    <w:rsid w:val="00851116"/>
    <w:rsid w:val="0085129B"/>
    <w:rsid w:val="0085138C"/>
    <w:rsid w:val="00851725"/>
    <w:rsid w:val="0085178F"/>
    <w:rsid w:val="00851A14"/>
    <w:rsid w:val="00851ACE"/>
    <w:rsid w:val="00851BE9"/>
    <w:rsid w:val="00851D2C"/>
    <w:rsid w:val="00851DD4"/>
    <w:rsid w:val="00851E47"/>
    <w:rsid w:val="00851FC1"/>
    <w:rsid w:val="0085253F"/>
    <w:rsid w:val="00852B56"/>
    <w:rsid w:val="00852FD4"/>
    <w:rsid w:val="00853181"/>
    <w:rsid w:val="008532AA"/>
    <w:rsid w:val="00853316"/>
    <w:rsid w:val="0085353E"/>
    <w:rsid w:val="00853623"/>
    <w:rsid w:val="0085373F"/>
    <w:rsid w:val="0085449F"/>
    <w:rsid w:val="008545F3"/>
    <w:rsid w:val="0085461A"/>
    <w:rsid w:val="0085475E"/>
    <w:rsid w:val="0085517C"/>
    <w:rsid w:val="00855214"/>
    <w:rsid w:val="008553FF"/>
    <w:rsid w:val="00855473"/>
    <w:rsid w:val="00855731"/>
    <w:rsid w:val="0085596D"/>
    <w:rsid w:val="008560CC"/>
    <w:rsid w:val="008561CB"/>
    <w:rsid w:val="008562E8"/>
    <w:rsid w:val="008566B6"/>
    <w:rsid w:val="008567C6"/>
    <w:rsid w:val="008567E3"/>
    <w:rsid w:val="00856D36"/>
    <w:rsid w:val="00856DFA"/>
    <w:rsid w:val="00856EA0"/>
    <w:rsid w:val="00856F6C"/>
    <w:rsid w:val="00856F77"/>
    <w:rsid w:val="00857068"/>
    <w:rsid w:val="008574E6"/>
    <w:rsid w:val="00857A7E"/>
    <w:rsid w:val="00857BE2"/>
    <w:rsid w:val="00857CA2"/>
    <w:rsid w:val="00857D66"/>
    <w:rsid w:val="00857DB8"/>
    <w:rsid w:val="008602B0"/>
    <w:rsid w:val="00860643"/>
    <w:rsid w:val="00860A5E"/>
    <w:rsid w:val="00860B6B"/>
    <w:rsid w:val="00860B76"/>
    <w:rsid w:val="00860D51"/>
    <w:rsid w:val="00860ED5"/>
    <w:rsid w:val="008612D8"/>
    <w:rsid w:val="00861362"/>
    <w:rsid w:val="008619CF"/>
    <w:rsid w:val="00861A26"/>
    <w:rsid w:val="00861AEF"/>
    <w:rsid w:val="008622BF"/>
    <w:rsid w:val="008623A3"/>
    <w:rsid w:val="00862857"/>
    <w:rsid w:val="00862A6F"/>
    <w:rsid w:val="00862C0E"/>
    <w:rsid w:val="00862F25"/>
    <w:rsid w:val="008631C4"/>
    <w:rsid w:val="008632A9"/>
    <w:rsid w:val="0086354F"/>
    <w:rsid w:val="00863E75"/>
    <w:rsid w:val="00863FBE"/>
    <w:rsid w:val="00864551"/>
    <w:rsid w:val="00864685"/>
    <w:rsid w:val="0086468D"/>
    <w:rsid w:val="008652C2"/>
    <w:rsid w:val="0086541C"/>
    <w:rsid w:val="008660CA"/>
    <w:rsid w:val="008664AE"/>
    <w:rsid w:val="00866544"/>
    <w:rsid w:val="0086684A"/>
    <w:rsid w:val="00866AD1"/>
    <w:rsid w:val="00866C56"/>
    <w:rsid w:val="00866CF2"/>
    <w:rsid w:val="00866E4E"/>
    <w:rsid w:val="008670F4"/>
    <w:rsid w:val="008676B2"/>
    <w:rsid w:val="008678AC"/>
    <w:rsid w:val="00867D41"/>
    <w:rsid w:val="00867E0E"/>
    <w:rsid w:val="00867FD5"/>
    <w:rsid w:val="008702B3"/>
    <w:rsid w:val="00870408"/>
    <w:rsid w:val="00870578"/>
    <w:rsid w:val="008708A9"/>
    <w:rsid w:val="00870C41"/>
    <w:rsid w:val="00870ED5"/>
    <w:rsid w:val="00870EEF"/>
    <w:rsid w:val="0087175D"/>
    <w:rsid w:val="00871A16"/>
    <w:rsid w:val="00871A9B"/>
    <w:rsid w:val="00871D41"/>
    <w:rsid w:val="00872223"/>
    <w:rsid w:val="00872807"/>
    <w:rsid w:val="00872DF7"/>
    <w:rsid w:val="00872FC5"/>
    <w:rsid w:val="00873698"/>
    <w:rsid w:val="00873815"/>
    <w:rsid w:val="0087386E"/>
    <w:rsid w:val="00873A81"/>
    <w:rsid w:val="00873B84"/>
    <w:rsid w:val="00873BCD"/>
    <w:rsid w:val="00873C28"/>
    <w:rsid w:val="00873C7F"/>
    <w:rsid w:val="00873CF2"/>
    <w:rsid w:val="008746C9"/>
    <w:rsid w:val="00874A07"/>
    <w:rsid w:val="00874A5D"/>
    <w:rsid w:val="00874C00"/>
    <w:rsid w:val="00874DF5"/>
    <w:rsid w:val="008752B4"/>
    <w:rsid w:val="00875896"/>
    <w:rsid w:val="00875B51"/>
    <w:rsid w:val="00875CB6"/>
    <w:rsid w:val="0087610F"/>
    <w:rsid w:val="00876422"/>
    <w:rsid w:val="00876602"/>
    <w:rsid w:val="008767A0"/>
    <w:rsid w:val="00876ABF"/>
    <w:rsid w:val="00876BD1"/>
    <w:rsid w:val="00876DAB"/>
    <w:rsid w:val="00877183"/>
    <w:rsid w:val="008776BC"/>
    <w:rsid w:val="0087784D"/>
    <w:rsid w:val="00877855"/>
    <w:rsid w:val="00877A6A"/>
    <w:rsid w:val="00877F77"/>
    <w:rsid w:val="00880558"/>
    <w:rsid w:val="00880AC4"/>
    <w:rsid w:val="00880C03"/>
    <w:rsid w:val="00880C7E"/>
    <w:rsid w:val="00881066"/>
    <w:rsid w:val="00881090"/>
    <w:rsid w:val="00881557"/>
    <w:rsid w:val="008815E8"/>
    <w:rsid w:val="008817C5"/>
    <w:rsid w:val="00881A1A"/>
    <w:rsid w:val="00881C8E"/>
    <w:rsid w:val="00881DF3"/>
    <w:rsid w:val="00881E6E"/>
    <w:rsid w:val="00882437"/>
    <w:rsid w:val="00882789"/>
    <w:rsid w:val="0088294A"/>
    <w:rsid w:val="00882C6A"/>
    <w:rsid w:val="008830F3"/>
    <w:rsid w:val="0088378A"/>
    <w:rsid w:val="0088448E"/>
    <w:rsid w:val="00884631"/>
    <w:rsid w:val="0088489A"/>
    <w:rsid w:val="00884D15"/>
    <w:rsid w:val="00885041"/>
    <w:rsid w:val="00885349"/>
    <w:rsid w:val="0088537F"/>
    <w:rsid w:val="00885BE5"/>
    <w:rsid w:val="00885D4D"/>
    <w:rsid w:val="00886466"/>
    <w:rsid w:val="00886CB3"/>
    <w:rsid w:val="00886F4F"/>
    <w:rsid w:val="00886F92"/>
    <w:rsid w:val="008873F5"/>
    <w:rsid w:val="008876F7"/>
    <w:rsid w:val="00887FE3"/>
    <w:rsid w:val="00890833"/>
    <w:rsid w:val="00890C08"/>
    <w:rsid w:val="00890D1C"/>
    <w:rsid w:val="00890DF1"/>
    <w:rsid w:val="008910C8"/>
    <w:rsid w:val="008913AC"/>
    <w:rsid w:val="008913B6"/>
    <w:rsid w:val="00891421"/>
    <w:rsid w:val="0089160B"/>
    <w:rsid w:val="008917EC"/>
    <w:rsid w:val="008919A6"/>
    <w:rsid w:val="00891B40"/>
    <w:rsid w:val="00891E18"/>
    <w:rsid w:val="00891E95"/>
    <w:rsid w:val="00892052"/>
    <w:rsid w:val="00892102"/>
    <w:rsid w:val="00892506"/>
    <w:rsid w:val="00892805"/>
    <w:rsid w:val="00892887"/>
    <w:rsid w:val="00892CC9"/>
    <w:rsid w:val="00893130"/>
    <w:rsid w:val="00893338"/>
    <w:rsid w:val="008935F7"/>
    <w:rsid w:val="00893A1C"/>
    <w:rsid w:val="00893B5A"/>
    <w:rsid w:val="00893D33"/>
    <w:rsid w:val="00893DCD"/>
    <w:rsid w:val="008940CF"/>
    <w:rsid w:val="008940D6"/>
    <w:rsid w:val="00894A3C"/>
    <w:rsid w:val="00894B31"/>
    <w:rsid w:val="00894E65"/>
    <w:rsid w:val="00895118"/>
    <w:rsid w:val="008951C2"/>
    <w:rsid w:val="0089520E"/>
    <w:rsid w:val="008955CF"/>
    <w:rsid w:val="00895AE9"/>
    <w:rsid w:val="00895D89"/>
    <w:rsid w:val="00895F9C"/>
    <w:rsid w:val="00895FEB"/>
    <w:rsid w:val="00896235"/>
    <w:rsid w:val="00896271"/>
    <w:rsid w:val="00896745"/>
    <w:rsid w:val="0089703F"/>
    <w:rsid w:val="008975C1"/>
    <w:rsid w:val="00897747"/>
    <w:rsid w:val="00897F8D"/>
    <w:rsid w:val="008A0C03"/>
    <w:rsid w:val="008A0FC4"/>
    <w:rsid w:val="008A1068"/>
    <w:rsid w:val="008A1354"/>
    <w:rsid w:val="008A136C"/>
    <w:rsid w:val="008A13AB"/>
    <w:rsid w:val="008A1DC6"/>
    <w:rsid w:val="008A1E3D"/>
    <w:rsid w:val="008A1EBA"/>
    <w:rsid w:val="008A2CBE"/>
    <w:rsid w:val="008A36FB"/>
    <w:rsid w:val="008A3B9D"/>
    <w:rsid w:val="008A3D4D"/>
    <w:rsid w:val="008A3EEB"/>
    <w:rsid w:val="008A4047"/>
    <w:rsid w:val="008A40B6"/>
    <w:rsid w:val="008A43BE"/>
    <w:rsid w:val="008A45E8"/>
    <w:rsid w:val="008A4738"/>
    <w:rsid w:val="008A4890"/>
    <w:rsid w:val="008A4A0E"/>
    <w:rsid w:val="008A4F4D"/>
    <w:rsid w:val="008A50D4"/>
    <w:rsid w:val="008A50D5"/>
    <w:rsid w:val="008A533F"/>
    <w:rsid w:val="008A5347"/>
    <w:rsid w:val="008A55E4"/>
    <w:rsid w:val="008A5B11"/>
    <w:rsid w:val="008A5D39"/>
    <w:rsid w:val="008A64F6"/>
    <w:rsid w:val="008A699B"/>
    <w:rsid w:val="008A6CF5"/>
    <w:rsid w:val="008A74B5"/>
    <w:rsid w:val="008A7645"/>
    <w:rsid w:val="008A7D13"/>
    <w:rsid w:val="008A7D17"/>
    <w:rsid w:val="008A7F12"/>
    <w:rsid w:val="008A7FF8"/>
    <w:rsid w:val="008B01F1"/>
    <w:rsid w:val="008B0345"/>
    <w:rsid w:val="008B0710"/>
    <w:rsid w:val="008B07C9"/>
    <w:rsid w:val="008B093A"/>
    <w:rsid w:val="008B0A9C"/>
    <w:rsid w:val="008B0BB1"/>
    <w:rsid w:val="008B0BB2"/>
    <w:rsid w:val="008B1174"/>
    <w:rsid w:val="008B16E4"/>
    <w:rsid w:val="008B174C"/>
    <w:rsid w:val="008B17C5"/>
    <w:rsid w:val="008B2834"/>
    <w:rsid w:val="008B2B5F"/>
    <w:rsid w:val="008B2BF9"/>
    <w:rsid w:val="008B2D5B"/>
    <w:rsid w:val="008B30FC"/>
    <w:rsid w:val="008B32E5"/>
    <w:rsid w:val="008B3576"/>
    <w:rsid w:val="008B3822"/>
    <w:rsid w:val="008B3A62"/>
    <w:rsid w:val="008B3B1D"/>
    <w:rsid w:val="008B4325"/>
    <w:rsid w:val="008B45D9"/>
    <w:rsid w:val="008B468D"/>
    <w:rsid w:val="008B4AD7"/>
    <w:rsid w:val="008B4B3C"/>
    <w:rsid w:val="008B4CFF"/>
    <w:rsid w:val="008B4F0E"/>
    <w:rsid w:val="008B535E"/>
    <w:rsid w:val="008B55EF"/>
    <w:rsid w:val="008B5BF1"/>
    <w:rsid w:val="008B604B"/>
    <w:rsid w:val="008B62A2"/>
    <w:rsid w:val="008B6A39"/>
    <w:rsid w:val="008B6A83"/>
    <w:rsid w:val="008B6BC9"/>
    <w:rsid w:val="008B6CE3"/>
    <w:rsid w:val="008B6D56"/>
    <w:rsid w:val="008B70F5"/>
    <w:rsid w:val="008B710D"/>
    <w:rsid w:val="008B7500"/>
    <w:rsid w:val="008B7844"/>
    <w:rsid w:val="008B78EB"/>
    <w:rsid w:val="008B7B2F"/>
    <w:rsid w:val="008C04FA"/>
    <w:rsid w:val="008C0F62"/>
    <w:rsid w:val="008C0F9A"/>
    <w:rsid w:val="008C17BE"/>
    <w:rsid w:val="008C1CF5"/>
    <w:rsid w:val="008C1E2B"/>
    <w:rsid w:val="008C1FAB"/>
    <w:rsid w:val="008C2069"/>
    <w:rsid w:val="008C26C1"/>
    <w:rsid w:val="008C2DC0"/>
    <w:rsid w:val="008C2F5A"/>
    <w:rsid w:val="008C324B"/>
    <w:rsid w:val="008C3764"/>
    <w:rsid w:val="008C378C"/>
    <w:rsid w:val="008C39DD"/>
    <w:rsid w:val="008C3A98"/>
    <w:rsid w:val="008C4B67"/>
    <w:rsid w:val="008C4BBB"/>
    <w:rsid w:val="008C5253"/>
    <w:rsid w:val="008C54B5"/>
    <w:rsid w:val="008C56B9"/>
    <w:rsid w:val="008C5925"/>
    <w:rsid w:val="008C5BD4"/>
    <w:rsid w:val="008C6379"/>
    <w:rsid w:val="008C672A"/>
    <w:rsid w:val="008C688C"/>
    <w:rsid w:val="008C6A16"/>
    <w:rsid w:val="008C72AF"/>
    <w:rsid w:val="008C7591"/>
    <w:rsid w:val="008C7E3E"/>
    <w:rsid w:val="008C7F8A"/>
    <w:rsid w:val="008D0036"/>
    <w:rsid w:val="008D025F"/>
    <w:rsid w:val="008D038C"/>
    <w:rsid w:val="008D07F0"/>
    <w:rsid w:val="008D178E"/>
    <w:rsid w:val="008D1A17"/>
    <w:rsid w:val="008D1D6C"/>
    <w:rsid w:val="008D1E64"/>
    <w:rsid w:val="008D21A2"/>
    <w:rsid w:val="008D22E4"/>
    <w:rsid w:val="008D25B6"/>
    <w:rsid w:val="008D2AB5"/>
    <w:rsid w:val="008D2CE1"/>
    <w:rsid w:val="008D2E26"/>
    <w:rsid w:val="008D3112"/>
    <w:rsid w:val="008D31DC"/>
    <w:rsid w:val="008D3791"/>
    <w:rsid w:val="008D37FE"/>
    <w:rsid w:val="008D3ACB"/>
    <w:rsid w:val="008D3DDE"/>
    <w:rsid w:val="008D421E"/>
    <w:rsid w:val="008D494A"/>
    <w:rsid w:val="008D4A65"/>
    <w:rsid w:val="008D4C82"/>
    <w:rsid w:val="008D4CF1"/>
    <w:rsid w:val="008D4DBF"/>
    <w:rsid w:val="008D4F52"/>
    <w:rsid w:val="008D5718"/>
    <w:rsid w:val="008D57E8"/>
    <w:rsid w:val="008D58D4"/>
    <w:rsid w:val="008D6251"/>
    <w:rsid w:val="008D672D"/>
    <w:rsid w:val="008D6DAF"/>
    <w:rsid w:val="008D6E2F"/>
    <w:rsid w:val="008D7004"/>
    <w:rsid w:val="008D7016"/>
    <w:rsid w:val="008D7654"/>
    <w:rsid w:val="008D76A9"/>
    <w:rsid w:val="008D76E0"/>
    <w:rsid w:val="008D7981"/>
    <w:rsid w:val="008E0595"/>
    <w:rsid w:val="008E05AA"/>
    <w:rsid w:val="008E07FB"/>
    <w:rsid w:val="008E08FB"/>
    <w:rsid w:val="008E0BE4"/>
    <w:rsid w:val="008E0D40"/>
    <w:rsid w:val="008E0E1E"/>
    <w:rsid w:val="008E0E46"/>
    <w:rsid w:val="008E1168"/>
    <w:rsid w:val="008E1196"/>
    <w:rsid w:val="008E11DA"/>
    <w:rsid w:val="008E16D3"/>
    <w:rsid w:val="008E1A8F"/>
    <w:rsid w:val="008E2198"/>
    <w:rsid w:val="008E21AC"/>
    <w:rsid w:val="008E2854"/>
    <w:rsid w:val="008E2D2A"/>
    <w:rsid w:val="008E2E65"/>
    <w:rsid w:val="008E2F63"/>
    <w:rsid w:val="008E328C"/>
    <w:rsid w:val="008E3A19"/>
    <w:rsid w:val="008E3E3B"/>
    <w:rsid w:val="008E44D1"/>
    <w:rsid w:val="008E4608"/>
    <w:rsid w:val="008E4B59"/>
    <w:rsid w:val="008E4BCF"/>
    <w:rsid w:val="008E4FBF"/>
    <w:rsid w:val="008E5396"/>
    <w:rsid w:val="008E546F"/>
    <w:rsid w:val="008E5C37"/>
    <w:rsid w:val="008E65A0"/>
    <w:rsid w:val="008E66C2"/>
    <w:rsid w:val="008E67CF"/>
    <w:rsid w:val="008E729F"/>
    <w:rsid w:val="008E730F"/>
    <w:rsid w:val="008E7523"/>
    <w:rsid w:val="008E78F8"/>
    <w:rsid w:val="008E7E01"/>
    <w:rsid w:val="008F00F4"/>
    <w:rsid w:val="008F0319"/>
    <w:rsid w:val="008F055B"/>
    <w:rsid w:val="008F113A"/>
    <w:rsid w:val="008F174D"/>
    <w:rsid w:val="008F1A6A"/>
    <w:rsid w:val="008F1E6E"/>
    <w:rsid w:val="008F2ECD"/>
    <w:rsid w:val="008F35BD"/>
    <w:rsid w:val="008F3662"/>
    <w:rsid w:val="008F42B4"/>
    <w:rsid w:val="008F4C30"/>
    <w:rsid w:val="008F4D8A"/>
    <w:rsid w:val="008F4E4B"/>
    <w:rsid w:val="008F51EE"/>
    <w:rsid w:val="008F5454"/>
    <w:rsid w:val="008F5456"/>
    <w:rsid w:val="008F634E"/>
    <w:rsid w:val="008F64BA"/>
    <w:rsid w:val="008F669C"/>
    <w:rsid w:val="008F67BF"/>
    <w:rsid w:val="008F6828"/>
    <w:rsid w:val="008F6BD6"/>
    <w:rsid w:val="008F6CC8"/>
    <w:rsid w:val="008F6FCC"/>
    <w:rsid w:val="008F7353"/>
    <w:rsid w:val="008F7517"/>
    <w:rsid w:val="008F75E9"/>
    <w:rsid w:val="008F7668"/>
    <w:rsid w:val="008F7881"/>
    <w:rsid w:val="008F7925"/>
    <w:rsid w:val="008F7BB1"/>
    <w:rsid w:val="008F7C6C"/>
    <w:rsid w:val="008F7D1E"/>
    <w:rsid w:val="008F7D70"/>
    <w:rsid w:val="008F7FC1"/>
    <w:rsid w:val="0090010B"/>
    <w:rsid w:val="0090039B"/>
    <w:rsid w:val="0090049C"/>
    <w:rsid w:val="00900850"/>
    <w:rsid w:val="00900CDC"/>
    <w:rsid w:val="00901091"/>
    <w:rsid w:val="0090171E"/>
    <w:rsid w:val="009017A7"/>
    <w:rsid w:val="00901BB4"/>
    <w:rsid w:val="00901BD0"/>
    <w:rsid w:val="00902106"/>
    <w:rsid w:val="00902544"/>
    <w:rsid w:val="00902617"/>
    <w:rsid w:val="00902878"/>
    <w:rsid w:val="009029C8"/>
    <w:rsid w:val="00902D60"/>
    <w:rsid w:val="009030F2"/>
    <w:rsid w:val="00903200"/>
    <w:rsid w:val="00903492"/>
    <w:rsid w:val="00903764"/>
    <w:rsid w:val="00903E0A"/>
    <w:rsid w:val="00904260"/>
    <w:rsid w:val="00904456"/>
    <w:rsid w:val="00904514"/>
    <w:rsid w:val="0090463C"/>
    <w:rsid w:val="009048EB"/>
    <w:rsid w:val="00904C4A"/>
    <w:rsid w:val="00904E68"/>
    <w:rsid w:val="00904E8B"/>
    <w:rsid w:val="00905000"/>
    <w:rsid w:val="009052A0"/>
    <w:rsid w:val="009052FD"/>
    <w:rsid w:val="00905A67"/>
    <w:rsid w:val="00905CED"/>
    <w:rsid w:val="009061C2"/>
    <w:rsid w:val="0090627D"/>
    <w:rsid w:val="00907305"/>
    <w:rsid w:val="00907723"/>
    <w:rsid w:val="00907985"/>
    <w:rsid w:val="00907B54"/>
    <w:rsid w:val="009101DA"/>
    <w:rsid w:val="009105B4"/>
    <w:rsid w:val="009106E3"/>
    <w:rsid w:val="009108BC"/>
    <w:rsid w:val="00910FEB"/>
    <w:rsid w:val="00911353"/>
    <w:rsid w:val="009115E7"/>
    <w:rsid w:val="009116D2"/>
    <w:rsid w:val="00911732"/>
    <w:rsid w:val="00911EC6"/>
    <w:rsid w:val="00911F08"/>
    <w:rsid w:val="009124C4"/>
    <w:rsid w:val="00912599"/>
    <w:rsid w:val="00912643"/>
    <w:rsid w:val="00912707"/>
    <w:rsid w:val="00912F94"/>
    <w:rsid w:val="00913137"/>
    <w:rsid w:val="00913553"/>
    <w:rsid w:val="0091373F"/>
    <w:rsid w:val="00913B11"/>
    <w:rsid w:val="00913CCB"/>
    <w:rsid w:val="00913D09"/>
    <w:rsid w:val="00914529"/>
    <w:rsid w:val="009147BE"/>
    <w:rsid w:val="00914D23"/>
    <w:rsid w:val="00914F4F"/>
    <w:rsid w:val="0091529C"/>
    <w:rsid w:val="0091535F"/>
    <w:rsid w:val="009153E8"/>
    <w:rsid w:val="00915A86"/>
    <w:rsid w:val="00915B32"/>
    <w:rsid w:val="0091615C"/>
    <w:rsid w:val="009161CE"/>
    <w:rsid w:val="0091639B"/>
    <w:rsid w:val="00916A78"/>
    <w:rsid w:val="00916D45"/>
    <w:rsid w:val="00916D9F"/>
    <w:rsid w:val="009171A6"/>
    <w:rsid w:val="00917713"/>
    <w:rsid w:val="00917BBF"/>
    <w:rsid w:val="00917DEF"/>
    <w:rsid w:val="00917E4E"/>
    <w:rsid w:val="00920709"/>
    <w:rsid w:val="00920756"/>
    <w:rsid w:val="0092151E"/>
    <w:rsid w:val="00921557"/>
    <w:rsid w:val="009218CC"/>
    <w:rsid w:val="00921A7D"/>
    <w:rsid w:val="00921BC3"/>
    <w:rsid w:val="00921D5E"/>
    <w:rsid w:val="009222B0"/>
    <w:rsid w:val="009225A4"/>
    <w:rsid w:val="00922A00"/>
    <w:rsid w:val="00922FEC"/>
    <w:rsid w:val="009233D9"/>
    <w:rsid w:val="0092372B"/>
    <w:rsid w:val="009241CF"/>
    <w:rsid w:val="009242BA"/>
    <w:rsid w:val="009244EE"/>
    <w:rsid w:val="00924534"/>
    <w:rsid w:val="00924769"/>
    <w:rsid w:val="00924798"/>
    <w:rsid w:val="009250FF"/>
    <w:rsid w:val="0092538F"/>
    <w:rsid w:val="00925E21"/>
    <w:rsid w:val="00925FAE"/>
    <w:rsid w:val="009266F8"/>
    <w:rsid w:val="0092676E"/>
    <w:rsid w:val="009269A7"/>
    <w:rsid w:val="00926B34"/>
    <w:rsid w:val="00926B3C"/>
    <w:rsid w:val="00926DDC"/>
    <w:rsid w:val="00926F5A"/>
    <w:rsid w:val="0092712F"/>
    <w:rsid w:val="00927368"/>
    <w:rsid w:val="00927458"/>
    <w:rsid w:val="009274AA"/>
    <w:rsid w:val="009274C1"/>
    <w:rsid w:val="00927582"/>
    <w:rsid w:val="00927BD8"/>
    <w:rsid w:val="00927CC1"/>
    <w:rsid w:val="00927D59"/>
    <w:rsid w:val="00927F7A"/>
    <w:rsid w:val="009300DA"/>
    <w:rsid w:val="00930308"/>
    <w:rsid w:val="009303C7"/>
    <w:rsid w:val="0093061A"/>
    <w:rsid w:val="00930657"/>
    <w:rsid w:val="009308C8"/>
    <w:rsid w:val="009310B0"/>
    <w:rsid w:val="009310B3"/>
    <w:rsid w:val="009314ED"/>
    <w:rsid w:val="0093175B"/>
    <w:rsid w:val="00931857"/>
    <w:rsid w:val="00931D29"/>
    <w:rsid w:val="0093201B"/>
    <w:rsid w:val="00932050"/>
    <w:rsid w:val="00932245"/>
    <w:rsid w:val="009322EE"/>
    <w:rsid w:val="0093237D"/>
    <w:rsid w:val="009329DD"/>
    <w:rsid w:val="00932AF2"/>
    <w:rsid w:val="00932B02"/>
    <w:rsid w:val="009334C8"/>
    <w:rsid w:val="00933AF7"/>
    <w:rsid w:val="00933BEC"/>
    <w:rsid w:val="00933F99"/>
    <w:rsid w:val="009344A7"/>
    <w:rsid w:val="009346F2"/>
    <w:rsid w:val="00934767"/>
    <w:rsid w:val="0093476B"/>
    <w:rsid w:val="009348BA"/>
    <w:rsid w:val="009349E5"/>
    <w:rsid w:val="00934D95"/>
    <w:rsid w:val="009350AE"/>
    <w:rsid w:val="0093589A"/>
    <w:rsid w:val="00935A2A"/>
    <w:rsid w:val="0093604B"/>
    <w:rsid w:val="00936168"/>
    <w:rsid w:val="00936266"/>
    <w:rsid w:val="009364A1"/>
    <w:rsid w:val="009365D8"/>
    <w:rsid w:val="00936C78"/>
    <w:rsid w:val="00936CEA"/>
    <w:rsid w:val="00937677"/>
    <w:rsid w:val="00937ACC"/>
    <w:rsid w:val="00937ED3"/>
    <w:rsid w:val="00940237"/>
    <w:rsid w:val="009402E5"/>
    <w:rsid w:val="00940723"/>
    <w:rsid w:val="00940824"/>
    <w:rsid w:val="00940C9C"/>
    <w:rsid w:val="00940CC3"/>
    <w:rsid w:val="00940F3F"/>
    <w:rsid w:val="00941046"/>
    <w:rsid w:val="00941307"/>
    <w:rsid w:val="009416EF"/>
    <w:rsid w:val="0094228E"/>
    <w:rsid w:val="009425F7"/>
    <w:rsid w:val="00942983"/>
    <w:rsid w:val="009433CD"/>
    <w:rsid w:val="00943A83"/>
    <w:rsid w:val="00943A93"/>
    <w:rsid w:val="00943A95"/>
    <w:rsid w:val="00943EC5"/>
    <w:rsid w:val="009440A5"/>
    <w:rsid w:val="00944412"/>
    <w:rsid w:val="00944C76"/>
    <w:rsid w:val="00944D3C"/>
    <w:rsid w:val="00944E11"/>
    <w:rsid w:val="009450F6"/>
    <w:rsid w:val="009457BA"/>
    <w:rsid w:val="00945BB9"/>
    <w:rsid w:val="00945CC0"/>
    <w:rsid w:val="00945DE8"/>
    <w:rsid w:val="009461B5"/>
    <w:rsid w:val="0094624E"/>
    <w:rsid w:val="00946324"/>
    <w:rsid w:val="009468CA"/>
    <w:rsid w:val="009471FE"/>
    <w:rsid w:val="009472A1"/>
    <w:rsid w:val="0094754B"/>
    <w:rsid w:val="0094761E"/>
    <w:rsid w:val="00950256"/>
    <w:rsid w:val="009502DA"/>
    <w:rsid w:val="0095037E"/>
    <w:rsid w:val="0095072B"/>
    <w:rsid w:val="00950A09"/>
    <w:rsid w:val="00950DE1"/>
    <w:rsid w:val="00950EA4"/>
    <w:rsid w:val="00951385"/>
    <w:rsid w:val="00951962"/>
    <w:rsid w:val="00951E6A"/>
    <w:rsid w:val="00951FE6"/>
    <w:rsid w:val="009521C1"/>
    <w:rsid w:val="009522E3"/>
    <w:rsid w:val="00952570"/>
    <w:rsid w:val="0095294F"/>
    <w:rsid w:val="00952B52"/>
    <w:rsid w:val="00952D68"/>
    <w:rsid w:val="00952DB1"/>
    <w:rsid w:val="009530F2"/>
    <w:rsid w:val="009537A8"/>
    <w:rsid w:val="00953B8E"/>
    <w:rsid w:val="00953C7F"/>
    <w:rsid w:val="00953DB2"/>
    <w:rsid w:val="00953F8E"/>
    <w:rsid w:val="00954CD9"/>
    <w:rsid w:val="00954FEE"/>
    <w:rsid w:val="0095528A"/>
    <w:rsid w:val="00955616"/>
    <w:rsid w:val="009558EF"/>
    <w:rsid w:val="00955C1C"/>
    <w:rsid w:val="00955C9B"/>
    <w:rsid w:val="00955E34"/>
    <w:rsid w:val="0095607F"/>
    <w:rsid w:val="00956148"/>
    <w:rsid w:val="009562A5"/>
    <w:rsid w:val="009569B0"/>
    <w:rsid w:val="00956ADE"/>
    <w:rsid w:val="00956B93"/>
    <w:rsid w:val="00957484"/>
    <w:rsid w:val="00957694"/>
    <w:rsid w:val="00957695"/>
    <w:rsid w:val="00957997"/>
    <w:rsid w:val="00957B16"/>
    <w:rsid w:val="00957B63"/>
    <w:rsid w:val="00957C23"/>
    <w:rsid w:val="00957D17"/>
    <w:rsid w:val="00957FE6"/>
    <w:rsid w:val="009601A0"/>
    <w:rsid w:val="009601EF"/>
    <w:rsid w:val="00960220"/>
    <w:rsid w:val="00961225"/>
    <w:rsid w:val="00961227"/>
    <w:rsid w:val="00961251"/>
    <w:rsid w:val="009613A3"/>
    <w:rsid w:val="009613B1"/>
    <w:rsid w:val="009613DD"/>
    <w:rsid w:val="0096157A"/>
    <w:rsid w:val="00961B82"/>
    <w:rsid w:val="00962991"/>
    <w:rsid w:val="00962E38"/>
    <w:rsid w:val="00962F53"/>
    <w:rsid w:val="009631C3"/>
    <w:rsid w:val="009633D5"/>
    <w:rsid w:val="00963B48"/>
    <w:rsid w:val="00963D23"/>
    <w:rsid w:val="00963F84"/>
    <w:rsid w:val="009640F0"/>
    <w:rsid w:val="00964673"/>
    <w:rsid w:val="0096472A"/>
    <w:rsid w:val="00964A75"/>
    <w:rsid w:val="00964D3A"/>
    <w:rsid w:val="00964D86"/>
    <w:rsid w:val="00965A50"/>
    <w:rsid w:val="00965A92"/>
    <w:rsid w:val="00965CCF"/>
    <w:rsid w:val="009662B1"/>
    <w:rsid w:val="009662ED"/>
    <w:rsid w:val="0096639F"/>
    <w:rsid w:val="00966779"/>
    <w:rsid w:val="00966A89"/>
    <w:rsid w:val="00966D9E"/>
    <w:rsid w:val="009670B1"/>
    <w:rsid w:val="00967441"/>
    <w:rsid w:val="009675B2"/>
    <w:rsid w:val="009678FD"/>
    <w:rsid w:val="009679F1"/>
    <w:rsid w:val="0097018F"/>
    <w:rsid w:val="0097087E"/>
    <w:rsid w:val="00970887"/>
    <w:rsid w:val="0097111B"/>
    <w:rsid w:val="00971152"/>
    <w:rsid w:val="00971DC9"/>
    <w:rsid w:val="00971E89"/>
    <w:rsid w:val="00971E8A"/>
    <w:rsid w:val="009724CB"/>
    <w:rsid w:val="009726C4"/>
    <w:rsid w:val="0097274D"/>
    <w:rsid w:val="00972B92"/>
    <w:rsid w:val="0097309E"/>
    <w:rsid w:val="00973176"/>
    <w:rsid w:val="00973402"/>
    <w:rsid w:val="00974120"/>
    <w:rsid w:val="00974223"/>
    <w:rsid w:val="00974900"/>
    <w:rsid w:val="009749D4"/>
    <w:rsid w:val="00974E61"/>
    <w:rsid w:val="0097507B"/>
    <w:rsid w:val="00975972"/>
    <w:rsid w:val="00975D7A"/>
    <w:rsid w:val="0097622D"/>
    <w:rsid w:val="00976676"/>
    <w:rsid w:val="009774B3"/>
    <w:rsid w:val="009777DF"/>
    <w:rsid w:val="00977E31"/>
    <w:rsid w:val="009801B8"/>
    <w:rsid w:val="009801BF"/>
    <w:rsid w:val="009804CA"/>
    <w:rsid w:val="009814E4"/>
    <w:rsid w:val="00981C52"/>
    <w:rsid w:val="00982263"/>
    <w:rsid w:val="00982307"/>
    <w:rsid w:val="00982653"/>
    <w:rsid w:val="0098277D"/>
    <w:rsid w:val="009828B1"/>
    <w:rsid w:val="00982B89"/>
    <w:rsid w:val="0098316E"/>
    <w:rsid w:val="009831DF"/>
    <w:rsid w:val="00983BB4"/>
    <w:rsid w:val="00983BD5"/>
    <w:rsid w:val="00983BEF"/>
    <w:rsid w:val="00983CEC"/>
    <w:rsid w:val="00984238"/>
    <w:rsid w:val="009842D8"/>
    <w:rsid w:val="00984466"/>
    <w:rsid w:val="0098478A"/>
    <w:rsid w:val="009847B4"/>
    <w:rsid w:val="009847CD"/>
    <w:rsid w:val="00984845"/>
    <w:rsid w:val="00984AA0"/>
    <w:rsid w:val="00984B5A"/>
    <w:rsid w:val="00984CB4"/>
    <w:rsid w:val="00984EA1"/>
    <w:rsid w:val="009855C3"/>
    <w:rsid w:val="00985966"/>
    <w:rsid w:val="00985AE9"/>
    <w:rsid w:val="00985B9B"/>
    <w:rsid w:val="00985C60"/>
    <w:rsid w:val="00986121"/>
    <w:rsid w:val="00986733"/>
    <w:rsid w:val="00986A61"/>
    <w:rsid w:val="00986D62"/>
    <w:rsid w:val="00986FB6"/>
    <w:rsid w:val="00987363"/>
    <w:rsid w:val="00987424"/>
    <w:rsid w:val="0098764D"/>
    <w:rsid w:val="00987764"/>
    <w:rsid w:val="009900BC"/>
    <w:rsid w:val="0099018E"/>
    <w:rsid w:val="00990401"/>
    <w:rsid w:val="00990BBD"/>
    <w:rsid w:val="00991425"/>
    <w:rsid w:val="009916EF"/>
    <w:rsid w:val="009919C9"/>
    <w:rsid w:val="00991EE6"/>
    <w:rsid w:val="00991F93"/>
    <w:rsid w:val="0099208D"/>
    <w:rsid w:val="009921CB"/>
    <w:rsid w:val="0099229E"/>
    <w:rsid w:val="009926BE"/>
    <w:rsid w:val="00992A3E"/>
    <w:rsid w:val="00992A6C"/>
    <w:rsid w:val="00992B16"/>
    <w:rsid w:val="00992C4D"/>
    <w:rsid w:val="00993382"/>
    <w:rsid w:val="009935C0"/>
    <w:rsid w:val="0099367A"/>
    <w:rsid w:val="00993733"/>
    <w:rsid w:val="009939BE"/>
    <w:rsid w:val="00993BA8"/>
    <w:rsid w:val="00993FC5"/>
    <w:rsid w:val="00994600"/>
    <w:rsid w:val="009949D2"/>
    <w:rsid w:val="00994EDF"/>
    <w:rsid w:val="009951A8"/>
    <w:rsid w:val="00995AA6"/>
    <w:rsid w:val="00995C78"/>
    <w:rsid w:val="00996102"/>
    <w:rsid w:val="00996205"/>
    <w:rsid w:val="00996503"/>
    <w:rsid w:val="0099695C"/>
    <w:rsid w:val="00996FBB"/>
    <w:rsid w:val="009970A9"/>
    <w:rsid w:val="0099769B"/>
    <w:rsid w:val="00997AEE"/>
    <w:rsid w:val="00997D62"/>
    <w:rsid w:val="009A0334"/>
    <w:rsid w:val="009A080A"/>
    <w:rsid w:val="009A0885"/>
    <w:rsid w:val="009A0E49"/>
    <w:rsid w:val="009A1016"/>
    <w:rsid w:val="009A104B"/>
    <w:rsid w:val="009A1445"/>
    <w:rsid w:val="009A155A"/>
    <w:rsid w:val="009A1741"/>
    <w:rsid w:val="009A1A28"/>
    <w:rsid w:val="009A1DAF"/>
    <w:rsid w:val="009A1DC1"/>
    <w:rsid w:val="009A2006"/>
    <w:rsid w:val="009A2030"/>
    <w:rsid w:val="009A23F3"/>
    <w:rsid w:val="009A2565"/>
    <w:rsid w:val="009A2BF1"/>
    <w:rsid w:val="009A2EB6"/>
    <w:rsid w:val="009A2FAB"/>
    <w:rsid w:val="009A32B6"/>
    <w:rsid w:val="009A3653"/>
    <w:rsid w:val="009A37C8"/>
    <w:rsid w:val="009A3814"/>
    <w:rsid w:val="009A39E9"/>
    <w:rsid w:val="009A5899"/>
    <w:rsid w:val="009A59E3"/>
    <w:rsid w:val="009A5B5A"/>
    <w:rsid w:val="009A5E98"/>
    <w:rsid w:val="009A5FC6"/>
    <w:rsid w:val="009A64B3"/>
    <w:rsid w:val="009A6B4B"/>
    <w:rsid w:val="009A6D3B"/>
    <w:rsid w:val="009A6FDD"/>
    <w:rsid w:val="009A7181"/>
    <w:rsid w:val="009A7377"/>
    <w:rsid w:val="009A7DC9"/>
    <w:rsid w:val="009A7E86"/>
    <w:rsid w:val="009A7EC9"/>
    <w:rsid w:val="009B00C2"/>
    <w:rsid w:val="009B0294"/>
    <w:rsid w:val="009B077B"/>
    <w:rsid w:val="009B0844"/>
    <w:rsid w:val="009B0AB5"/>
    <w:rsid w:val="009B0C97"/>
    <w:rsid w:val="009B1353"/>
    <w:rsid w:val="009B1792"/>
    <w:rsid w:val="009B1807"/>
    <w:rsid w:val="009B18E3"/>
    <w:rsid w:val="009B24B3"/>
    <w:rsid w:val="009B27B0"/>
    <w:rsid w:val="009B29E3"/>
    <w:rsid w:val="009B2E1E"/>
    <w:rsid w:val="009B2F15"/>
    <w:rsid w:val="009B3074"/>
    <w:rsid w:val="009B3150"/>
    <w:rsid w:val="009B31A3"/>
    <w:rsid w:val="009B3444"/>
    <w:rsid w:val="009B3993"/>
    <w:rsid w:val="009B3D99"/>
    <w:rsid w:val="009B45A4"/>
    <w:rsid w:val="009B45AE"/>
    <w:rsid w:val="009B4630"/>
    <w:rsid w:val="009B47D4"/>
    <w:rsid w:val="009B48AF"/>
    <w:rsid w:val="009B48C3"/>
    <w:rsid w:val="009B4919"/>
    <w:rsid w:val="009B4939"/>
    <w:rsid w:val="009B4D98"/>
    <w:rsid w:val="009B5304"/>
    <w:rsid w:val="009B530D"/>
    <w:rsid w:val="009B5320"/>
    <w:rsid w:val="009B53EC"/>
    <w:rsid w:val="009B555B"/>
    <w:rsid w:val="009B56F4"/>
    <w:rsid w:val="009B5802"/>
    <w:rsid w:val="009B5B35"/>
    <w:rsid w:val="009B5CBD"/>
    <w:rsid w:val="009B5D12"/>
    <w:rsid w:val="009B5E51"/>
    <w:rsid w:val="009B5E9E"/>
    <w:rsid w:val="009B62C3"/>
    <w:rsid w:val="009B62DD"/>
    <w:rsid w:val="009B6308"/>
    <w:rsid w:val="009B634D"/>
    <w:rsid w:val="009B6464"/>
    <w:rsid w:val="009B682E"/>
    <w:rsid w:val="009B695C"/>
    <w:rsid w:val="009B6ED2"/>
    <w:rsid w:val="009B7577"/>
    <w:rsid w:val="009B76EA"/>
    <w:rsid w:val="009B79AD"/>
    <w:rsid w:val="009C029A"/>
    <w:rsid w:val="009C048B"/>
    <w:rsid w:val="009C05DF"/>
    <w:rsid w:val="009C09DE"/>
    <w:rsid w:val="009C10DB"/>
    <w:rsid w:val="009C16EC"/>
    <w:rsid w:val="009C1884"/>
    <w:rsid w:val="009C2027"/>
    <w:rsid w:val="009C20E3"/>
    <w:rsid w:val="009C2B77"/>
    <w:rsid w:val="009C2C4E"/>
    <w:rsid w:val="009C2CEE"/>
    <w:rsid w:val="009C2DBA"/>
    <w:rsid w:val="009C2EA5"/>
    <w:rsid w:val="009C3409"/>
    <w:rsid w:val="009C37B9"/>
    <w:rsid w:val="009C380E"/>
    <w:rsid w:val="009C3E20"/>
    <w:rsid w:val="009C414C"/>
    <w:rsid w:val="009C421D"/>
    <w:rsid w:val="009C42D0"/>
    <w:rsid w:val="009C42F3"/>
    <w:rsid w:val="009C466D"/>
    <w:rsid w:val="009C4869"/>
    <w:rsid w:val="009C4D01"/>
    <w:rsid w:val="009C4F1A"/>
    <w:rsid w:val="009C5040"/>
    <w:rsid w:val="009C5113"/>
    <w:rsid w:val="009C51A4"/>
    <w:rsid w:val="009C5764"/>
    <w:rsid w:val="009C58C2"/>
    <w:rsid w:val="009C5DD4"/>
    <w:rsid w:val="009C5F85"/>
    <w:rsid w:val="009C6225"/>
    <w:rsid w:val="009C6375"/>
    <w:rsid w:val="009C66EB"/>
    <w:rsid w:val="009C68D5"/>
    <w:rsid w:val="009C6991"/>
    <w:rsid w:val="009C6D1F"/>
    <w:rsid w:val="009C6F2A"/>
    <w:rsid w:val="009C75C8"/>
    <w:rsid w:val="009C7AB0"/>
    <w:rsid w:val="009C7AB8"/>
    <w:rsid w:val="009C7AB9"/>
    <w:rsid w:val="009D01B0"/>
    <w:rsid w:val="009D0536"/>
    <w:rsid w:val="009D05DB"/>
    <w:rsid w:val="009D0F1C"/>
    <w:rsid w:val="009D1045"/>
    <w:rsid w:val="009D121E"/>
    <w:rsid w:val="009D17B3"/>
    <w:rsid w:val="009D17B7"/>
    <w:rsid w:val="009D18D1"/>
    <w:rsid w:val="009D19B7"/>
    <w:rsid w:val="009D1D22"/>
    <w:rsid w:val="009D1E35"/>
    <w:rsid w:val="009D2401"/>
    <w:rsid w:val="009D2B44"/>
    <w:rsid w:val="009D2C52"/>
    <w:rsid w:val="009D2FEF"/>
    <w:rsid w:val="009D30F4"/>
    <w:rsid w:val="009D3173"/>
    <w:rsid w:val="009D32DF"/>
    <w:rsid w:val="009D370D"/>
    <w:rsid w:val="009D3923"/>
    <w:rsid w:val="009D3C80"/>
    <w:rsid w:val="009D4937"/>
    <w:rsid w:val="009D49AF"/>
    <w:rsid w:val="009D4E5A"/>
    <w:rsid w:val="009D55A4"/>
    <w:rsid w:val="009D5B13"/>
    <w:rsid w:val="009D5B88"/>
    <w:rsid w:val="009D5FA5"/>
    <w:rsid w:val="009D6049"/>
    <w:rsid w:val="009D606A"/>
    <w:rsid w:val="009D6124"/>
    <w:rsid w:val="009D6535"/>
    <w:rsid w:val="009D67EC"/>
    <w:rsid w:val="009D722C"/>
    <w:rsid w:val="009D739C"/>
    <w:rsid w:val="009D7727"/>
    <w:rsid w:val="009D7B75"/>
    <w:rsid w:val="009D7BA3"/>
    <w:rsid w:val="009D7D6E"/>
    <w:rsid w:val="009D7ECF"/>
    <w:rsid w:val="009E002A"/>
    <w:rsid w:val="009E0238"/>
    <w:rsid w:val="009E0344"/>
    <w:rsid w:val="009E052B"/>
    <w:rsid w:val="009E05A2"/>
    <w:rsid w:val="009E05DA"/>
    <w:rsid w:val="009E0935"/>
    <w:rsid w:val="009E0AC2"/>
    <w:rsid w:val="009E0C8E"/>
    <w:rsid w:val="009E0E65"/>
    <w:rsid w:val="009E0E71"/>
    <w:rsid w:val="009E13A1"/>
    <w:rsid w:val="009E13E6"/>
    <w:rsid w:val="009E1748"/>
    <w:rsid w:val="009E17DB"/>
    <w:rsid w:val="009E221E"/>
    <w:rsid w:val="009E280C"/>
    <w:rsid w:val="009E2857"/>
    <w:rsid w:val="009E28AF"/>
    <w:rsid w:val="009E298E"/>
    <w:rsid w:val="009E2C3F"/>
    <w:rsid w:val="009E2D65"/>
    <w:rsid w:val="009E2E5D"/>
    <w:rsid w:val="009E3147"/>
    <w:rsid w:val="009E33C4"/>
    <w:rsid w:val="009E33D4"/>
    <w:rsid w:val="009E3664"/>
    <w:rsid w:val="009E3754"/>
    <w:rsid w:val="009E3915"/>
    <w:rsid w:val="009E3A42"/>
    <w:rsid w:val="009E3ACE"/>
    <w:rsid w:val="009E4728"/>
    <w:rsid w:val="009E4CA4"/>
    <w:rsid w:val="009E4E30"/>
    <w:rsid w:val="009E5209"/>
    <w:rsid w:val="009E54AF"/>
    <w:rsid w:val="009E57D6"/>
    <w:rsid w:val="009E59CF"/>
    <w:rsid w:val="009E5A40"/>
    <w:rsid w:val="009E5B55"/>
    <w:rsid w:val="009E5B8B"/>
    <w:rsid w:val="009E5BB7"/>
    <w:rsid w:val="009E5C69"/>
    <w:rsid w:val="009E6044"/>
    <w:rsid w:val="009E60DC"/>
    <w:rsid w:val="009E63D2"/>
    <w:rsid w:val="009E65E1"/>
    <w:rsid w:val="009E6738"/>
    <w:rsid w:val="009E68FE"/>
    <w:rsid w:val="009E694E"/>
    <w:rsid w:val="009E69D6"/>
    <w:rsid w:val="009E6A86"/>
    <w:rsid w:val="009E70DA"/>
    <w:rsid w:val="009E7132"/>
    <w:rsid w:val="009E755B"/>
    <w:rsid w:val="009E764E"/>
    <w:rsid w:val="009E76FA"/>
    <w:rsid w:val="009E7773"/>
    <w:rsid w:val="009E7B00"/>
    <w:rsid w:val="009E7EA3"/>
    <w:rsid w:val="009F07E0"/>
    <w:rsid w:val="009F085D"/>
    <w:rsid w:val="009F0BCD"/>
    <w:rsid w:val="009F1085"/>
    <w:rsid w:val="009F1094"/>
    <w:rsid w:val="009F129E"/>
    <w:rsid w:val="009F1659"/>
    <w:rsid w:val="009F1831"/>
    <w:rsid w:val="009F218F"/>
    <w:rsid w:val="009F230A"/>
    <w:rsid w:val="009F26D7"/>
    <w:rsid w:val="009F2952"/>
    <w:rsid w:val="009F2960"/>
    <w:rsid w:val="009F3125"/>
    <w:rsid w:val="009F3156"/>
    <w:rsid w:val="009F325F"/>
    <w:rsid w:val="009F352E"/>
    <w:rsid w:val="009F364C"/>
    <w:rsid w:val="009F3D8F"/>
    <w:rsid w:val="009F3D9C"/>
    <w:rsid w:val="009F43C7"/>
    <w:rsid w:val="009F47F9"/>
    <w:rsid w:val="009F4CB7"/>
    <w:rsid w:val="009F4FC5"/>
    <w:rsid w:val="009F4FE4"/>
    <w:rsid w:val="009F5421"/>
    <w:rsid w:val="009F577D"/>
    <w:rsid w:val="009F5833"/>
    <w:rsid w:val="009F5884"/>
    <w:rsid w:val="009F591D"/>
    <w:rsid w:val="009F5C01"/>
    <w:rsid w:val="009F5F28"/>
    <w:rsid w:val="009F64BF"/>
    <w:rsid w:val="009F6989"/>
    <w:rsid w:val="009F6C9C"/>
    <w:rsid w:val="009F6CA1"/>
    <w:rsid w:val="009F6CAC"/>
    <w:rsid w:val="009F6D13"/>
    <w:rsid w:val="009F6E0C"/>
    <w:rsid w:val="009F6ECE"/>
    <w:rsid w:val="009F711A"/>
    <w:rsid w:val="009F74F2"/>
    <w:rsid w:val="009F7901"/>
    <w:rsid w:val="009F7A46"/>
    <w:rsid w:val="009F7B41"/>
    <w:rsid w:val="009F7EA6"/>
    <w:rsid w:val="00A002EF"/>
    <w:rsid w:val="00A00371"/>
    <w:rsid w:val="00A003EB"/>
    <w:rsid w:val="00A00A77"/>
    <w:rsid w:val="00A00CFE"/>
    <w:rsid w:val="00A0138D"/>
    <w:rsid w:val="00A0157E"/>
    <w:rsid w:val="00A018B8"/>
    <w:rsid w:val="00A01EAF"/>
    <w:rsid w:val="00A02675"/>
    <w:rsid w:val="00A02E55"/>
    <w:rsid w:val="00A033FF"/>
    <w:rsid w:val="00A0354C"/>
    <w:rsid w:val="00A03B3B"/>
    <w:rsid w:val="00A03E6C"/>
    <w:rsid w:val="00A041D4"/>
    <w:rsid w:val="00A047B5"/>
    <w:rsid w:val="00A04D26"/>
    <w:rsid w:val="00A051A8"/>
    <w:rsid w:val="00A05FFB"/>
    <w:rsid w:val="00A06296"/>
    <w:rsid w:val="00A0639F"/>
    <w:rsid w:val="00A064E6"/>
    <w:rsid w:val="00A067BA"/>
    <w:rsid w:val="00A071CD"/>
    <w:rsid w:val="00A07215"/>
    <w:rsid w:val="00A072FF"/>
    <w:rsid w:val="00A0767B"/>
    <w:rsid w:val="00A07735"/>
    <w:rsid w:val="00A07DFC"/>
    <w:rsid w:val="00A100CD"/>
    <w:rsid w:val="00A1019E"/>
    <w:rsid w:val="00A105AB"/>
    <w:rsid w:val="00A1065A"/>
    <w:rsid w:val="00A10981"/>
    <w:rsid w:val="00A10A9C"/>
    <w:rsid w:val="00A10AAC"/>
    <w:rsid w:val="00A10AD6"/>
    <w:rsid w:val="00A10B84"/>
    <w:rsid w:val="00A10BE4"/>
    <w:rsid w:val="00A10E34"/>
    <w:rsid w:val="00A10FC6"/>
    <w:rsid w:val="00A1110D"/>
    <w:rsid w:val="00A1168C"/>
    <w:rsid w:val="00A119F7"/>
    <w:rsid w:val="00A11B47"/>
    <w:rsid w:val="00A11E68"/>
    <w:rsid w:val="00A1209F"/>
    <w:rsid w:val="00A120C9"/>
    <w:rsid w:val="00A1223F"/>
    <w:rsid w:val="00A12A57"/>
    <w:rsid w:val="00A131A9"/>
    <w:rsid w:val="00A13FF0"/>
    <w:rsid w:val="00A1409A"/>
    <w:rsid w:val="00A1414D"/>
    <w:rsid w:val="00A14364"/>
    <w:rsid w:val="00A145A2"/>
    <w:rsid w:val="00A1493D"/>
    <w:rsid w:val="00A149DC"/>
    <w:rsid w:val="00A14C6B"/>
    <w:rsid w:val="00A14D3C"/>
    <w:rsid w:val="00A14DA2"/>
    <w:rsid w:val="00A1525D"/>
    <w:rsid w:val="00A157D0"/>
    <w:rsid w:val="00A15976"/>
    <w:rsid w:val="00A15CC8"/>
    <w:rsid w:val="00A16098"/>
    <w:rsid w:val="00A160DB"/>
    <w:rsid w:val="00A16297"/>
    <w:rsid w:val="00A16A9B"/>
    <w:rsid w:val="00A17134"/>
    <w:rsid w:val="00A17282"/>
    <w:rsid w:val="00A173C8"/>
    <w:rsid w:val="00A174D5"/>
    <w:rsid w:val="00A1794B"/>
    <w:rsid w:val="00A17BB2"/>
    <w:rsid w:val="00A202BB"/>
    <w:rsid w:val="00A2041D"/>
    <w:rsid w:val="00A204DF"/>
    <w:rsid w:val="00A205B4"/>
    <w:rsid w:val="00A209F8"/>
    <w:rsid w:val="00A20A91"/>
    <w:rsid w:val="00A20E16"/>
    <w:rsid w:val="00A20EBE"/>
    <w:rsid w:val="00A21064"/>
    <w:rsid w:val="00A212BF"/>
    <w:rsid w:val="00A2134B"/>
    <w:rsid w:val="00A213EB"/>
    <w:rsid w:val="00A21551"/>
    <w:rsid w:val="00A21662"/>
    <w:rsid w:val="00A22393"/>
    <w:rsid w:val="00A22967"/>
    <w:rsid w:val="00A22BFB"/>
    <w:rsid w:val="00A22D5C"/>
    <w:rsid w:val="00A22F84"/>
    <w:rsid w:val="00A2345E"/>
    <w:rsid w:val="00A23649"/>
    <w:rsid w:val="00A2372E"/>
    <w:rsid w:val="00A23785"/>
    <w:rsid w:val="00A2380B"/>
    <w:rsid w:val="00A23928"/>
    <w:rsid w:val="00A239F1"/>
    <w:rsid w:val="00A23AD8"/>
    <w:rsid w:val="00A2426E"/>
    <w:rsid w:val="00A2431E"/>
    <w:rsid w:val="00A244CB"/>
    <w:rsid w:val="00A24538"/>
    <w:rsid w:val="00A252CC"/>
    <w:rsid w:val="00A254E2"/>
    <w:rsid w:val="00A256C6"/>
    <w:rsid w:val="00A256C7"/>
    <w:rsid w:val="00A25806"/>
    <w:rsid w:val="00A2581F"/>
    <w:rsid w:val="00A25B58"/>
    <w:rsid w:val="00A25B5D"/>
    <w:rsid w:val="00A25B7F"/>
    <w:rsid w:val="00A25D76"/>
    <w:rsid w:val="00A25DFF"/>
    <w:rsid w:val="00A25F96"/>
    <w:rsid w:val="00A261EC"/>
    <w:rsid w:val="00A264CB"/>
    <w:rsid w:val="00A264EC"/>
    <w:rsid w:val="00A266AB"/>
    <w:rsid w:val="00A26A97"/>
    <w:rsid w:val="00A26E48"/>
    <w:rsid w:val="00A27695"/>
    <w:rsid w:val="00A276E5"/>
    <w:rsid w:val="00A27B46"/>
    <w:rsid w:val="00A27BD7"/>
    <w:rsid w:val="00A27F44"/>
    <w:rsid w:val="00A30964"/>
    <w:rsid w:val="00A3096E"/>
    <w:rsid w:val="00A30DE1"/>
    <w:rsid w:val="00A30EDC"/>
    <w:rsid w:val="00A3122D"/>
    <w:rsid w:val="00A312B1"/>
    <w:rsid w:val="00A31369"/>
    <w:rsid w:val="00A31492"/>
    <w:rsid w:val="00A31920"/>
    <w:rsid w:val="00A31B68"/>
    <w:rsid w:val="00A31E58"/>
    <w:rsid w:val="00A31FDA"/>
    <w:rsid w:val="00A32C46"/>
    <w:rsid w:val="00A32E8E"/>
    <w:rsid w:val="00A32EF1"/>
    <w:rsid w:val="00A33037"/>
    <w:rsid w:val="00A33501"/>
    <w:rsid w:val="00A33672"/>
    <w:rsid w:val="00A34010"/>
    <w:rsid w:val="00A342D3"/>
    <w:rsid w:val="00A34BC8"/>
    <w:rsid w:val="00A34E62"/>
    <w:rsid w:val="00A34FFC"/>
    <w:rsid w:val="00A3512B"/>
    <w:rsid w:val="00A3574B"/>
    <w:rsid w:val="00A3589E"/>
    <w:rsid w:val="00A35DD6"/>
    <w:rsid w:val="00A35F7A"/>
    <w:rsid w:val="00A360A0"/>
    <w:rsid w:val="00A360F6"/>
    <w:rsid w:val="00A3614A"/>
    <w:rsid w:val="00A36456"/>
    <w:rsid w:val="00A3660C"/>
    <w:rsid w:val="00A36908"/>
    <w:rsid w:val="00A36B4F"/>
    <w:rsid w:val="00A36CA0"/>
    <w:rsid w:val="00A36E70"/>
    <w:rsid w:val="00A372D9"/>
    <w:rsid w:val="00A37448"/>
    <w:rsid w:val="00A374F5"/>
    <w:rsid w:val="00A37586"/>
    <w:rsid w:val="00A376C7"/>
    <w:rsid w:val="00A37ADC"/>
    <w:rsid w:val="00A37ADF"/>
    <w:rsid w:val="00A37B99"/>
    <w:rsid w:val="00A37C82"/>
    <w:rsid w:val="00A37ED1"/>
    <w:rsid w:val="00A400AC"/>
    <w:rsid w:val="00A401DD"/>
    <w:rsid w:val="00A40504"/>
    <w:rsid w:val="00A406E1"/>
    <w:rsid w:val="00A4070A"/>
    <w:rsid w:val="00A40A4B"/>
    <w:rsid w:val="00A40B81"/>
    <w:rsid w:val="00A41092"/>
    <w:rsid w:val="00A41166"/>
    <w:rsid w:val="00A41537"/>
    <w:rsid w:val="00A41966"/>
    <w:rsid w:val="00A4227F"/>
    <w:rsid w:val="00A42374"/>
    <w:rsid w:val="00A424DD"/>
    <w:rsid w:val="00A42616"/>
    <w:rsid w:val="00A42ED1"/>
    <w:rsid w:val="00A42EED"/>
    <w:rsid w:val="00A430E4"/>
    <w:rsid w:val="00A43354"/>
    <w:rsid w:val="00A43398"/>
    <w:rsid w:val="00A440BB"/>
    <w:rsid w:val="00A440C1"/>
    <w:rsid w:val="00A442FF"/>
    <w:rsid w:val="00A44337"/>
    <w:rsid w:val="00A446B1"/>
    <w:rsid w:val="00A446EB"/>
    <w:rsid w:val="00A4499C"/>
    <w:rsid w:val="00A44AC7"/>
    <w:rsid w:val="00A44FC6"/>
    <w:rsid w:val="00A453EE"/>
    <w:rsid w:val="00A454A6"/>
    <w:rsid w:val="00A45503"/>
    <w:rsid w:val="00A45A66"/>
    <w:rsid w:val="00A45B4D"/>
    <w:rsid w:val="00A45E7E"/>
    <w:rsid w:val="00A45F92"/>
    <w:rsid w:val="00A460CB"/>
    <w:rsid w:val="00A461C4"/>
    <w:rsid w:val="00A4666C"/>
    <w:rsid w:val="00A47133"/>
    <w:rsid w:val="00A50635"/>
    <w:rsid w:val="00A5063C"/>
    <w:rsid w:val="00A50640"/>
    <w:rsid w:val="00A507D0"/>
    <w:rsid w:val="00A50B64"/>
    <w:rsid w:val="00A516AA"/>
    <w:rsid w:val="00A516DC"/>
    <w:rsid w:val="00A51709"/>
    <w:rsid w:val="00A51812"/>
    <w:rsid w:val="00A519E0"/>
    <w:rsid w:val="00A51DC8"/>
    <w:rsid w:val="00A5232F"/>
    <w:rsid w:val="00A52431"/>
    <w:rsid w:val="00A52575"/>
    <w:rsid w:val="00A525A6"/>
    <w:rsid w:val="00A529CD"/>
    <w:rsid w:val="00A52BE7"/>
    <w:rsid w:val="00A52C22"/>
    <w:rsid w:val="00A531D1"/>
    <w:rsid w:val="00A536BD"/>
    <w:rsid w:val="00A537DC"/>
    <w:rsid w:val="00A538F3"/>
    <w:rsid w:val="00A53EE8"/>
    <w:rsid w:val="00A53F09"/>
    <w:rsid w:val="00A54037"/>
    <w:rsid w:val="00A542CF"/>
    <w:rsid w:val="00A545A0"/>
    <w:rsid w:val="00A54F56"/>
    <w:rsid w:val="00A550B8"/>
    <w:rsid w:val="00A5577F"/>
    <w:rsid w:val="00A557D5"/>
    <w:rsid w:val="00A55B35"/>
    <w:rsid w:val="00A55F97"/>
    <w:rsid w:val="00A5609A"/>
    <w:rsid w:val="00A56149"/>
    <w:rsid w:val="00A564FD"/>
    <w:rsid w:val="00A568BD"/>
    <w:rsid w:val="00A568CE"/>
    <w:rsid w:val="00A5692F"/>
    <w:rsid w:val="00A56BA6"/>
    <w:rsid w:val="00A56BBE"/>
    <w:rsid w:val="00A57275"/>
    <w:rsid w:val="00A5738A"/>
    <w:rsid w:val="00A57701"/>
    <w:rsid w:val="00A578B8"/>
    <w:rsid w:val="00A579BF"/>
    <w:rsid w:val="00A57B9C"/>
    <w:rsid w:val="00A60312"/>
    <w:rsid w:val="00A60451"/>
    <w:rsid w:val="00A60742"/>
    <w:rsid w:val="00A60774"/>
    <w:rsid w:val="00A607ED"/>
    <w:rsid w:val="00A6094C"/>
    <w:rsid w:val="00A60A5C"/>
    <w:rsid w:val="00A60BE6"/>
    <w:rsid w:val="00A60E6C"/>
    <w:rsid w:val="00A61362"/>
    <w:rsid w:val="00A6137C"/>
    <w:rsid w:val="00A616DE"/>
    <w:rsid w:val="00A61879"/>
    <w:rsid w:val="00A618AC"/>
    <w:rsid w:val="00A61991"/>
    <w:rsid w:val="00A61AFA"/>
    <w:rsid w:val="00A62355"/>
    <w:rsid w:val="00A623BF"/>
    <w:rsid w:val="00A62CAC"/>
    <w:rsid w:val="00A63009"/>
    <w:rsid w:val="00A63098"/>
    <w:rsid w:val="00A63575"/>
    <w:rsid w:val="00A636AF"/>
    <w:rsid w:val="00A63C07"/>
    <w:rsid w:val="00A63D73"/>
    <w:rsid w:val="00A642C7"/>
    <w:rsid w:val="00A64400"/>
    <w:rsid w:val="00A6473C"/>
    <w:rsid w:val="00A648DE"/>
    <w:rsid w:val="00A64B83"/>
    <w:rsid w:val="00A65C5C"/>
    <w:rsid w:val="00A65F70"/>
    <w:rsid w:val="00A66349"/>
    <w:rsid w:val="00A66B41"/>
    <w:rsid w:val="00A66CCE"/>
    <w:rsid w:val="00A6707E"/>
    <w:rsid w:val="00A67125"/>
    <w:rsid w:val="00A674DA"/>
    <w:rsid w:val="00A6759F"/>
    <w:rsid w:val="00A67AF7"/>
    <w:rsid w:val="00A67BC3"/>
    <w:rsid w:val="00A7004A"/>
    <w:rsid w:val="00A702F5"/>
    <w:rsid w:val="00A706BA"/>
    <w:rsid w:val="00A709D8"/>
    <w:rsid w:val="00A70D49"/>
    <w:rsid w:val="00A70EA1"/>
    <w:rsid w:val="00A70ED2"/>
    <w:rsid w:val="00A71096"/>
    <w:rsid w:val="00A711A2"/>
    <w:rsid w:val="00A711C2"/>
    <w:rsid w:val="00A7164C"/>
    <w:rsid w:val="00A7199A"/>
    <w:rsid w:val="00A71A6D"/>
    <w:rsid w:val="00A71A87"/>
    <w:rsid w:val="00A71BBE"/>
    <w:rsid w:val="00A71F47"/>
    <w:rsid w:val="00A725E9"/>
    <w:rsid w:val="00A7264B"/>
    <w:rsid w:val="00A72884"/>
    <w:rsid w:val="00A72FC5"/>
    <w:rsid w:val="00A7325A"/>
    <w:rsid w:val="00A73300"/>
    <w:rsid w:val="00A73DE3"/>
    <w:rsid w:val="00A73E71"/>
    <w:rsid w:val="00A73E7B"/>
    <w:rsid w:val="00A74155"/>
    <w:rsid w:val="00A7469B"/>
    <w:rsid w:val="00A7475C"/>
    <w:rsid w:val="00A7494C"/>
    <w:rsid w:val="00A749FE"/>
    <w:rsid w:val="00A74CF8"/>
    <w:rsid w:val="00A74E0E"/>
    <w:rsid w:val="00A74F22"/>
    <w:rsid w:val="00A752BB"/>
    <w:rsid w:val="00A75407"/>
    <w:rsid w:val="00A75D1A"/>
    <w:rsid w:val="00A7604D"/>
    <w:rsid w:val="00A763D9"/>
    <w:rsid w:val="00A7742C"/>
    <w:rsid w:val="00A77F9A"/>
    <w:rsid w:val="00A8003A"/>
    <w:rsid w:val="00A80860"/>
    <w:rsid w:val="00A80955"/>
    <w:rsid w:val="00A80959"/>
    <w:rsid w:val="00A80A0B"/>
    <w:rsid w:val="00A80B2C"/>
    <w:rsid w:val="00A80DA6"/>
    <w:rsid w:val="00A80EB1"/>
    <w:rsid w:val="00A810E9"/>
    <w:rsid w:val="00A8184E"/>
    <w:rsid w:val="00A81B11"/>
    <w:rsid w:val="00A82015"/>
    <w:rsid w:val="00A8209F"/>
    <w:rsid w:val="00A821EA"/>
    <w:rsid w:val="00A822B1"/>
    <w:rsid w:val="00A823F8"/>
    <w:rsid w:val="00A82E55"/>
    <w:rsid w:val="00A83005"/>
    <w:rsid w:val="00A8330D"/>
    <w:rsid w:val="00A83331"/>
    <w:rsid w:val="00A83569"/>
    <w:rsid w:val="00A83744"/>
    <w:rsid w:val="00A8425C"/>
    <w:rsid w:val="00A844E7"/>
    <w:rsid w:val="00A845CB"/>
    <w:rsid w:val="00A845F7"/>
    <w:rsid w:val="00A84BD1"/>
    <w:rsid w:val="00A84D96"/>
    <w:rsid w:val="00A854E4"/>
    <w:rsid w:val="00A85DF8"/>
    <w:rsid w:val="00A85EB1"/>
    <w:rsid w:val="00A85EF0"/>
    <w:rsid w:val="00A86447"/>
    <w:rsid w:val="00A86520"/>
    <w:rsid w:val="00A86C0B"/>
    <w:rsid w:val="00A86FF8"/>
    <w:rsid w:val="00A87203"/>
    <w:rsid w:val="00A873E0"/>
    <w:rsid w:val="00A87573"/>
    <w:rsid w:val="00A875CE"/>
    <w:rsid w:val="00A8767C"/>
    <w:rsid w:val="00A87BC3"/>
    <w:rsid w:val="00A87E11"/>
    <w:rsid w:val="00A9031D"/>
    <w:rsid w:val="00A903D7"/>
    <w:rsid w:val="00A90815"/>
    <w:rsid w:val="00A90F42"/>
    <w:rsid w:val="00A9130B"/>
    <w:rsid w:val="00A91578"/>
    <w:rsid w:val="00A91C9C"/>
    <w:rsid w:val="00A91F51"/>
    <w:rsid w:val="00A92074"/>
    <w:rsid w:val="00A92395"/>
    <w:rsid w:val="00A92CE9"/>
    <w:rsid w:val="00A92E8E"/>
    <w:rsid w:val="00A92F67"/>
    <w:rsid w:val="00A93130"/>
    <w:rsid w:val="00A936F0"/>
    <w:rsid w:val="00A93909"/>
    <w:rsid w:val="00A9395A"/>
    <w:rsid w:val="00A93C1B"/>
    <w:rsid w:val="00A93C27"/>
    <w:rsid w:val="00A93E0D"/>
    <w:rsid w:val="00A94390"/>
    <w:rsid w:val="00A944A5"/>
    <w:rsid w:val="00A945B3"/>
    <w:rsid w:val="00A94618"/>
    <w:rsid w:val="00A94926"/>
    <w:rsid w:val="00A94967"/>
    <w:rsid w:val="00A94B88"/>
    <w:rsid w:val="00A94BB3"/>
    <w:rsid w:val="00A94F37"/>
    <w:rsid w:val="00A951A5"/>
    <w:rsid w:val="00A95514"/>
    <w:rsid w:val="00A95652"/>
    <w:rsid w:val="00A95775"/>
    <w:rsid w:val="00A9591E"/>
    <w:rsid w:val="00A95A55"/>
    <w:rsid w:val="00A95B3B"/>
    <w:rsid w:val="00A95E71"/>
    <w:rsid w:val="00A964DB"/>
    <w:rsid w:val="00A97524"/>
    <w:rsid w:val="00A977E2"/>
    <w:rsid w:val="00A97823"/>
    <w:rsid w:val="00A9787D"/>
    <w:rsid w:val="00A97BF4"/>
    <w:rsid w:val="00AA02AC"/>
    <w:rsid w:val="00AA03AB"/>
    <w:rsid w:val="00AA04BA"/>
    <w:rsid w:val="00AA0CF5"/>
    <w:rsid w:val="00AA0E01"/>
    <w:rsid w:val="00AA0FE4"/>
    <w:rsid w:val="00AA11C7"/>
    <w:rsid w:val="00AA12E7"/>
    <w:rsid w:val="00AA160E"/>
    <w:rsid w:val="00AA1722"/>
    <w:rsid w:val="00AA174B"/>
    <w:rsid w:val="00AA1D3C"/>
    <w:rsid w:val="00AA207C"/>
    <w:rsid w:val="00AA23B5"/>
    <w:rsid w:val="00AA2529"/>
    <w:rsid w:val="00AA2570"/>
    <w:rsid w:val="00AA2656"/>
    <w:rsid w:val="00AA297B"/>
    <w:rsid w:val="00AA301A"/>
    <w:rsid w:val="00AA3169"/>
    <w:rsid w:val="00AA39BE"/>
    <w:rsid w:val="00AA39FE"/>
    <w:rsid w:val="00AA3C89"/>
    <w:rsid w:val="00AA3D9D"/>
    <w:rsid w:val="00AA3E9F"/>
    <w:rsid w:val="00AA4238"/>
    <w:rsid w:val="00AA43B3"/>
    <w:rsid w:val="00AA4B70"/>
    <w:rsid w:val="00AA4D6F"/>
    <w:rsid w:val="00AA505F"/>
    <w:rsid w:val="00AA514A"/>
    <w:rsid w:val="00AA526B"/>
    <w:rsid w:val="00AA5921"/>
    <w:rsid w:val="00AA59E8"/>
    <w:rsid w:val="00AA60BF"/>
    <w:rsid w:val="00AA6151"/>
    <w:rsid w:val="00AA63C2"/>
    <w:rsid w:val="00AA661B"/>
    <w:rsid w:val="00AA6A5E"/>
    <w:rsid w:val="00AA6E37"/>
    <w:rsid w:val="00AA6F0A"/>
    <w:rsid w:val="00AA6FCA"/>
    <w:rsid w:val="00AA70B2"/>
    <w:rsid w:val="00AA7906"/>
    <w:rsid w:val="00AA7C8B"/>
    <w:rsid w:val="00AA7ED8"/>
    <w:rsid w:val="00AB012B"/>
    <w:rsid w:val="00AB07B5"/>
    <w:rsid w:val="00AB0B1C"/>
    <w:rsid w:val="00AB0DF1"/>
    <w:rsid w:val="00AB0DFF"/>
    <w:rsid w:val="00AB1592"/>
    <w:rsid w:val="00AB1C21"/>
    <w:rsid w:val="00AB1DEA"/>
    <w:rsid w:val="00AB2405"/>
    <w:rsid w:val="00AB27C4"/>
    <w:rsid w:val="00AB28EE"/>
    <w:rsid w:val="00AB2C05"/>
    <w:rsid w:val="00AB2E13"/>
    <w:rsid w:val="00AB3362"/>
    <w:rsid w:val="00AB3647"/>
    <w:rsid w:val="00AB3757"/>
    <w:rsid w:val="00AB42A1"/>
    <w:rsid w:val="00AB43A3"/>
    <w:rsid w:val="00AB43A4"/>
    <w:rsid w:val="00AB4947"/>
    <w:rsid w:val="00AB4ECC"/>
    <w:rsid w:val="00AB532C"/>
    <w:rsid w:val="00AB54C8"/>
    <w:rsid w:val="00AB593A"/>
    <w:rsid w:val="00AB5ADF"/>
    <w:rsid w:val="00AB5BD2"/>
    <w:rsid w:val="00AB5C23"/>
    <w:rsid w:val="00AB6127"/>
    <w:rsid w:val="00AB6533"/>
    <w:rsid w:val="00AB6C72"/>
    <w:rsid w:val="00AB721A"/>
    <w:rsid w:val="00AB74FE"/>
    <w:rsid w:val="00AB7A96"/>
    <w:rsid w:val="00AB7BC3"/>
    <w:rsid w:val="00AB7E01"/>
    <w:rsid w:val="00AC01CF"/>
    <w:rsid w:val="00AC048C"/>
    <w:rsid w:val="00AC04DE"/>
    <w:rsid w:val="00AC05D2"/>
    <w:rsid w:val="00AC0C9D"/>
    <w:rsid w:val="00AC10CE"/>
    <w:rsid w:val="00AC1373"/>
    <w:rsid w:val="00AC1412"/>
    <w:rsid w:val="00AC22A0"/>
    <w:rsid w:val="00AC246E"/>
    <w:rsid w:val="00AC254B"/>
    <w:rsid w:val="00AC2648"/>
    <w:rsid w:val="00AC2D07"/>
    <w:rsid w:val="00AC2D42"/>
    <w:rsid w:val="00AC2F23"/>
    <w:rsid w:val="00AC36D1"/>
    <w:rsid w:val="00AC3782"/>
    <w:rsid w:val="00AC3805"/>
    <w:rsid w:val="00AC381A"/>
    <w:rsid w:val="00AC3AE3"/>
    <w:rsid w:val="00AC426F"/>
    <w:rsid w:val="00AC4416"/>
    <w:rsid w:val="00AC466B"/>
    <w:rsid w:val="00AC46BB"/>
    <w:rsid w:val="00AC483C"/>
    <w:rsid w:val="00AC4D34"/>
    <w:rsid w:val="00AC4F9D"/>
    <w:rsid w:val="00AC5366"/>
    <w:rsid w:val="00AC560C"/>
    <w:rsid w:val="00AC59FC"/>
    <w:rsid w:val="00AC5A0C"/>
    <w:rsid w:val="00AC5D1E"/>
    <w:rsid w:val="00AC5D3D"/>
    <w:rsid w:val="00AC5E9B"/>
    <w:rsid w:val="00AC5F82"/>
    <w:rsid w:val="00AC6438"/>
    <w:rsid w:val="00AC6651"/>
    <w:rsid w:val="00AC6899"/>
    <w:rsid w:val="00AC6977"/>
    <w:rsid w:val="00AC6B5C"/>
    <w:rsid w:val="00AC6E83"/>
    <w:rsid w:val="00AC77AA"/>
    <w:rsid w:val="00AC7923"/>
    <w:rsid w:val="00AC799C"/>
    <w:rsid w:val="00AC79F4"/>
    <w:rsid w:val="00AC7BF0"/>
    <w:rsid w:val="00AC7D6F"/>
    <w:rsid w:val="00AD0227"/>
    <w:rsid w:val="00AD02FF"/>
    <w:rsid w:val="00AD04C6"/>
    <w:rsid w:val="00AD0ADD"/>
    <w:rsid w:val="00AD0B24"/>
    <w:rsid w:val="00AD0C6C"/>
    <w:rsid w:val="00AD0D07"/>
    <w:rsid w:val="00AD0DE3"/>
    <w:rsid w:val="00AD1015"/>
    <w:rsid w:val="00AD12C1"/>
    <w:rsid w:val="00AD1301"/>
    <w:rsid w:val="00AD1808"/>
    <w:rsid w:val="00AD2002"/>
    <w:rsid w:val="00AD26B7"/>
    <w:rsid w:val="00AD2AC6"/>
    <w:rsid w:val="00AD306B"/>
    <w:rsid w:val="00AD33C6"/>
    <w:rsid w:val="00AD34EA"/>
    <w:rsid w:val="00AD353D"/>
    <w:rsid w:val="00AD38ED"/>
    <w:rsid w:val="00AD3E1A"/>
    <w:rsid w:val="00AD4071"/>
    <w:rsid w:val="00AD40EC"/>
    <w:rsid w:val="00AD4288"/>
    <w:rsid w:val="00AD4302"/>
    <w:rsid w:val="00AD479B"/>
    <w:rsid w:val="00AD4DDF"/>
    <w:rsid w:val="00AD4E53"/>
    <w:rsid w:val="00AD513D"/>
    <w:rsid w:val="00AD54C4"/>
    <w:rsid w:val="00AD54F1"/>
    <w:rsid w:val="00AD56A8"/>
    <w:rsid w:val="00AD58B7"/>
    <w:rsid w:val="00AD5AFB"/>
    <w:rsid w:val="00AD5B28"/>
    <w:rsid w:val="00AD5C52"/>
    <w:rsid w:val="00AD5C9E"/>
    <w:rsid w:val="00AD63BD"/>
    <w:rsid w:val="00AD6428"/>
    <w:rsid w:val="00AD6454"/>
    <w:rsid w:val="00AD6D81"/>
    <w:rsid w:val="00AD788A"/>
    <w:rsid w:val="00AD7AA6"/>
    <w:rsid w:val="00AE0091"/>
    <w:rsid w:val="00AE03A7"/>
    <w:rsid w:val="00AE0942"/>
    <w:rsid w:val="00AE1BDC"/>
    <w:rsid w:val="00AE1F46"/>
    <w:rsid w:val="00AE205A"/>
    <w:rsid w:val="00AE20DF"/>
    <w:rsid w:val="00AE2223"/>
    <w:rsid w:val="00AE2AFB"/>
    <w:rsid w:val="00AE3173"/>
    <w:rsid w:val="00AE3430"/>
    <w:rsid w:val="00AE37B5"/>
    <w:rsid w:val="00AE3AAB"/>
    <w:rsid w:val="00AE3BAC"/>
    <w:rsid w:val="00AE3DE0"/>
    <w:rsid w:val="00AE4190"/>
    <w:rsid w:val="00AE4343"/>
    <w:rsid w:val="00AE4943"/>
    <w:rsid w:val="00AE4A62"/>
    <w:rsid w:val="00AE4BCD"/>
    <w:rsid w:val="00AE4BD3"/>
    <w:rsid w:val="00AE4C3D"/>
    <w:rsid w:val="00AE4DE4"/>
    <w:rsid w:val="00AE4E45"/>
    <w:rsid w:val="00AE5CB1"/>
    <w:rsid w:val="00AE5DC7"/>
    <w:rsid w:val="00AE60BE"/>
    <w:rsid w:val="00AE6498"/>
    <w:rsid w:val="00AE7238"/>
    <w:rsid w:val="00AE798F"/>
    <w:rsid w:val="00AE7A7C"/>
    <w:rsid w:val="00AE7DBB"/>
    <w:rsid w:val="00AF0728"/>
    <w:rsid w:val="00AF09CF"/>
    <w:rsid w:val="00AF0D96"/>
    <w:rsid w:val="00AF13B6"/>
    <w:rsid w:val="00AF1953"/>
    <w:rsid w:val="00AF238F"/>
    <w:rsid w:val="00AF23E1"/>
    <w:rsid w:val="00AF241A"/>
    <w:rsid w:val="00AF29D9"/>
    <w:rsid w:val="00AF2EDF"/>
    <w:rsid w:val="00AF2FA7"/>
    <w:rsid w:val="00AF30F3"/>
    <w:rsid w:val="00AF31BF"/>
    <w:rsid w:val="00AF3252"/>
    <w:rsid w:val="00AF3832"/>
    <w:rsid w:val="00AF3B80"/>
    <w:rsid w:val="00AF3D99"/>
    <w:rsid w:val="00AF42C1"/>
    <w:rsid w:val="00AF47F8"/>
    <w:rsid w:val="00AF4BC7"/>
    <w:rsid w:val="00AF4D30"/>
    <w:rsid w:val="00AF4EC1"/>
    <w:rsid w:val="00AF5094"/>
    <w:rsid w:val="00AF5870"/>
    <w:rsid w:val="00AF58BC"/>
    <w:rsid w:val="00AF59D0"/>
    <w:rsid w:val="00AF5C42"/>
    <w:rsid w:val="00AF68E5"/>
    <w:rsid w:val="00AF6973"/>
    <w:rsid w:val="00AF69DB"/>
    <w:rsid w:val="00AF6B9F"/>
    <w:rsid w:val="00AF725B"/>
    <w:rsid w:val="00AF7265"/>
    <w:rsid w:val="00AF7284"/>
    <w:rsid w:val="00AF74DB"/>
    <w:rsid w:val="00AF74F2"/>
    <w:rsid w:val="00AF7590"/>
    <w:rsid w:val="00AF798D"/>
    <w:rsid w:val="00B0055E"/>
    <w:rsid w:val="00B006F8"/>
    <w:rsid w:val="00B0147B"/>
    <w:rsid w:val="00B015F4"/>
    <w:rsid w:val="00B016BC"/>
    <w:rsid w:val="00B01A08"/>
    <w:rsid w:val="00B01DE5"/>
    <w:rsid w:val="00B01ED0"/>
    <w:rsid w:val="00B0207F"/>
    <w:rsid w:val="00B0237F"/>
    <w:rsid w:val="00B023E0"/>
    <w:rsid w:val="00B0246F"/>
    <w:rsid w:val="00B024B9"/>
    <w:rsid w:val="00B026F0"/>
    <w:rsid w:val="00B0270A"/>
    <w:rsid w:val="00B02AC1"/>
    <w:rsid w:val="00B02B94"/>
    <w:rsid w:val="00B02E7B"/>
    <w:rsid w:val="00B02FA6"/>
    <w:rsid w:val="00B03586"/>
    <w:rsid w:val="00B038BE"/>
    <w:rsid w:val="00B03B35"/>
    <w:rsid w:val="00B03C5D"/>
    <w:rsid w:val="00B03E00"/>
    <w:rsid w:val="00B03F77"/>
    <w:rsid w:val="00B0405E"/>
    <w:rsid w:val="00B04230"/>
    <w:rsid w:val="00B046A8"/>
    <w:rsid w:val="00B04857"/>
    <w:rsid w:val="00B048E7"/>
    <w:rsid w:val="00B04C2B"/>
    <w:rsid w:val="00B04F9F"/>
    <w:rsid w:val="00B04FD6"/>
    <w:rsid w:val="00B050C4"/>
    <w:rsid w:val="00B05746"/>
    <w:rsid w:val="00B05846"/>
    <w:rsid w:val="00B05D2C"/>
    <w:rsid w:val="00B05EAD"/>
    <w:rsid w:val="00B05EF0"/>
    <w:rsid w:val="00B0630F"/>
    <w:rsid w:val="00B06527"/>
    <w:rsid w:val="00B071B1"/>
    <w:rsid w:val="00B075A9"/>
    <w:rsid w:val="00B076E5"/>
    <w:rsid w:val="00B0789D"/>
    <w:rsid w:val="00B10490"/>
    <w:rsid w:val="00B1091A"/>
    <w:rsid w:val="00B10B0E"/>
    <w:rsid w:val="00B10BA0"/>
    <w:rsid w:val="00B11220"/>
    <w:rsid w:val="00B1164A"/>
    <w:rsid w:val="00B11D35"/>
    <w:rsid w:val="00B11D52"/>
    <w:rsid w:val="00B120F5"/>
    <w:rsid w:val="00B12345"/>
    <w:rsid w:val="00B12412"/>
    <w:rsid w:val="00B1245E"/>
    <w:rsid w:val="00B124B4"/>
    <w:rsid w:val="00B124B8"/>
    <w:rsid w:val="00B126EA"/>
    <w:rsid w:val="00B128B9"/>
    <w:rsid w:val="00B1292A"/>
    <w:rsid w:val="00B12A98"/>
    <w:rsid w:val="00B13435"/>
    <w:rsid w:val="00B139FF"/>
    <w:rsid w:val="00B13A50"/>
    <w:rsid w:val="00B13DD4"/>
    <w:rsid w:val="00B13ECC"/>
    <w:rsid w:val="00B1400D"/>
    <w:rsid w:val="00B14114"/>
    <w:rsid w:val="00B142C0"/>
    <w:rsid w:val="00B143A4"/>
    <w:rsid w:val="00B1482D"/>
    <w:rsid w:val="00B14A45"/>
    <w:rsid w:val="00B14A99"/>
    <w:rsid w:val="00B14B4A"/>
    <w:rsid w:val="00B150FD"/>
    <w:rsid w:val="00B15297"/>
    <w:rsid w:val="00B15561"/>
    <w:rsid w:val="00B1575F"/>
    <w:rsid w:val="00B1588F"/>
    <w:rsid w:val="00B15D39"/>
    <w:rsid w:val="00B15E81"/>
    <w:rsid w:val="00B15F7E"/>
    <w:rsid w:val="00B1604B"/>
    <w:rsid w:val="00B1628D"/>
    <w:rsid w:val="00B16681"/>
    <w:rsid w:val="00B16894"/>
    <w:rsid w:val="00B16AB5"/>
    <w:rsid w:val="00B16C00"/>
    <w:rsid w:val="00B174CF"/>
    <w:rsid w:val="00B1795E"/>
    <w:rsid w:val="00B17E90"/>
    <w:rsid w:val="00B2023E"/>
    <w:rsid w:val="00B20431"/>
    <w:rsid w:val="00B204FD"/>
    <w:rsid w:val="00B20636"/>
    <w:rsid w:val="00B20B0B"/>
    <w:rsid w:val="00B21226"/>
    <w:rsid w:val="00B21291"/>
    <w:rsid w:val="00B21796"/>
    <w:rsid w:val="00B21AA4"/>
    <w:rsid w:val="00B21CB9"/>
    <w:rsid w:val="00B21E7C"/>
    <w:rsid w:val="00B2225E"/>
    <w:rsid w:val="00B2246A"/>
    <w:rsid w:val="00B22630"/>
    <w:rsid w:val="00B227D9"/>
    <w:rsid w:val="00B22CD9"/>
    <w:rsid w:val="00B22D6A"/>
    <w:rsid w:val="00B23740"/>
    <w:rsid w:val="00B23974"/>
    <w:rsid w:val="00B23B9D"/>
    <w:rsid w:val="00B23DF8"/>
    <w:rsid w:val="00B24035"/>
    <w:rsid w:val="00B24073"/>
    <w:rsid w:val="00B24366"/>
    <w:rsid w:val="00B243DF"/>
    <w:rsid w:val="00B24B05"/>
    <w:rsid w:val="00B25024"/>
    <w:rsid w:val="00B2507A"/>
    <w:rsid w:val="00B25250"/>
    <w:rsid w:val="00B2525C"/>
    <w:rsid w:val="00B253F0"/>
    <w:rsid w:val="00B25446"/>
    <w:rsid w:val="00B25CA3"/>
    <w:rsid w:val="00B25F96"/>
    <w:rsid w:val="00B266C1"/>
    <w:rsid w:val="00B267F8"/>
    <w:rsid w:val="00B26A93"/>
    <w:rsid w:val="00B27133"/>
    <w:rsid w:val="00B27572"/>
    <w:rsid w:val="00B27783"/>
    <w:rsid w:val="00B301AF"/>
    <w:rsid w:val="00B30255"/>
    <w:rsid w:val="00B30280"/>
    <w:rsid w:val="00B30955"/>
    <w:rsid w:val="00B30A98"/>
    <w:rsid w:val="00B30F28"/>
    <w:rsid w:val="00B31058"/>
    <w:rsid w:val="00B310CA"/>
    <w:rsid w:val="00B31FC8"/>
    <w:rsid w:val="00B32060"/>
    <w:rsid w:val="00B322F5"/>
    <w:rsid w:val="00B324EF"/>
    <w:rsid w:val="00B32A54"/>
    <w:rsid w:val="00B32AE8"/>
    <w:rsid w:val="00B32F6B"/>
    <w:rsid w:val="00B336B9"/>
    <w:rsid w:val="00B33CDE"/>
    <w:rsid w:val="00B34804"/>
    <w:rsid w:val="00B348F1"/>
    <w:rsid w:val="00B349C5"/>
    <w:rsid w:val="00B34AD8"/>
    <w:rsid w:val="00B34DE1"/>
    <w:rsid w:val="00B351D6"/>
    <w:rsid w:val="00B3535A"/>
    <w:rsid w:val="00B35529"/>
    <w:rsid w:val="00B3560D"/>
    <w:rsid w:val="00B35841"/>
    <w:rsid w:val="00B359E4"/>
    <w:rsid w:val="00B35DE0"/>
    <w:rsid w:val="00B3615B"/>
    <w:rsid w:val="00B3624E"/>
    <w:rsid w:val="00B36354"/>
    <w:rsid w:val="00B3645E"/>
    <w:rsid w:val="00B36535"/>
    <w:rsid w:val="00B3668E"/>
    <w:rsid w:val="00B3674B"/>
    <w:rsid w:val="00B369F7"/>
    <w:rsid w:val="00B36E0D"/>
    <w:rsid w:val="00B36FD1"/>
    <w:rsid w:val="00B37023"/>
    <w:rsid w:val="00B371D5"/>
    <w:rsid w:val="00B37D92"/>
    <w:rsid w:val="00B4001B"/>
    <w:rsid w:val="00B40276"/>
    <w:rsid w:val="00B40557"/>
    <w:rsid w:val="00B405C0"/>
    <w:rsid w:val="00B405FE"/>
    <w:rsid w:val="00B40D49"/>
    <w:rsid w:val="00B40EA0"/>
    <w:rsid w:val="00B40F4D"/>
    <w:rsid w:val="00B4106F"/>
    <w:rsid w:val="00B4125B"/>
    <w:rsid w:val="00B41381"/>
    <w:rsid w:val="00B415D3"/>
    <w:rsid w:val="00B415EE"/>
    <w:rsid w:val="00B41B69"/>
    <w:rsid w:val="00B41FB1"/>
    <w:rsid w:val="00B41FEF"/>
    <w:rsid w:val="00B42255"/>
    <w:rsid w:val="00B42A69"/>
    <w:rsid w:val="00B43555"/>
    <w:rsid w:val="00B43766"/>
    <w:rsid w:val="00B43774"/>
    <w:rsid w:val="00B43834"/>
    <w:rsid w:val="00B43903"/>
    <w:rsid w:val="00B43F3F"/>
    <w:rsid w:val="00B43F44"/>
    <w:rsid w:val="00B441D3"/>
    <w:rsid w:val="00B44690"/>
    <w:rsid w:val="00B44A08"/>
    <w:rsid w:val="00B44DB9"/>
    <w:rsid w:val="00B452AE"/>
    <w:rsid w:val="00B45405"/>
    <w:rsid w:val="00B4559B"/>
    <w:rsid w:val="00B45690"/>
    <w:rsid w:val="00B457A4"/>
    <w:rsid w:val="00B45B6A"/>
    <w:rsid w:val="00B45EAC"/>
    <w:rsid w:val="00B4637D"/>
    <w:rsid w:val="00B46606"/>
    <w:rsid w:val="00B46762"/>
    <w:rsid w:val="00B4682A"/>
    <w:rsid w:val="00B469A7"/>
    <w:rsid w:val="00B46E8F"/>
    <w:rsid w:val="00B470A4"/>
    <w:rsid w:val="00B505E5"/>
    <w:rsid w:val="00B508A2"/>
    <w:rsid w:val="00B50E6A"/>
    <w:rsid w:val="00B510DD"/>
    <w:rsid w:val="00B5190B"/>
    <w:rsid w:val="00B51E27"/>
    <w:rsid w:val="00B521CC"/>
    <w:rsid w:val="00B52202"/>
    <w:rsid w:val="00B5255C"/>
    <w:rsid w:val="00B525D8"/>
    <w:rsid w:val="00B52685"/>
    <w:rsid w:val="00B52F7E"/>
    <w:rsid w:val="00B53877"/>
    <w:rsid w:val="00B5399D"/>
    <w:rsid w:val="00B5412B"/>
    <w:rsid w:val="00B54282"/>
    <w:rsid w:val="00B5441A"/>
    <w:rsid w:val="00B5442E"/>
    <w:rsid w:val="00B54983"/>
    <w:rsid w:val="00B54B99"/>
    <w:rsid w:val="00B54F1D"/>
    <w:rsid w:val="00B5525B"/>
    <w:rsid w:val="00B555B6"/>
    <w:rsid w:val="00B55749"/>
    <w:rsid w:val="00B55AF1"/>
    <w:rsid w:val="00B55DF7"/>
    <w:rsid w:val="00B55EB3"/>
    <w:rsid w:val="00B55F1B"/>
    <w:rsid w:val="00B563B7"/>
    <w:rsid w:val="00B565D8"/>
    <w:rsid w:val="00B56F75"/>
    <w:rsid w:val="00B5708E"/>
    <w:rsid w:val="00B570D0"/>
    <w:rsid w:val="00B570F9"/>
    <w:rsid w:val="00B57222"/>
    <w:rsid w:val="00B5759F"/>
    <w:rsid w:val="00B575A1"/>
    <w:rsid w:val="00B575F1"/>
    <w:rsid w:val="00B57764"/>
    <w:rsid w:val="00B57DBD"/>
    <w:rsid w:val="00B600CD"/>
    <w:rsid w:val="00B60189"/>
    <w:rsid w:val="00B60667"/>
    <w:rsid w:val="00B6079C"/>
    <w:rsid w:val="00B6079F"/>
    <w:rsid w:val="00B61829"/>
    <w:rsid w:val="00B61C71"/>
    <w:rsid w:val="00B61D7A"/>
    <w:rsid w:val="00B61E26"/>
    <w:rsid w:val="00B61FC1"/>
    <w:rsid w:val="00B622EB"/>
    <w:rsid w:val="00B624EE"/>
    <w:rsid w:val="00B62644"/>
    <w:rsid w:val="00B62743"/>
    <w:rsid w:val="00B628C9"/>
    <w:rsid w:val="00B62D5C"/>
    <w:rsid w:val="00B63508"/>
    <w:rsid w:val="00B6391E"/>
    <w:rsid w:val="00B63CCF"/>
    <w:rsid w:val="00B63D71"/>
    <w:rsid w:val="00B6406B"/>
    <w:rsid w:val="00B641CE"/>
    <w:rsid w:val="00B642BC"/>
    <w:rsid w:val="00B645C7"/>
    <w:rsid w:val="00B64795"/>
    <w:rsid w:val="00B649EF"/>
    <w:rsid w:val="00B64D11"/>
    <w:rsid w:val="00B65121"/>
    <w:rsid w:val="00B65962"/>
    <w:rsid w:val="00B6597A"/>
    <w:rsid w:val="00B65C4F"/>
    <w:rsid w:val="00B65D02"/>
    <w:rsid w:val="00B6625A"/>
    <w:rsid w:val="00B66338"/>
    <w:rsid w:val="00B66365"/>
    <w:rsid w:val="00B6679A"/>
    <w:rsid w:val="00B66AB1"/>
    <w:rsid w:val="00B6776A"/>
    <w:rsid w:val="00B677A3"/>
    <w:rsid w:val="00B678D1"/>
    <w:rsid w:val="00B67947"/>
    <w:rsid w:val="00B6799B"/>
    <w:rsid w:val="00B67B23"/>
    <w:rsid w:val="00B67EDB"/>
    <w:rsid w:val="00B704C4"/>
    <w:rsid w:val="00B704CA"/>
    <w:rsid w:val="00B7086F"/>
    <w:rsid w:val="00B70B8C"/>
    <w:rsid w:val="00B70C15"/>
    <w:rsid w:val="00B712D3"/>
    <w:rsid w:val="00B71AB6"/>
    <w:rsid w:val="00B71B72"/>
    <w:rsid w:val="00B725E1"/>
    <w:rsid w:val="00B72938"/>
    <w:rsid w:val="00B72D67"/>
    <w:rsid w:val="00B72DB5"/>
    <w:rsid w:val="00B737E2"/>
    <w:rsid w:val="00B73EFB"/>
    <w:rsid w:val="00B7454B"/>
    <w:rsid w:val="00B7458E"/>
    <w:rsid w:val="00B74D96"/>
    <w:rsid w:val="00B74E51"/>
    <w:rsid w:val="00B74FAC"/>
    <w:rsid w:val="00B7509A"/>
    <w:rsid w:val="00B75380"/>
    <w:rsid w:val="00B75519"/>
    <w:rsid w:val="00B7576E"/>
    <w:rsid w:val="00B758E5"/>
    <w:rsid w:val="00B75D24"/>
    <w:rsid w:val="00B75FEF"/>
    <w:rsid w:val="00B766A3"/>
    <w:rsid w:val="00B76A0E"/>
    <w:rsid w:val="00B76A1A"/>
    <w:rsid w:val="00B76AB6"/>
    <w:rsid w:val="00B76CFC"/>
    <w:rsid w:val="00B76EDD"/>
    <w:rsid w:val="00B76EF1"/>
    <w:rsid w:val="00B774A5"/>
    <w:rsid w:val="00B77B1B"/>
    <w:rsid w:val="00B77B2E"/>
    <w:rsid w:val="00B77FED"/>
    <w:rsid w:val="00B80091"/>
    <w:rsid w:val="00B8034C"/>
    <w:rsid w:val="00B80734"/>
    <w:rsid w:val="00B80A0C"/>
    <w:rsid w:val="00B80CCB"/>
    <w:rsid w:val="00B80F31"/>
    <w:rsid w:val="00B81425"/>
    <w:rsid w:val="00B81429"/>
    <w:rsid w:val="00B815C9"/>
    <w:rsid w:val="00B81853"/>
    <w:rsid w:val="00B81D34"/>
    <w:rsid w:val="00B81DCC"/>
    <w:rsid w:val="00B81E8D"/>
    <w:rsid w:val="00B82170"/>
    <w:rsid w:val="00B8225F"/>
    <w:rsid w:val="00B827EA"/>
    <w:rsid w:val="00B83015"/>
    <w:rsid w:val="00B831D7"/>
    <w:rsid w:val="00B832F1"/>
    <w:rsid w:val="00B83522"/>
    <w:rsid w:val="00B8352B"/>
    <w:rsid w:val="00B839BC"/>
    <w:rsid w:val="00B83B09"/>
    <w:rsid w:val="00B83B96"/>
    <w:rsid w:val="00B83C60"/>
    <w:rsid w:val="00B83D90"/>
    <w:rsid w:val="00B83DFE"/>
    <w:rsid w:val="00B83EFD"/>
    <w:rsid w:val="00B843D9"/>
    <w:rsid w:val="00B845CA"/>
    <w:rsid w:val="00B84738"/>
    <w:rsid w:val="00B84746"/>
    <w:rsid w:val="00B84804"/>
    <w:rsid w:val="00B84859"/>
    <w:rsid w:val="00B84C85"/>
    <w:rsid w:val="00B85351"/>
    <w:rsid w:val="00B85623"/>
    <w:rsid w:val="00B859EC"/>
    <w:rsid w:val="00B85A2D"/>
    <w:rsid w:val="00B85DD8"/>
    <w:rsid w:val="00B870DE"/>
    <w:rsid w:val="00B87137"/>
    <w:rsid w:val="00B876F9"/>
    <w:rsid w:val="00B877FF"/>
    <w:rsid w:val="00B8786F"/>
    <w:rsid w:val="00B904C9"/>
    <w:rsid w:val="00B90ABC"/>
    <w:rsid w:val="00B90BCB"/>
    <w:rsid w:val="00B90E35"/>
    <w:rsid w:val="00B90EF7"/>
    <w:rsid w:val="00B90FE9"/>
    <w:rsid w:val="00B919B8"/>
    <w:rsid w:val="00B91C22"/>
    <w:rsid w:val="00B91F80"/>
    <w:rsid w:val="00B921A6"/>
    <w:rsid w:val="00B922A8"/>
    <w:rsid w:val="00B922F6"/>
    <w:rsid w:val="00B92415"/>
    <w:rsid w:val="00B926C0"/>
    <w:rsid w:val="00B92AC9"/>
    <w:rsid w:val="00B92B27"/>
    <w:rsid w:val="00B92BC0"/>
    <w:rsid w:val="00B93365"/>
    <w:rsid w:val="00B93586"/>
    <w:rsid w:val="00B93838"/>
    <w:rsid w:val="00B93EF0"/>
    <w:rsid w:val="00B942CC"/>
    <w:rsid w:val="00B94300"/>
    <w:rsid w:val="00B94645"/>
    <w:rsid w:val="00B946C0"/>
    <w:rsid w:val="00B9486E"/>
    <w:rsid w:val="00B94954"/>
    <w:rsid w:val="00B94D6D"/>
    <w:rsid w:val="00B94E99"/>
    <w:rsid w:val="00B94ED2"/>
    <w:rsid w:val="00B9502B"/>
    <w:rsid w:val="00B951E5"/>
    <w:rsid w:val="00B955C4"/>
    <w:rsid w:val="00B96479"/>
    <w:rsid w:val="00B96741"/>
    <w:rsid w:val="00B96A3D"/>
    <w:rsid w:val="00B96FC1"/>
    <w:rsid w:val="00B97022"/>
    <w:rsid w:val="00B9762C"/>
    <w:rsid w:val="00B976B9"/>
    <w:rsid w:val="00B97720"/>
    <w:rsid w:val="00B97C62"/>
    <w:rsid w:val="00B97DEC"/>
    <w:rsid w:val="00BA064F"/>
    <w:rsid w:val="00BA0708"/>
    <w:rsid w:val="00BA0760"/>
    <w:rsid w:val="00BA0BB6"/>
    <w:rsid w:val="00BA1136"/>
    <w:rsid w:val="00BA1466"/>
    <w:rsid w:val="00BA15E5"/>
    <w:rsid w:val="00BA1686"/>
    <w:rsid w:val="00BA1974"/>
    <w:rsid w:val="00BA1B02"/>
    <w:rsid w:val="00BA1E0F"/>
    <w:rsid w:val="00BA1FED"/>
    <w:rsid w:val="00BA202F"/>
    <w:rsid w:val="00BA213F"/>
    <w:rsid w:val="00BA22A3"/>
    <w:rsid w:val="00BA2322"/>
    <w:rsid w:val="00BA259A"/>
    <w:rsid w:val="00BA2816"/>
    <w:rsid w:val="00BA28DA"/>
    <w:rsid w:val="00BA2BBA"/>
    <w:rsid w:val="00BA3063"/>
    <w:rsid w:val="00BA35F6"/>
    <w:rsid w:val="00BA3A1D"/>
    <w:rsid w:val="00BA3FF1"/>
    <w:rsid w:val="00BA4E5F"/>
    <w:rsid w:val="00BA4E91"/>
    <w:rsid w:val="00BA57D2"/>
    <w:rsid w:val="00BA598F"/>
    <w:rsid w:val="00BA5B5F"/>
    <w:rsid w:val="00BA5CED"/>
    <w:rsid w:val="00BA6266"/>
    <w:rsid w:val="00BA696F"/>
    <w:rsid w:val="00BA6D5B"/>
    <w:rsid w:val="00BA71FB"/>
    <w:rsid w:val="00BA733B"/>
    <w:rsid w:val="00BA7364"/>
    <w:rsid w:val="00BA7411"/>
    <w:rsid w:val="00BA7D4C"/>
    <w:rsid w:val="00BB0686"/>
    <w:rsid w:val="00BB0789"/>
    <w:rsid w:val="00BB0972"/>
    <w:rsid w:val="00BB0B9E"/>
    <w:rsid w:val="00BB0D0F"/>
    <w:rsid w:val="00BB0F40"/>
    <w:rsid w:val="00BB14D5"/>
    <w:rsid w:val="00BB1713"/>
    <w:rsid w:val="00BB1931"/>
    <w:rsid w:val="00BB1ADE"/>
    <w:rsid w:val="00BB1EB3"/>
    <w:rsid w:val="00BB2490"/>
    <w:rsid w:val="00BB2570"/>
    <w:rsid w:val="00BB25E6"/>
    <w:rsid w:val="00BB267E"/>
    <w:rsid w:val="00BB2D7B"/>
    <w:rsid w:val="00BB2DE2"/>
    <w:rsid w:val="00BB3013"/>
    <w:rsid w:val="00BB3104"/>
    <w:rsid w:val="00BB34DA"/>
    <w:rsid w:val="00BB3516"/>
    <w:rsid w:val="00BB362B"/>
    <w:rsid w:val="00BB3641"/>
    <w:rsid w:val="00BB3729"/>
    <w:rsid w:val="00BB400A"/>
    <w:rsid w:val="00BB45A4"/>
    <w:rsid w:val="00BB4700"/>
    <w:rsid w:val="00BB49CD"/>
    <w:rsid w:val="00BB4AEF"/>
    <w:rsid w:val="00BB4DC8"/>
    <w:rsid w:val="00BB4EC5"/>
    <w:rsid w:val="00BB5476"/>
    <w:rsid w:val="00BB5742"/>
    <w:rsid w:val="00BB5B23"/>
    <w:rsid w:val="00BB5E42"/>
    <w:rsid w:val="00BB6017"/>
    <w:rsid w:val="00BB6504"/>
    <w:rsid w:val="00BB6918"/>
    <w:rsid w:val="00BB754F"/>
    <w:rsid w:val="00BB77A8"/>
    <w:rsid w:val="00BB77D1"/>
    <w:rsid w:val="00BB7C49"/>
    <w:rsid w:val="00BB7EEC"/>
    <w:rsid w:val="00BB7EFB"/>
    <w:rsid w:val="00BC0232"/>
    <w:rsid w:val="00BC027A"/>
    <w:rsid w:val="00BC02E0"/>
    <w:rsid w:val="00BC035E"/>
    <w:rsid w:val="00BC0A94"/>
    <w:rsid w:val="00BC0AC7"/>
    <w:rsid w:val="00BC0B63"/>
    <w:rsid w:val="00BC0FC7"/>
    <w:rsid w:val="00BC1328"/>
    <w:rsid w:val="00BC1365"/>
    <w:rsid w:val="00BC1880"/>
    <w:rsid w:val="00BC192C"/>
    <w:rsid w:val="00BC19A7"/>
    <w:rsid w:val="00BC1B48"/>
    <w:rsid w:val="00BC1E4F"/>
    <w:rsid w:val="00BC229A"/>
    <w:rsid w:val="00BC23C8"/>
    <w:rsid w:val="00BC28E2"/>
    <w:rsid w:val="00BC2E70"/>
    <w:rsid w:val="00BC3A17"/>
    <w:rsid w:val="00BC3A66"/>
    <w:rsid w:val="00BC3C6D"/>
    <w:rsid w:val="00BC3C84"/>
    <w:rsid w:val="00BC4088"/>
    <w:rsid w:val="00BC4493"/>
    <w:rsid w:val="00BC4816"/>
    <w:rsid w:val="00BC4855"/>
    <w:rsid w:val="00BC4A92"/>
    <w:rsid w:val="00BC4C9A"/>
    <w:rsid w:val="00BC53B3"/>
    <w:rsid w:val="00BC5E6E"/>
    <w:rsid w:val="00BC63D3"/>
    <w:rsid w:val="00BC6B75"/>
    <w:rsid w:val="00BC6D03"/>
    <w:rsid w:val="00BC725C"/>
    <w:rsid w:val="00BC7506"/>
    <w:rsid w:val="00BC766C"/>
    <w:rsid w:val="00BC7A36"/>
    <w:rsid w:val="00BC7B9B"/>
    <w:rsid w:val="00BD0A8F"/>
    <w:rsid w:val="00BD0AD5"/>
    <w:rsid w:val="00BD0D97"/>
    <w:rsid w:val="00BD0EFA"/>
    <w:rsid w:val="00BD103E"/>
    <w:rsid w:val="00BD1161"/>
    <w:rsid w:val="00BD1244"/>
    <w:rsid w:val="00BD140F"/>
    <w:rsid w:val="00BD1493"/>
    <w:rsid w:val="00BD1759"/>
    <w:rsid w:val="00BD17DB"/>
    <w:rsid w:val="00BD183A"/>
    <w:rsid w:val="00BD1F56"/>
    <w:rsid w:val="00BD21C4"/>
    <w:rsid w:val="00BD2370"/>
    <w:rsid w:val="00BD25AF"/>
    <w:rsid w:val="00BD25FB"/>
    <w:rsid w:val="00BD2E42"/>
    <w:rsid w:val="00BD2F5E"/>
    <w:rsid w:val="00BD3780"/>
    <w:rsid w:val="00BD379C"/>
    <w:rsid w:val="00BD3883"/>
    <w:rsid w:val="00BD3B89"/>
    <w:rsid w:val="00BD3E34"/>
    <w:rsid w:val="00BD4085"/>
    <w:rsid w:val="00BD40E6"/>
    <w:rsid w:val="00BD416E"/>
    <w:rsid w:val="00BD417B"/>
    <w:rsid w:val="00BD41D5"/>
    <w:rsid w:val="00BD4246"/>
    <w:rsid w:val="00BD4501"/>
    <w:rsid w:val="00BD4552"/>
    <w:rsid w:val="00BD47DF"/>
    <w:rsid w:val="00BD4CF8"/>
    <w:rsid w:val="00BD5226"/>
    <w:rsid w:val="00BD5254"/>
    <w:rsid w:val="00BD5787"/>
    <w:rsid w:val="00BD67CB"/>
    <w:rsid w:val="00BD6A03"/>
    <w:rsid w:val="00BD6AB2"/>
    <w:rsid w:val="00BD6B8D"/>
    <w:rsid w:val="00BD6F14"/>
    <w:rsid w:val="00BD7085"/>
    <w:rsid w:val="00BD7219"/>
    <w:rsid w:val="00BD721E"/>
    <w:rsid w:val="00BD7738"/>
    <w:rsid w:val="00BD7904"/>
    <w:rsid w:val="00BD7D42"/>
    <w:rsid w:val="00BE004A"/>
    <w:rsid w:val="00BE054D"/>
    <w:rsid w:val="00BE0693"/>
    <w:rsid w:val="00BE0803"/>
    <w:rsid w:val="00BE1034"/>
    <w:rsid w:val="00BE12BC"/>
    <w:rsid w:val="00BE13AB"/>
    <w:rsid w:val="00BE172C"/>
    <w:rsid w:val="00BE17F3"/>
    <w:rsid w:val="00BE18AC"/>
    <w:rsid w:val="00BE1CBB"/>
    <w:rsid w:val="00BE1EFB"/>
    <w:rsid w:val="00BE22CD"/>
    <w:rsid w:val="00BE259A"/>
    <w:rsid w:val="00BE2A06"/>
    <w:rsid w:val="00BE2E27"/>
    <w:rsid w:val="00BE2ECA"/>
    <w:rsid w:val="00BE3175"/>
    <w:rsid w:val="00BE3181"/>
    <w:rsid w:val="00BE3C10"/>
    <w:rsid w:val="00BE3CA3"/>
    <w:rsid w:val="00BE3CFD"/>
    <w:rsid w:val="00BE3EB9"/>
    <w:rsid w:val="00BE3FEC"/>
    <w:rsid w:val="00BE408C"/>
    <w:rsid w:val="00BE47F3"/>
    <w:rsid w:val="00BE4822"/>
    <w:rsid w:val="00BE4A4E"/>
    <w:rsid w:val="00BE4C01"/>
    <w:rsid w:val="00BE50A7"/>
    <w:rsid w:val="00BE52E0"/>
    <w:rsid w:val="00BE5927"/>
    <w:rsid w:val="00BE5A08"/>
    <w:rsid w:val="00BE5C89"/>
    <w:rsid w:val="00BE5C93"/>
    <w:rsid w:val="00BE67D3"/>
    <w:rsid w:val="00BE6A07"/>
    <w:rsid w:val="00BE6B73"/>
    <w:rsid w:val="00BE6D3A"/>
    <w:rsid w:val="00BE7058"/>
    <w:rsid w:val="00BE726A"/>
    <w:rsid w:val="00BE72C7"/>
    <w:rsid w:val="00BE734D"/>
    <w:rsid w:val="00BE735F"/>
    <w:rsid w:val="00BE78BA"/>
    <w:rsid w:val="00BE7910"/>
    <w:rsid w:val="00BF002F"/>
    <w:rsid w:val="00BF00A8"/>
    <w:rsid w:val="00BF0422"/>
    <w:rsid w:val="00BF109C"/>
    <w:rsid w:val="00BF122F"/>
    <w:rsid w:val="00BF1276"/>
    <w:rsid w:val="00BF12DC"/>
    <w:rsid w:val="00BF1306"/>
    <w:rsid w:val="00BF1878"/>
    <w:rsid w:val="00BF187C"/>
    <w:rsid w:val="00BF19B6"/>
    <w:rsid w:val="00BF247D"/>
    <w:rsid w:val="00BF33A7"/>
    <w:rsid w:val="00BF3593"/>
    <w:rsid w:val="00BF3A76"/>
    <w:rsid w:val="00BF3B9F"/>
    <w:rsid w:val="00BF414A"/>
    <w:rsid w:val="00BF4562"/>
    <w:rsid w:val="00BF485D"/>
    <w:rsid w:val="00BF4AB0"/>
    <w:rsid w:val="00BF4C4C"/>
    <w:rsid w:val="00BF4EC5"/>
    <w:rsid w:val="00BF51CA"/>
    <w:rsid w:val="00BF5267"/>
    <w:rsid w:val="00BF55DF"/>
    <w:rsid w:val="00BF56D9"/>
    <w:rsid w:val="00BF5D99"/>
    <w:rsid w:val="00BF5E0B"/>
    <w:rsid w:val="00BF6012"/>
    <w:rsid w:val="00BF60CF"/>
    <w:rsid w:val="00BF636E"/>
    <w:rsid w:val="00BF6CAC"/>
    <w:rsid w:val="00BF7180"/>
    <w:rsid w:val="00BF7336"/>
    <w:rsid w:val="00BF74A2"/>
    <w:rsid w:val="00BF754C"/>
    <w:rsid w:val="00BF7757"/>
    <w:rsid w:val="00BF7A16"/>
    <w:rsid w:val="00BF7AC5"/>
    <w:rsid w:val="00BF7F73"/>
    <w:rsid w:val="00C00305"/>
    <w:rsid w:val="00C005D0"/>
    <w:rsid w:val="00C00722"/>
    <w:rsid w:val="00C00780"/>
    <w:rsid w:val="00C00944"/>
    <w:rsid w:val="00C00A58"/>
    <w:rsid w:val="00C00FEE"/>
    <w:rsid w:val="00C014B1"/>
    <w:rsid w:val="00C01910"/>
    <w:rsid w:val="00C01A36"/>
    <w:rsid w:val="00C01C87"/>
    <w:rsid w:val="00C01E2E"/>
    <w:rsid w:val="00C01E60"/>
    <w:rsid w:val="00C02429"/>
    <w:rsid w:val="00C0258C"/>
    <w:rsid w:val="00C0264A"/>
    <w:rsid w:val="00C02B1D"/>
    <w:rsid w:val="00C02D3A"/>
    <w:rsid w:val="00C02DF2"/>
    <w:rsid w:val="00C02F1B"/>
    <w:rsid w:val="00C03393"/>
    <w:rsid w:val="00C03446"/>
    <w:rsid w:val="00C03497"/>
    <w:rsid w:val="00C03B5F"/>
    <w:rsid w:val="00C03CC5"/>
    <w:rsid w:val="00C03E34"/>
    <w:rsid w:val="00C04456"/>
    <w:rsid w:val="00C04F91"/>
    <w:rsid w:val="00C052DF"/>
    <w:rsid w:val="00C05584"/>
    <w:rsid w:val="00C05660"/>
    <w:rsid w:val="00C05672"/>
    <w:rsid w:val="00C05DDC"/>
    <w:rsid w:val="00C0620A"/>
    <w:rsid w:val="00C07199"/>
    <w:rsid w:val="00C0719A"/>
    <w:rsid w:val="00C0719C"/>
    <w:rsid w:val="00C0748D"/>
    <w:rsid w:val="00C07902"/>
    <w:rsid w:val="00C079F0"/>
    <w:rsid w:val="00C07C0E"/>
    <w:rsid w:val="00C1000E"/>
    <w:rsid w:val="00C10172"/>
    <w:rsid w:val="00C10173"/>
    <w:rsid w:val="00C102A8"/>
    <w:rsid w:val="00C102C0"/>
    <w:rsid w:val="00C103FE"/>
    <w:rsid w:val="00C10414"/>
    <w:rsid w:val="00C10982"/>
    <w:rsid w:val="00C109C2"/>
    <w:rsid w:val="00C109D2"/>
    <w:rsid w:val="00C11129"/>
    <w:rsid w:val="00C112A2"/>
    <w:rsid w:val="00C11455"/>
    <w:rsid w:val="00C117A6"/>
    <w:rsid w:val="00C1184F"/>
    <w:rsid w:val="00C118A0"/>
    <w:rsid w:val="00C11CEB"/>
    <w:rsid w:val="00C12071"/>
    <w:rsid w:val="00C12153"/>
    <w:rsid w:val="00C122F4"/>
    <w:rsid w:val="00C1232A"/>
    <w:rsid w:val="00C126F0"/>
    <w:rsid w:val="00C1274F"/>
    <w:rsid w:val="00C13085"/>
    <w:rsid w:val="00C131CD"/>
    <w:rsid w:val="00C1324E"/>
    <w:rsid w:val="00C13894"/>
    <w:rsid w:val="00C13C09"/>
    <w:rsid w:val="00C1484C"/>
    <w:rsid w:val="00C148C3"/>
    <w:rsid w:val="00C14AAE"/>
    <w:rsid w:val="00C14B86"/>
    <w:rsid w:val="00C150D6"/>
    <w:rsid w:val="00C15415"/>
    <w:rsid w:val="00C155C2"/>
    <w:rsid w:val="00C15818"/>
    <w:rsid w:val="00C1588E"/>
    <w:rsid w:val="00C15AEE"/>
    <w:rsid w:val="00C15B28"/>
    <w:rsid w:val="00C15CDA"/>
    <w:rsid w:val="00C15E81"/>
    <w:rsid w:val="00C15F0D"/>
    <w:rsid w:val="00C161C3"/>
    <w:rsid w:val="00C1647F"/>
    <w:rsid w:val="00C16738"/>
    <w:rsid w:val="00C16765"/>
    <w:rsid w:val="00C16B11"/>
    <w:rsid w:val="00C16B8E"/>
    <w:rsid w:val="00C16F9C"/>
    <w:rsid w:val="00C17394"/>
    <w:rsid w:val="00C173D9"/>
    <w:rsid w:val="00C17540"/>
    <w:rsid w:val="00C17BF3"/>
    <w:rsid w:val="00C17E7A"/>
    <w:rsid w:val="00C200DA"/>
    <w:rsid w:val="00C20234"/>
    <w:rsid w:val="00C2037D"/>
    <w:rsid w:val="00C2067F"/>
    <w:rsid w:val="00C2089F"/>
    <w:rsid w:val="00C20BA4"/>
    <w:rsid w:val="00C20BC9"/>
    <w:rsid w:val="00C20C4E"/>
    <w:rsid w:val="00C213AF"/>
    <w:rsid w:val="00C2151B"/>
    <w:rsid w:val="00C21D4A"/>
    <w:rsid w:val="00C22097"/>
    <w:rsid w:val="00C220C3"/>
    <w:rsid w:val="00C22259"/>
    <w:rsid w:val="00C228CA"/>
    <w:rsid w:val="00C22B97"/>
    <w:rsid w:val="00C23051"/>
    <w:rsid w:val="00C2313A"/>
    <w:rsid w:val="00C23427"/>
    <w:rsid w:val="00C23642"/>
    <w:rsid w:val="00C24025"/>
    <w:rsid w:val="00C2403B"/>
    <w:rsid w:val="00C2405C"/>
    <w:rsid w:val="00C2415E"/>
    <w:rsid w:val="00C24321"/>
    <w:rsid w:val="00C246E5"/>
    <w:rsid w:val="00C24806"/>
    <w:rsid w:val="00C249D3"/>
    <w:rsid w:val="00C24F68"/>
    <w:rsid w:val="00C2529F"/>
    <w:rsid w:val="00C25353"/>
    <w:rsid w:val="00C254C5"/>
    <w:rsid w:val="00C25819"/>
    <w:rsid w:val="00C2587C"/>
    <w:rsid w:val="00C2591D"/>
    <w:rsid w:val="00C25CB7"/>
    <w:rsid w:val="00C25EC5"/>
    <w:rsid w:val="00C25F55"/>
    <w:rsid w:val="00C25F63"/>
    <w:rsid w:val="00C25F71"/>
    <w:rsid w:val="00C26182"/>
    <w:rsid w:val="00C26183"/>
    <w:rsid w:val="00C263A1"/>
    <w:rsid w:val="00C26588"/>
    <w:rsid w:val="00C26591"/>
    <w:rsid w:val="00C26693"/>
    <w:rsid w:val="00C26E06"/>
    <w:rsid w:val="00C26ECB"/>
    <w:rsid w:val="00C27082"/>
    <w:rsid w:val="00C27556"/>
    <w:rsid w:val="00C276B2"/>
    <w:rsid w:val="00C27703"/>
    <w:rsid w:val="00C279A4"/>
    <w:rsid w:val="00C279D6"/>
    <w:rsid w:val="00C27AF8"/>
    <w:rsid w:val="00C27E09"/>
    <w:rsid w:val="00C27F07"/>
    <w:rsid w:val="00C3039A"/>
    <w:rsid w:val="00C303B8"/>
    <w:rsid w:val="00C305BE"/>
    <w:rsid w:val="00C307B1"/>
    <w:rsid w:val="00C30CA4"/>
    <w:rsid w:val="00C31C82"/>
    <w:rsid w:val="00C31EB7"/>
    <w:rsid w:val="00C31F6D"/>
    <w:rsid w:val="00C31FB6"/>
    <w:rsid w:val="00C321D9"/>
    <w:rsid w:val="00C322E4"/>
    <w:rsid w:val="00C327CA"/>
    <w:rsid w:val="00C32857"/>
    <w:rsid w:val="00C32859"/>
    <w:rsid w:val="00C32B06"/>
    <w:rsid w:val="00C33057"/>
    <w:rsid w:val="00C33A0B"/>
    <w:rsid w:val="00C33CFE"/>
    <w:rsid w:val="00C33E18"/>
    <w:rsid w:val="00C33E85"/>
    <w:rsid w:val="00C34081"/>
    <w:rsid w:val="00C341B1"/>
    <w:rsid w:val="00C34358"/>
    <w:rsid w:val="00C343EB"/>
    <w:rsid w:val="00C346B7"/>
    <w:rsid w:val="00C349C3"/>
    <w:rsid w:val="00C34A2A"/>
    <w:rsid w:val="00C34B30"/>
    <w:rsid w:val="00C34BF8"/>
    <w:rsid w:val="00C34D6C"/>
    <w:rsid w:val="00C35574"/>
    <w:rsid w:val="00C36130"/>
    <w:rsid w:val="00C36232"/>
    <w:rsid w:val="00C363B9"/>
    <w:rsid w:val="00C36CBE"/>
    <w:rsid w:val="00C36D0B"/>
    <w:rsid w:val="00C36E0F"/>
    <w:rsid w:val="00C36F4B"/>
    <w:rsid w:val="00C36FAD"/>
    <w:rsid w:val="00C375A2"/>
    <w:rsid w:val="00C377F6"/>
    <w:rsid w:val="00C402C5"/>
    <w:rsid w:val="00C40319"/>
    <w:rsid w:val="00C4038A"/>
    <w:rsid w:val="00C403D8"/>
    <w:rsid w:val="00C4042E"/>
    <w:rsid w:val="00C40B6F"/>
    <w:rsid w:val="00C40BE9"/>
    <w:rsid w:val="00C413D2"/>
    <w:rsid w:val="00C419E5"/>
    <w:rsid w:val="00C42128"/>
    <w:rsid w:val="00C422F3"/>
    <w:rsid w:val="00C42371"/>
    <w:rsid w:val="00C425CF"/>
    <w:rsid w:val="00C42886"/>
    <w:rsid w:val="00C42C69"/>
    <w:rsid w:val="00C434C3"/>
    <w:rsid w:val="00C44918"/>
    <w:rsid w:val="00C44CC8"/>
    <w:rsid w:val="00C44FB0"/>
    <w:rsid w:val="00C44FB8"/>
    <w:rsid w:val="00C4568B"/>
    <w:rsid w:val="00C45B37"/>
    <w:rsid w:val="00C45F40"/>
    <w:rsid w:val="00C45FB4"/>
    <w:rsid w:val="00C4608E"/>
    <w:rsid w:val="00C46332"/>
    <w:rsid w:val="00C4655B"/>
    <w:rsid w:val="00C4688F"/>
    <w:rsid w:val="00C47014"/>
    <w:rsid w:val="00C47063"/>
    <w:rsid w:val="00C47372"/>
    <w:rsid w:val="00C474B5"/>
    <w:rsid w:val="00C47735"/>
    <w:rsid w:val="00C47919"/>
    <w:rsid w:val="00C47A03"/>
    <w:rsid w:val="00C500D9"/>
    <w:rsid w:val="00C50366"/>
    <w:rsid w:val="00C504EB"/>
    <w:rsid w:val="00C508C4"/>
    <w:rsid w:val="00C50982"/>
    <w:rsid w:val="00C50B5C"/>
    <w:rsid w:val="00C51023"/>
    <w:rsid w:val="00C51037"/>
    <w:rsid w:val="00C5127E"/>
    <w:rsid w:val="00C514A7"/>
    <w:rsid w:val="00C51AAC"/>
    <w:rsid w:val="00C51BAE"/>
    <w:rsid w:val="00C51C5F"/>
    <w:rsid w:val="00C51DBE"/>
    <w:rsid w:val="00C5236C"/>
    <w:rsid w:val="00C52D60"/>
    <w:rsid w:val="00C52E64"/>
    <w:rsid w:val="00C53180"/>
    <w:rsid w:val="00C53231"/>
    <w:rsid w:val="00C53423"/>
    <w:rsid w:val="00C535CC"/>
    <w:rsid w:val="00C53A2D"/>
    <w:rsid w:val="00C5405D"/>
    <w:rsid w:val="00C54A02"/>
    <w:rsid w:val="00C55E3A"/>
    <w:rsid w:val="00C55FBB"/>
    <w:rsid w:val="00C560E5"/>
    <w:rsid w:val="00C56619"/>
    <w:rsid w:val="00C56871"/>
    <w:rsid w:val="00C56A1B"/>
    <w:rsid w:val="00C575D5"/>
    <w:rsid w:val="00C57907"/>
    <w:rsid w:val="00C60055"/>
    <w:rsid w:val="00C60563"/>
    <w:rsid w:val="00C6088E"/>
    <w:rsid w:val="00C608CC"/>
    <w:rsid w:val="00C60D66"/>
    <w:rsid w:val="00C60DA5"/>
    <w:rsid w:val="00C60EBB"/>
    <w:rsid w:val="00C60F98"/>
    <w:rsid w:val="00C6128C"/>
    <w:rsid w:val="00C61B3A"/>
    <w:rsid w:val="00C61BD3"/>
    <w:rsid w:val="00C61BED"/>
    <w:rsid w:val="00C61D79"/>
    <w:rsid w:val="00C61F74"/>
    <w:rsid w:val="00C6214D"/>
    <w:rsid w:val="00C62393"/>
    <w:rsid w:val="00C62475"/>
    <w:rsid w:val="00C62864"/>
    <w:rsid w:val="00C62968"/>
    <w:rsid w:val="00C62EE1"/>
    <w:rsid w:val="00C63267"/>
    <w:rsid w:val="00C637A1"/>
    <w:rsid w:val="00C63B01"/>
    <w:rsid w:val="00C63CB2"/>
    <w:rsid w:val="00C641D1"/>
    <w:rsid w:val="00C64813"/>
    <w:rsid w:val="00C64AE4"/>
    <w:rsid w:val="00C64CEA"/>
    <w:rsid w:val="00C64DE7"/>
    <w:rsid w:val="00C64EFA"/>
    <w:rsid w:val="00C6510E"/>
    <w:rsid w:val="00C65671"/>
    <w:rsid w:val="00C65895"/>
    <w:rsid w:val="00C65EF5"/>
    <w:rsid w:val="00C664C0"/>
    <w:rsid w:val="00C668B0"/>
    <w:rsid w:val="00C66B67"/>
    <w:rsid w:val="00C670A2"/>
    <w:rsid w:val="00C670C4"/>
    <w:rsid w:val="00C673F7"/>
    <w:rsid w:val="00C67474"/>
    <w:rsid w:val="00C6754E"/>
    <w:rsid w:val="00C702B1"/>
    <w:rsid w:val="00C70513"/>
    <w:rsid w:val="00C7064F"/>
    <w:rsid w:val="00C707D8"/>
    <w:rsid w:val="00C71390"/>
    <w:rsid w:val="00C71752"/>
    <w:rsid w:val="00C7182B"/>
    <w:rsid w:val="00C71E15"/>
    <w:rsid w:val="00C72021"/>
    <w:rsid w:val="00C722A1"/>
    <w:rsid w:val="00C723CF"/>
    <w:rsid w:val="00C72E57"/>
    <w:rsid w:val="00C730C8"/>
    <w:rsid w:val="00C730F5"/>
    <w:rsid w:val="00C7375E"/>
    <w:rsid w:val="00C73C42"/>
    <w:rsid w:val="00C73F67"/>
    <w:rsid w:val="00C74116"/>
    <w:rsid w:val="00C741AB"/>
    <w:rsid w:val="00C74806"/>
    <w:rsid w:val="00C74B73"/>
    <w:rsid w:val="00C74B89"/>
    <w:rsid w:val="00C74BA9"/>
    <w:rsid w:val="00C74CA9"/>
    <w:rsid w:val="00C756DD"/>
    <w:rsid w:val="00C758FD"/>
    <w:rsid w:val="00C75C86"/>
    <w:rsid w:val="00C75DE2"/>
    <w:rsid w:val="00C762C8"/>
    <w:rsid w:val="00C763A8"/>
    <w:rsid w:val="00C76460"/>
    <w:rsid w:val="00C765C1"/>
    <w:rsid w:val="00C7671F"/>
    <w:rsid w:val="00C76730"/>
    <w:rsid w:val="00C77074"/>
    <w:rsid w:val="00C772B3"/>
    <w:rsid w:val="00C7740B"/>
    <w:rsid w:val="00C776B0"/>
    <w:rsid w:val="00C7777F"/>
    <w:rsid w:val="00C77896"/>
    <w:rsid w:val="00C77DF1"/>
    <w:rsid w:val="00C804E1"/>
    <w:rsid w:val="00C80B48"/>
    <w:rsid w:val="00C81237"/>
    <w:rsid w:val="00C812D7"/>
    <w:rsid w:val="00C817CD"/>
    <w:rsid w:val="00C818B2"/>
    <w:rsid w:val="00C81B34"/>
    <w:rsid w:val="00C81BB1"/>
    <w:rsid w:val="00C821CA"/>
    <w:rsid w:val="00C82266"/>
    <w:rsid w:val="00C82BB2"/>
    <w:rsid w:val="00C82ECF"/>
    <w:rsid w:val="00C832AE"/>
    <w:rsid w:val="00C83582"/>
    <w:rsid w:val="00C8366C"/>
    <w:rsid w:val="00C83C63"/>
    <w:rsid w:val="00C8460F"/>
    <w:rsid w:val="00C85013"/>
    <w:rsid w:val="00C85098"/>
    <w:rsid w:val="00C850B7"/>
    <w:rsid w:val="00C851AE"/>
    <w:rsid w:val="00C8538D"/>
    <w:rsid w:val="00C85618"/>
    <w:rsid w:val="00C85802"/>
    <w:rsid w:val="00C858BC"/>
    <w:rsid w:val="00C85D34"/>
    <w:rsid w:val="00C85D55"/>
    <w:rsid w:val="00C86098"/>
    <w:rsid w:val="00C860BB"/>
    <w:rsid w:val="00C8647A"/>
    <w:rsid w:val="00C8650A"/>
    <w:rsid w:val="00C868C5"/>
    <w:rsid w:val="00C86EA3"/>
    <w:rsid w:val="00C87277"/>
    <w:rsid w:val="00C87524"/>
    <w:rsid w:val="00C87750"/>
    <w:rsid w:val="00C87788"/>
    <w:rsid w:val="00C87850"/>
    <w:rsid w:val="00C879EB"/>
    <w:rsid w:val="00C87E15"/>
    <w:rsid w:val="00C901C4"/>
    <w:rsid w:val="00C905FB"/>
    <w:rsid w:val="00C90956"/>
    <w:rsid w:val="00C90E23"/>
    <w:rsid w:val="00C91274"/>
    <w:rsid w:val="00C917C9"/>
    <w:rsid w:val="00C9209B"/>
    <w:rsid w:val="00C923A1"/>
    <w:rsid w:val="00C92487"/>
    <w:rsid w:val="00C926E0"/>
    <w:rsid w:val="00C929C0"/>
    <w:rsid w:val="00C92A33"/>
    <w:rsid w:val="00C92E1B"/>
    <w:rsid w:val="00C92F33"/>
    <w:rsid w:val="00C93FD3"/>
    <w:rsid w:val="00C94D50"/>
    <w:rsid w:val="00C950F5"/>
    <w:rsid w:val="00C95367"/>
    <w:rsid w:val="00C95586"/>
    <w:rsid w:val="00C955DE"/>
    <w:rsid w:val="00C958BA"/>
    <w:rsid w:val="00C95B17"/>
    <w:rsid w:val="00C9623F"/>
    <w:rsid w:val="00C9648C"/>
    <w:rsid w:val="00C9656C"/>
    <w:rsid w:val="00C967A7"/>
    <w:rsid w:val="00C96883"/>
    <w:rsid w:val="00C9691D"/>
    <w:rsid w:val="00C96C4B"/>
    <w:rsid w:val="00C9725A"/>
    <w:rsid w:val="00C975EA"/>
    <w:rsid w:val="00CA113F"/>
    <w:rsid w:val="00CA1468"/>
    <w:rsid w:val="00CA147B"/>
    <w:rsid w:val="00CA1782"/>
    <w:rsid w:val="00CA1FEA"/>
    <w:rsid w:val="00CA2366"/>
    <w:rsid w:val="00CA24B6"/>
    <w:rsid w:val="00CA2B1C"/>
    <w:rsid w:val="00CA2E97"/>
    <w:rsid w:val="00CA3FCD"/>
    <w:rsid w:val="00CA4356"/>
    <w:rsid w:val="00CA45E2"/>
    <w:rsid w:val="00CA4AF9"/>
    <w:rsid w:val="00CA501A"/>
    <w:rsid w:val="00CA504F"/>
    <w:rsid w:val="00CA5154"/>
    <w:rsid w:val="00CA60F3"/>
    <w:rsid w:val="00CA63B2"/>
    <w:rsid w:val="00CA69DE"/>
    <w:rsid w:val="00CA6A76"/>
    <w:rsid w:val="00CA6B13"/>
    <w:rsid w:val="00CA6C8D"/>
    <w:rsid w:val="00CA6E09"/>
    <w:rsid w:val="00CA6E91"/>
    <w:rsid w:val="00CA73FE"/>
    <w:rsid w:val="00CA751E"/>
    <w:rsid w:val="00CA7863"/>
    <w:rsid w:val="00CA7E5A"/>
    <w:rsid w:val="00CA7E87"/>
    <w:rsid w:val="00CA7F21"/>
    <w:rsid w:val="00CB0181"/>
    <w:rsid w:val="00CB061F"/>
    <w:rsid w:val="00CB0E32"/>
    <w:rsid w:val="00CB0EED"/>
    <w:rsid w:val="00CB12BF"/>
    <w:rsid w:val="00CB171A"/>
    <w:rsid w:val="00CB1768"/>
    <w:rsid w:val="00CB195D"/>
    <w:rsid w:val="00CB1B10"/>
    <w:rsid w:val="00CB1D56"/>
    <w:rsid w:val="00CB1DD6"/>
    <w:rsid w:val="00CB203F"/>
    <w:rsid w:val="00CB243A"/>
    <w:rsid w:val="00CB2783"/>
    <w:rsid w:val="00CB28C4"/>
    <w:rsid w:val="00CB2D3B"/>
    <w:rsid w:val="00CB3281"/>
    <w:rsid w:val="00CB375C"/>
    <w:rsid w:val="00CB37F1"/>
    <w:rsid w:val="00CB3982"/>
    <w:rsid w:val="00CB3995"/>
    <w:rsid w:val="00CB4039"/>
    <w:rsid w:val="00CB40FA"/>
    <w:rsid w:val="00CB445B"/>
    <w:rsid w:val="00CB47A6"/>
    <w:rsid w:val="00CB47C5"/>
    <w:rsid w:val="00CB4ACF"/>
    <w:rsid w:val="00CB4C1E"/>
    <w:rsid w:val="00CB4CDD"/>
    <w:rsid w:val="00CB5140"/>
    <w:rsid w:val="00CB525E"/>
    <w:rsid w:val="00CB5844"/>
    <w:rsid w:val="00CB589C"/>
    <w:rsid w:val="00CB58B4"/>
    <w:rsid w:val="00CB5915"/>
    <w:rsid w:val="00CB5AD3"/>
    <w:rsid w:val="00CB5BC8"/>
    <w:rsid w:val="00CB5BE7"/>
    <w:rsid w:val="00CB5FB8"/>
    <w:rsid w:val="00CB5FBD"/>
    <w:rsid w:val="00CB6183"/>
    <w:rsid w:val="00CB629D"/>
    <w:rsid w:val="00CB62C2"/>
    <w:rsid w:val="00CB69B7"/>
    <w:rsid w:val="00CB6D67"/>
    <w:rsid w:val="00CB6EC8"/>
    <w:rsid w:val="00CB7280"/>
    <w:rsid w:val="00CB74D1"/>
    <w:rsid w:val="00CB7BC4"/>
    <w:rsid w:val="00CB7C30"/>
    <w:rsid w:val="00CB7D8F"/>
    <w:rsid w:val="00CB7EE5"/>
    <w:rsid w:val="00CB7F36"/>
    <w:rsid w:val="00CB7FC4"/>
    <w:rsid w:val="00CC096C"/>
    <w:rsid w:val="00CC0DD1"/>
    <w:rsid w:val="00CC0FEC"/>
    <w:rsid w:val="00CC10A8"/>
    <w:rsid w:val="00CC139D"/>
    <w:rsid w:val="00CC15B5"/>
    <w:rsid w:val="00CC1A7F"/>
    <w:rsid w:val="00CC1B74"/>
    <w:rsid w:val="00CC23EE"/>
    <w:rsid w:val="00CC2575"/>
    <w:rsid w:val="00CC2671"/>
    <w:rsid w:val="00CC2A15"/>
    <w:rsid w:val="00CC2A92"/>
    <w:rsid w:val="00CC2D90"/>
    <w:rsid w:val="00CC3108"/>
    <w:rsid w:val="00CC3120"/>
    <w:rsid w:val="00CC3141"/>
    <w:rsid w:val="00CC3756"/>
    <w:rsid w:val="00CC3852"/>
    <w:rsid w:val="00CC3F6F"/>
    <w:rsid w:val="00CC3FA8"/>
    <w:rsid w:val="00CC40D2"/>
    <w:rsid w:val="00CC41BC"/>
    <w:rsid w:val="00CC42BB"/>
    <w:rsid w:val="00CC4580"/>
    <w:rsid w:val="00CC470B"/>
    <w:rsid w:val="00CC48E8"/>
    <w:rsid w:val="00CC4BC6"/>
    <w:rsid w:val="00CC4DB9"/>
    <w:rsid w:val="00CC5683"/>
    <w:rsid w:val="00CC594B"/>
    <w:rsid w:val="00CC5B70"/>
    <w:rsid w:val="00CC5BE5"/>
    <w:rsid w:val="00CC5C00"/>
    <w:rsid w:val="00CC61C9"/>
    <w:rsid w:val="00CC6449"/>
    <w:rsid w:val="00CC66C8"/>
    <w:rsid w:val="00CC671E"/>
    <w:rsid w:val="00CC6796"/>
    <w:rsid w:val="00CC6A44"/>
    <w:rsid w:val="00CC7044"/>
    <w:rsid w:val="00CC7225"/>
    <w:rsid w:val="00CC735B"/>
    <w:rsid w:val="00CC746C"/>
    <w:rsid w:val="00CC747D"/>
    <w:rsid w:val="00CC7824"/>
    <w:rsid w:val="00CC79B9"/>
    <w:rsid w:val="00CC7B3B"/>
    <w:rsid w:val="00CC7BE2"/>
    <w:rsid w:val="00CD0095"/>
    <w:rsid w:val="00CD00E7"/>
    <w:rsid w:val="00CD104B"/>
    <w:rsid w:val="00CD1888"/>
    <w:rsid w:val="00CD1C9F"/>
    <w:rsid w:val="00CD1D82"/>
    <w:rsid w:val="00CD1ED9"/>
    <w:rsid w:val="00CD1F1F"/>
    <w:rsid w:val="00CD2362"/>
    <w:rsid w:val="00CD2385"/>
    <w:rsid w:val="00CD23F9"/>
    <w:rsid w:val="00CD2770"/>
    <w:rsid w:val="00CD292E"/>
    <w:rsid w:val="00CD2D2D"/>
    <w:rsid w:val="00CD2F7A"/>
    <w:rsid w:val="00CD2FE5"/>
    <w:rsid w:val="00CD3088"/>
    <w:rsid w:val="00CD344E"/>
    <w:rsid w:val="00CD3E89"/>
    <w:rsid w:val="00CD422F"/>
    <w:rsid w:val="00CD4870"/>
    <w:rsid w:val="00CD49FB"/>
    <w:rsid w:val="00CD4FA5"/>
    <w:rsid w:val="00CD5B59"/>
    <w:rsid w:val="00CD66AA"/>
    <w:rsid w:val="00CD6B1E"/>
    <w:rsid w:val="00CD6B3D"/>
    <w:rsid w:val="00CD7028"/>
    <w:rsid w:val="00CD737D"/>
    <w:rsid w:val="00CD75F1"/>
    <w:rsid w:val="00CD7651"/>
    <w:rsid w:val="00CD79A6"/>
    <w:rsid w:val="00CD7D4C"/>
    <w:rsid w:val="00CD7EB5"/>
    <w:rsid w:val="00CD7F94"/>
    <w:rsid w:val="00CD7FEF"/>
    <w:rsid w:val="00CE0025"/>
    <w:rsid w:val="00CE02FC"/>
    <w:rsid w:val="00CE048D"/>
    <w:rsid w:val="00CE04CA"/>
    <w:rsid w:val="00CE05B2"/>
    <w:rsid w:val="00CE094A"/>
    <w:rsid w:val="00CE139C"/>
    <w:rsid w:val="00CE13CC"/>
    <w:rsid w:val="00CE15F5"/>
    <w:rsid w:val="00CE187D"/>
    <w:rsid w:val="00CE1997"/>
    <w:rsid w:val="00CE1BCD"/>
    <w:rsid w:val="00CE200B"/>
    <w:rsid w:val="00CE206C"/>
    <w:rsid w:val="00CE2403"/>
    <w:rsid w:val="00CE2B6F"/>
    <w:rsid w:val="00CE2F32"/>
    <w:rsid w:val="00CE3436"/>
    <w:rsid w:val="00CE3B2D"/>
    <w:rsid w:val="00CE433B"/>
    <w:rsid w:val="00CE44B3"/>
    <w:rsid w:val="00CE44B6"/>
    <w:rsid w:val="00CE460A"/>
    <w:rsid w:val="00CE509F"/>
    <w:rsid w:val="00CE52DC"/>
    <w:rsid w:val="00CE5348"/>
    <w:rsid w:val="00CE5553"/>
    <w:rsid w:val="00CE610F"/>
    <w:rsid w:val="00CE6310"/>
    <w:rsid w:val="00CE65D5"/>
    <w:rsid w:val="00CE66A2"/>
    <w:rsid w:val="00CE67FE"/>
    <w:rsid w:val="00CE6FA3"/>
    <w:rsid w:val="00CE71A4"/>
    <w:rsid w:val="00CE7406"/>
    <w:rsid w:val="00CE75AC"/>
    <w:rsid w:val="00CE7938"/>
    <w:rsid w:val="00CF02D0"/>
    <w:rsid w:val="00CF040C"/>
    <w:rsid w:val="00CF0543"/>
    <w:rsid w:val="00CF0865"/>
    <w:rsid w:val="00CF1051"/>
    <w:rsid w:val="00CF1513"/>
    <w:rsid w:val="00CF15A6"/>
    <w:rsid w:val="00CF169F"/>
    <w:rsid w:val="00CF1786"/>
    <w:rsid w:val="00CF1859"/>
    <w:rsid w:val="00CF18EC"/>
    <w:rsid w:val="00CF1C70"/>
    <w:rsid w:val="00CF20F2"/>
    <w:rsid w:val="00CF21B9"/>
    <w:rsid w:val="00CF2976"/>
    <w:rsid w:val="00CF29E7"/>
    <w:rsid w:val="00CF2B77"/>
    <w:rsid w:val="00CF2E41"/>
    <w:rsid w:val="00CF2F1E"/>
    <w:rsid w:val="00CF3046"/>
    <w:rsid w:val="00CF393B"/>
    <w:rsid w:val="00CF3A1F"/>
    <w:rsid w:val="00CF3BAB"/>
    <w:rsid w:val="00CF3FC7"/>
    <w:rsid w:val="00CF47C3"/>
    <w:rsid w:val="00CF533A"/>
    <w:rsid w:val="00CF57D2"/>
    <w:rsid w:val="00CF5E11"/>
    <w:rsid w:val="00CF5E4D"/>
    <w:rsid w:val="00CF5F25"/>
    <w:rsid w:val="00CF5FC0"/>
    <w:rsid w:val="00CF605F"/>
    <w:rsid w:val="00CF638E"/>
    <w:rsid w:val="00CF67E0"/>
    <w:rsid w:val="00CF6AFA"/>
    <w:rsid w:val="00CF6C04"/>
    <w:rsid w:val="00CF6C72"/>
    <w:rsid w:val="00CF7ED7"/>
    <w:rsid w:val="00D002B3"/>
    <w:rsid w:val="00D0095E"/>
    <w:rsid w:val="00D00D54"/>
    <w:rsid w:val="00D014EB"/>
    <w:rsid w:val="00D01571"/>
    <w:rsid w:val="00D0184A"/>
    <w:rsid w:val="00D018C8"/>
    <w:rsid w:val="00D01921"/>
    <w:rsid w:val="00D019EE"/>
    <w:rsid w:val="00D01C30"/>
    <w:rsid w:val="00D01D2E"/>
    <w:rsid w:val="00D01D55"/>
    <w:rsid w:val="00D01D71"/>
    <w:rsid w:val="00D01D91"/>
    <w:rsid w:val="00D01DC4"/>
    <w:rsid w:val="00D0276D"/>
    <w:rsid w:val="00D0283F"/>
    <w:rsid w:val="00D02AF4"/>
    <w:rsid w:val="00D02B59"/>
    <w:rsid w:val="00D02CF8"/>
    <w:rsid w:val="00D02DB8"/>
    <w:rsid w:val="00D02FA0"/>
    <w:rsid w:val="00D032C2"/>
    <w:rsid w:val="00D03438"/>
    <w:rsid w:val="00D036E0"/>
    <w:rsid w:val="00D039D6"/>
    <w:rsid w:val="00D03D77"/>
    <w:rsid w:val="00D03E34"/>
    <w:rsid w:val="00D042E2"/>
    <w:rsid w:val="00D0435D"/>
    <w:rsid w:val="00D043FB"/>
    <w:rsid w:val="00D04565"/>
    <w:rsid w:val="00D04EB3"/>
    <w:rsid w:val="00D05175"/>
    <w:rsid w:val="00D05482"/>
    <w:rsid w:val="00D05CCE"/>
    <w:rsid w:val="00D05EDD"/>
    <w:rsid w:val="00D06294"/>
    <w:rsid w:val="00D066BE"/>
    <w:rsid w:val="00D06FD6"/>
    <w:rsid w:val="00D07146"/>
    <w:rsid w:val="00D0722A"/>
    <w:rsid w:val="00D072B1"/>
    <w:rsid w:val="00D0730C"/>
    <w:rsid w:val="00D0767B"/>
    <w:rsid w:val="00D076B4"/>
    <w:rsid w:val="00D07AFE"/>
    <w:rsid w:val="00D07C97"/>
    <w:rsid w:val="00D07F79"/>
    <w:rsid w:val="00D10539"/>
    <w:rsid w:val="00D105E9"/>
    <w:rsid w:val="00D10678"/>
    <w:rsid w:val="00D10B96"/>
    <w:rsid w:val="00D11130"/>
    <w:rsid w:val="00D111C1"/>
    <w:rsid w:val="00D11351"/>
    <w:rsid w:val="00D1161F"/>
    <w:rsid w:val="00D12682"/>
    <w:rsid w:val="00D1296B"/>
    <w:rsid w:val="00D12DEC"/>
    <w:rsid w:val="00D13023"/>
    <w:rsid w:val="00D132F0"/>
    <w:rsid w:val="00D13427"/>
    <w:rsid w:val="00D139CC"/>
    <w:rsid w:val="00D13A40"/>
    <w:rsid w:val="00D13DEC"/>
    <w:rsid w:val="00D141AA"/>
    <w:rsid w:val="00D143A7"/>
    <w:rsid w:val="00D147AA"/>
    <w:rsid w:val="00D14CC5"/>
    <w:rsid w:val="00D14DC6"/>
    <w:rsid w:val="00D15154"/>
    <w:rsid w:val="00D156B0"/>
    <w:rsid w:val="00D15819"/>
    <w:rsid w:val="00D15972"/>
    <w:rsid w:val="00D15FAF"/>
    <w:rsid w:val="00D16415"/>
    <w:rsid w:val="00D16434"/>
    <w:rsid w:val="00D16B31"/>
    <w:rsid w:val="00D172C2"/>
    <w:rsid w:val="00D1744E"/>
    <w:rsid w:val="00D17A60"/>
    <w:rsid w:val="00D20083"/>
    <w:rsid w:val="00D20372"/>
    <w:rsid w:val="00D203DF"/>
    <w:rsid w:val="00D20497"/>
    <w:rsid w:val="00D20638"/>
    <w:rsid w:val="00D20684"/>
    <w:rsid w:val="00D20FFE"/>
    <w:rsid w:val="00D212B1"/>
    <w:rsid w:val="00D2132B"/>
    <w:rsid w:val="00D21446"/>
    <w:rsid w:val="00D21705"/>
    <w:rsid w:val="00D21F85"/>
    <w:rsid w:val="00D222BB"/>
    <w:rsid w:val="00D22313"/>
    <w:rsid w:val="00D2249A"/>
    <w:rsid w:val="00D224A7"/>
    <w:rsid w:val="00D225DE"/>
    <w:rsid w:val="00D2273F"/>
    <w:rsid w:val="00D22851"/>
    <w:rsid w:val="00D23225"/>
    <w:rsid w:val="00D233A5"/>
    <w:rsid w:val="00D236C4"/>
    <w:rsid w:val="00D2374E"/>
    <w:rsid w:val="00D238E1"/>
    <w:rsid w:val="00D23CFB"/>
    <w:rsid w:val="00D24109"/>
    <w:rsid w:val="00D2425A"/>
    <w:rsid w:val="00D242DB"/>
    <w:rsid w:val="00D247D0"/>
    <w:rsid w:val="00D24AD1"/>
    <w:rsid w:val="00D252FC"/>
    <w:rsid w:val="00D255C2"/>
    <w:rsid w:val="00D256E6"/>
    <w:rsid w:val="00D25718"/>
    <w:rsid w:val="00D2573C"/>
    <w:rsid w:val="00D257B9"/>
    <w:rsid w:val="00D25A2C"/>
    <w:rsid w:val="00D25D01"/>
    <w:rsid w:val="00D25D9C"/>
    <w:rsid w:val="00D2604E"/>
    <w:rsid w:val="00D2609B"/>
    <w:rsid w:val="00D260AB"/>
    <w:rsid w:val="00D26318"/>
    <w:rsid w:val="00D264F7"/>
    <w:rsid w:val="00D266B0"/>
    <w:rsid w:val="00D2691D"/>
    <w:rsid w:val="00D26E2B"/>
    <w:rsid w:val="00D27243"/>
    <w:rsid w:val="00D272ED"/>
    <w:rsid w:val="00D27A24"/>
    <w:rsid w:val="00D27B2B"/>
    <w:rsid w:val="00D27B65"/>
    <w:rsid w:val="00D27C22"/>
    <w:rsid w:val="00D300CD"/>
    <w:rsid w:val="00D305EC"/>
    <w:rsid w:val="00D306C8"/>
    <w:rsid w:val="00D30968"/>
    <w:rsid w:val="00D30E9B"/>
    <w:rsid w:val="00D3151F"/>
    <w:rsid w:val="00D31A6A"/>
    <w:rsid w:val="00D31DC1"/>
    <w:rsid w:val="00D31DD1"/>
    <w:rsid w:val="00D321FE"/>
    <w:rsid w:val="00D3223C"/>
    <w:rsid w:val="00D3251A"/>
    <w:rsid w:val="00D326DA"/>
    <w:rsid w:val="00D326EF"/>
    <w:rsid w:val="00D32B04"/>
    <w:rsid w:val="00D33104"/>
    <w:rsid w:val="00D33184"/>
    <w:rsid w:val="00D3331B"/>
    <w:rsid w:val="00D33399"/>
    <w:rsid w:val="00D33723"/>
    <w:rsid w:val="00D33C0E"/>
    <w:rsid w:val="00D33C76"/>
    <w:rsid w:val="00D33CA4"/>
    <w:rsid w:val="00D344C7"/>
    <w:rsid w:val="00D344EC"/>
    <w:rsid w:val="00D34968"/>
    <w:rsid w:val="00D34DEB"/>
    <w:rsid w:val="00D35140"/>
    <w:rsid w:val="00D354C4"/>
    <w:rsid w:val="00D3570D"/>
    <w:rsid w:val="00D35972"/>
    <w:rsid w:val="00D35AF0"/>
    <w:rsid w:val="00D35C92"/>
    <w:rsid w:val="00D35E9F"/>
    <w:rsid w:val="00D361BA"/>
    <w:rsid w:val="00D364C1"/>
    <w:rsid w:val="00D367FD"/>
    <w:rsid w:val="00D3681A"/>
    <w:rsid w:val="00D36BB1"/>
    <w:rsid w:val="00D36BDA"/>
    <w:rsid w:val="00D36CB6"/>
    <w:rsid w:val="00D36CE7"/>
    <w:rsid w:val="00D36CF5"/>
    <w:rsid w:val="00D36EC4"/>
    <w:rsid w:val="00D3798F"/>
    <w:rsid w:val="00D37A7B"/>
    <w:rsid w:val="00D37C10"/>
    <w:rsid w:val="00D37E2C"/>
    <w:rsid w:val="00D400D6"/>
    <w:rsid w:val="00D40505"/>
    <w:rsid w:val="00D4088C"/>
    <w:rsid w:val="00D409EB"/>
    <w:rsid w:val="00D40BFD"/>
    <w:rsid w:val="00D40FA9"/>
    <w:rsid w:val="00D41047"/>
    <w:rsid w:val="00D410AE"/>
    <w:rsid w:val="00D4125A"/>
    <w:rsid w:val="00D41271"/>
    <w:rsid w:val="00D417CE"/>
    <w:rsid w:val="00D41A1C"/>
    <w:rsid w:val="00D41B21"/>
    <w:rsid w:val="00D41F8C"/>
    <w:rsid w:val="00D42755"/>
    <w:rsid w:val="00D42B96"/>
    <w:rsid w:val="00D4304B"/>
    <w:rsid w:val="00D43169"/>
    <w:rsid w:val="00D43348"/>
    <w:rsid w:val="00D44399"/>
    <w:rsid w:val="00D444B2"/>
    <w:rsid w:val="00D4485A"/>
    <w:rsid w:val="00D44FD2"/>
    <w:rsid w:val="00D4513F"/>
    <w:rsid w:val="00D451D7"/>
    <w:rsid w:val="00D45244"/>
    <w:rsid w:val="00D45438"/>
    <w:rsid w:val="00D457AC"/>
    <w:rsid w:val="00D457D6"/>
    <w:rsid w:val="00D45E30"/>
    <w:rsid w:val="00D46168"/>
    <w:rsid w:val="00D461CA"/>
    <w:rsid w:val="00D46225"/>
    <w:rsid w:val="00D4639B"/>
    <w:rsid w:val="00D46464"/>
    <w:rsid w:val="00D466E7"/>
    <w:rsid w:val="00D46B6A"/>
    <w:rsid w:val="00D46C83"/>
    <w:rsid w:val="00D46CD3"/>
    <w:rsid w:val="00D46DBF"/>
    <w:rsid w:val="00D46E3C"/>
    <w:rsid w:val="00D4725E"/>
    <w:rsid w:val="00D474F8"/>
    <w:rsid w:val="00D4753B"/>
    <w:rsid w:val="00D47597"/>
    <w:rsid w:val="00D475C4"/>
    <w:rsid w:val="00D4781D"/>
    <w:rsid w:val="00D47ACF"/>
    <w:rsid w:val="00D47B38"/>
    <w:rsid w:val="00D47C13"/>
    <w:rsid w:val="00D47E13"/>
    <w:rsid w:val="00D500DD"/>
    <w:rsid w:val="00D50143"/>
    <w:rsid w:val="00D504D4"/>
    <w:rsid w:val="00D50BB0"/>
    <w:rsid w:val="00D50CE7"/>
    <w:rsid w:val="00D51178"/>
    <w:rsid w:val="00D512F0"/>
    <w:rsid w:val="00D5176B"/>
    <w:rsid w:val="00D51C69"/>
    <w:rsid w:val="00D5206A"/>
    <w:rsid w:val="00D52236"/>
    <w:rsid w:val="00D5245F"/>
    <w:rsid w:val="00D5290A"/>
    <w:rsid w:val="00D52EE6"/>
    <w:rsid w:val="00D5368D"/>
    <w:rsid w:val="00D544FB"/>
    <w:rsid w:val="00D54866"/>
    <w:rsid w:val="00D54D6F"/>
    <w:rsid w:val="00D5509C"/>
    <w:rsid w:val="00D552F1"/>
    <w:rsid w:val="00D556C8"/>
    <w:rsid w:val="00D55AFE"/>
    <w:rsid w:val="00D55C4D"/>
    <w:rsid w:val="00D55EC6"/>
    <w:rsid w:val="00D563C7"/>
    <w:rsid w:val="00D563CC"/>
    <w:rsid w:val="00D56414"/>
    <w:rsid w:val="00D56576"/>
    <w:rsid w:val="00D565A5"/>
    <w:rsid w:val="00D565C9"/>
    <w:rsid w:val="00D5680B"/>
    <w:rsid w:val="00D5681F"/>
    <w:rsid w:val="00D56D42"/>
    <w:rsid w:val="00D56DDC"/>
    <w:rsid w:val="00D570D6"/>
    <w:rsid w:val="00D572E2"/>
    <w:rsid w:val="00D5753A"/>
    <w:rsid w:val="00D57619"/>
    <w:rsid w:val="00D576F4"/>
    <w:rsid w:val="00D57816"/>
    <w:rsid w:val="00D579FD"/>
    <w:rsid w:val="00D57BEE"/>
    <w:rsid w:val="00D6033D"/>
    <w:rsid w:val="00D603B1"/>
    <w:rsid w:val="00D60539"/>
    <w:rsid w:val="00D607B6"/>
    <w:rsid w:val="00D60C38"/>
    <w:rsid w:val="00D60D2F"/>
    <w:rsid w:val="00D60E8F"/>
    <w:rsid w:val="00D61C6B"/>
    <w:rsid w:val="00D61E15"/>
    <w:rsid w:val="00D6216B"/>
    <w:rsid w:val="00D621B1"/>
    <w:rsid w:val="00D62304"/>
    <w:rsid w:val="00D6232F"/>
    <w:rsid w:val="00D625C9"/>
    <w:rsid w:val="00D627F8"/>
    <w:rsid w:val="00D62B52"/>
    <w:rsid w:val="00D62D2B"/>
    <w:rsid w:val="00D62F02"/>
    <w:rsid w:val="00D6388A"/>
    <w:rsid w:val="00D63A37"/>
    <w:rsid w:val="00D63B09"/>
    <w:rsid w:val="00D63C59"/>
    <w:rsid w:val="00D64563"/>
    <w:rsid w:val="00D64A4D"/>
    <w:rsid w:val="00D64A94"/>
    <w:rsid w:val="00D64DAB"/>
    <w:rsid w:val="00D65122"/>
    <w:rsid w:val="00D65AEA"/>
    <w:rsid w:val="00D65C49"/>
    <w:rsid w:val="00D65DCD"/>
    <w:rsid w:val="00D65E99"/>
    <w:rsid w:val="00D6629A"/>
    <w:rsid w:val="00D667AF"/>
    <w:rsid w:val="00D669A4"/>
    <w:rsid w:val="00D66AA4"/>
    <w:rsid w:val="00D67722"/>
    <w:rsid w:val="00D7000F"/>
    <w:rsid w:val="00D70449"/>
    <w:rsid w:val="00D7054E"/>
    <w:rsid w:val="00D70787"/>
    <w:rsid w:val="00D707A1"/>
    <w:rsid w:val="00D7085B"/>
    <w:rsid w:val="00D70B15"/>
    <w:rsid w:val="00D70C9A"/>
    <w:rsid w:val="00D70D3B"/>
    <w:rsid w:val="00D711D2"/>
    <w:rsid w:val="00D7141C"/>
    <w:rsid w:val="00D71AF4"/>
    <w:rsid w:val="00D71B7C"/>
    <w:rsid w:val="00D71BD3"/>
    <w:rsid w:val="00D71C18"/>
    <w:rsid w:val="00D72352"/>
    <w:rsid w:val="00D72BC9"/>
    <w:rsid w:val="00D72D29"/>
    <w:rsid w:val="00D72FA1"/>
    <w:rsid w:val="00D730C0"/>
    <w:rsid w:val="00D73164"/>
    <w:rsid w:val="00D73470"/>
    <w:rsid w:val="00D737F3"/>
    <w:rsid w:val="00D73B15"/>
    <w:rsid w:val="00D73E41"/>
    <w:rsid w:val="00D73F68"/>
    <w:rsid w:val="00D7485F"/>
    <w:rsid w:val="00D74898"/>
    <w:rsid w:val="00D74CC9"/>
    <w:rsid w:val="00D750D1"/>
    <w:rsid w:val="00D75584"/>
    <w:rsid w:val="00D758A2"/>
    <w:rsid w:val="00D758C8"/>
    <w:rsid w:val="00D76783"/>
    <w:rsid w:val="00D76AF9"/>
    <w:rsid w:val="00D7726F"/>
    <w:rsid w:val="00D77337"/>
    <w:rsid w:val="00D77349"/>
    <w:rsid w:val="00D77427"/>
    <w:rsid w:val="00D77648"/>
    <w:rsid w:val="00D776BE"/>
    <w:rsid w:val="00D77879"/>
    <w:rsid w:val="00D77B26"/>
    <w:rsid w:val="00D77C23"/>
    <w:rsid w:val="00D77DC7"/>
    <w:rsid w:val="00D77F8B"/>
    <w:rsid w:val="00D8038F"/>
    <w:rsid w:val="00D80858"/>
    <w:rsid w:val="00D8094C"/>
    <w:rsid w:val="00D80B9C"/>
    <w:rsid w:val="00D80FBA"/>
    <w:rsid w:val="00D814EA"/>
    <w:rsid w:val="00D816F8"/>
    <w:rsid w:val="00D8194F"/>
    <w:rsid w:val="00D81D51"/>
    <w:rsid w:val="00D82195"/>
    <w:rsid w:val="00D822DF"/>
    <w:rsid w:val="00D82973"/>
    <w:rsid w:val="00D82F8B"/>
    <w:rsid w:val="00D83277"/>
    <w:rsid w:val="00D833AE"/>
    <w:rsid w:val="00D83A6C"/>
    <w:rsid w:val="00D83B38"/>
    <w:rsid w:val="00D83C98"/>
    <w:rsid w:val="00D83D6A"/>
    <w:rsid w:val="00D84449"/>
    <w:rsid w:val="00D845EB"/>
    <w:rsid w:val="00D84730"/>
    <w:rsid w:val="00D8480B"/>
    <w:rsid w:val="00D8495B"/>
    <w:rsid w:val="00D84ADF"/>
    <w:rsid w:val="00D85121"/>
    <w:rsid w:val="00D8529C"/>
    <w:rsid w:val="00D852E2"/>
    <w:rsid w:val="00D85A7D"/>
    <w:rsid w:val="00D85D41"/>
    <w:rsid w:val="00D85DD8"/>
    <w:rsid w:val="00D85E26"/>
    <w:rsid w:val="00D85E76"/>
    <w:rsid w:val="00D86099"/>
    <w:rsid w:val="00D860D3"/>
    <w:rsid w:val="00D86EA7"/>
    <w:rsid w:val="00D874E9"/>
    <w:rsid w:val="00D87525"/>
    <w:rsid w:val="00D8753B"/>
    <w:rsid w:val="00D8775F"/>
    <w:rsid w:val="00D87E0C"/>
    <w:rsid w:val="00D90167"/>
    <w:rsid w:val="00D903CD"/>
    <w:rsid w:val="00D9098B"/>
    <w:rsid w:val="00D91186"/>
    <w:rsid w:val="00D912EB"/>
    <w:rsid w:val="00D91395"/>
    <w:rsid w:val="00D918DC"/>
    <w:rsid w:val="00D91BD3"/>
    <w:rsid w:val="00D9206B"/>
    <w:rsid w:val="00D921DE"/>
    <w:rsid w:val="00D924A8"/>
    <w:rsid w:val="00D92A53"/>
    <w:rsid w:val="00D92AF1"/>
    <w:rsid w:val="00D93337"/>
    <w:rsid w:val="00D935CB"/>
    <w:rsid w:val="00D936B8"/>
    <w:rsid w:val="00D93A9D"/>
    <w:rsid w:val="00D93D22"/>
    <w:rsid w:val="00D94188"/>
    <w:rsid w:val="00D94388"/>
    <w:rsid w:val="00D94453"/>
    <w:rsid w:val="00D9453E"/>
    <w:rsid w:val="00D950DA"/>
    <w:rsid w:val="00D95280"/>
    <w:rsid w:val="00D954BD"/>
    <w:rsid w:val="00D95658"/>
    <w:rsid w:val="00D95AEC"/>
    <w:rsid w:val="00D95AF0"/>
    <w:rsid w:val="00D95CF1"/>
    <w:rsid w:val="00D96078"/>
    <w:rsid w:val="00D96129"/>
    <w:rsid w:val="00D9635B"/>
    <w:rsid w:val="00D96607"/>
    <w:rsid w:val="00D96772"/>
    <w:rsid w:val="00D967E6"/>
    <w:rsid w:val="00D97023"/>
    <w:rsid w:val="00D97412"/>
    <w:rsid w:val="00D9746B"/>
    <w:rsid w:val="00D97B64"/>
    <w:rsid w:val="00D97DAE"/>
    <w:rsid w:val="00DA0246"/>
    <w:rsid w:val="00DA035F"/>
    <w:rsid w:val="00DA0517"/>
    <w:rsid w:val="00DA0D94"/>
    <w:rsid w:val="00DA1534"/>
    <w:rsid w:val="00DA15A3"/>
    <w:rsid w:val="00DA1702"/>
    <w:rsid w:val="00DA236F"/>
    <w:rsid w:val="00DA23C0"/>
    <w:rsid w:val="00DA25AA"/>
    <w:rsid w:val="00DA2DED"/>
    <w:rsid w:val="00DA2F35"/>
    <w:rsid w:val="00DA394E"/>
    <w:rsid w:val="00DA3D37"/>
    <w:rsid w:val="00DA3E08"/>
    <w:rsid w:val="00DA4A05"/>
    <w:rsid w:val="00DA4EC5"/>
    <w:rsid w:val="00DA5205"/>
    <w:rsid w:val="00DA5398"/>
    <w:rsid w:val="00DA5460"/>
    <w:rsid w:val="00DA55F1"/>
    <w:rsid w:val="00DA55FC"/>
    <w:rsid w:val="00DA5633"/>
    <w:rsid w:val="00DA582E"/>
    <w:rsid w:val="00DA58D2"/>
    <w:rsid w:val="00DA593C"/>
    <w:rsid w:val="00DA5CA1"/>
    <w:rsid w:val="00DA5D2C"/>
    <w:rsid w:val="00DA5F92"/>
    <w:rsid w:val="00DA6248"/>
    <w:rsid w:val="00DA6D46"/>
    <w:rsid w:val="00DA6D5F"/>
    <w:rsid w:val="00DA7268"/>
    <w:rsid w:val="00DA76FE"/>
    <w:rsid w:val="00DA7846"/>
    <w:rsid w:val="00DA7B4F"/>
    <w:rsid w:val="00DA7B55"/>
    <w:rsid w:val="00DA7E4F"/>
    <w:rsid w:val="00DB05D1"/>
    <w:rsid w:val="00DB0604"/>
    <w:rsid w:val="00DB0F43"/>
    <w:rsid w:val="00DB12D9"/>
    <w:rsid w:val="00DB13B7"/>
    <w:rsid w:val="00DB1DDC"/>
    <w:rsid w:val="00DB2164"/>
    <w:rsid w:val="00DB2425"/>
    <w:rsid w:val="00DB2610"/>
    <w:rsid w:val="00DB276C"/>
    <w:rsid w:val="00DB298C"/>
    <w:rsid w:val="00DB2A68"/>
    <w:rsid w:val="00DB2C24"/>
    <w:rsid w:val="00DB2E0F"/>
    <w:rsid w:val="00DB2EAD"/>
    <w:rsid w:val="00DB3756"/>
    <w:rsid w:val="00DB37E9"/>
    <w:rsid w:val="00DB3BBE"/>
    <w:rsid w:val="00DB45A9"/>
    <w:rsid w:val="00DB4CA9"/>
    <w:rsid w:val="00DB524D"/>
    <w:rsid w:val="00DB550B"/>
    <w:rsid w:val="00DB5733"/>
    <w:rsid w:val="00DB59A6"/>
    <w:rsid w:val="00DB5E58"/>
    <w:rsid w:val="00DB6424"/>
    <w:rsid w:val="00DB6675"/>
    <w:rsid w:val="00DB6736"/>
    <w:rsid w:val="00DB6C1F"/>
    <w:rsid w:val="00DB6DA9"/>
    <w:rsid w:val="00DB6F55"/>
    <w:rsid w:val="00DB767D"/>
    <w:rsid w:val="00DB7B66"/>
    <w:rsid w:val="00DC04A8"/>
    <w:rsid w:val="00DC05FE"/>
    <w:rsid w:val="00DC088B"/>
    <w:rsid w:val="00DC089B"/>
    <w:rsid w:val="00DC0ACD"/>
    <w:rsid w:val="00DC0AEC"/>
    <w:rsid w:val="00DC0B7A"/>
    <w:rsid w:val="00DC0EA1"/>
    <w:rsid w:val="00DC12FA"/>
    <w:rsid w:val="00DC1937"/>
    <w:rsid w:val="00DC1BE8"/>
    <w:rsid w:val="00DC1FBE"/>
    <w:rsid w:val="00DC2108"/>
    <w:rsid w:val="00DC249C"/>
    <w:rsid w:val="00DC25F3"/>
    <w:rsid w:val="00DC27FB"/>
    <w:rsid w:val="00DC2873"/>
    <w:rsid w:val="00DC28D7"/>
    <w:rsid w:val="00DC28E4"/>
    <w:rsid w:val="00DC2FA1"/>
    <w:rsid w:val="00DC36FA"/>
    <w:rsid w:val="00DC37D8"/>
    <w:rsid w:val="00DC3A8A"/>
    <w:rsid w:val="00DC3FB0"/>
    <w:rsid w:val="00DC401B"/>
    <w:rsid w:val="00DC4607"/>
    <w:rsid w:val="00DC4A32"/>
    <w:rsid w:val="00DC4A3C"/>
    <w:rsid w:val="00DC4BE2"/>
    <w:rsid w:val="00DC4C73"/>
    <w:rsid w:val="00DC4CBD"/>
    <w:rsid w:val="00DC5B47"/>
    <w:rsid w:val="00DC63EA"/>
    <w:rsid w:val="00DC6471"/>
    <w:rsid w:val="00DC66ED"/>
    <w:rsid w:val="00DC69BF"/>
    <w:rsid w:val="00DC6A7C"/>
    <w:rsid w:val="00DC6DB7"/>
    <w:rsid w:val="00DC75B3"/>
    <w:rsid w:val="00DC7C43"/>
    <w:rsid w:val="00DC7DA3"/>
    <w:rsid w:val="00DD06F4"/>
    <w:rsid w:val="00DD075D"/>
    <w:rsid w:val="00DD0B7D"/>
    <w:rsid w:val="00DD101B"/>
    <w:rsid w:val="00DD109D"/>
    <w:rsid w:val="00DD195C"/>
    <w:rsid w:val="00DD1A29"/>
    <w:rsid w:val="00DD1D59"/>
    <w:rsid w:val="00DD1F08"/>
    <w:rsid w:val="00DD1FE6"/>
    <w:rsid w:val="00DD2701"/>
    <w:rsid w:val="00DD2FF7"/>
    <w:rsid w:val="00DD3253"/>
    <w:rsid w:val="00DD377D"/>
    <w:rsid w:val="00DD37ED"/>
    <w:rsid w:val="00DD37FF"/>
    <w:rsid w:val="00DD38DF"/>
    <w:rsid w:val="00DD398D"/>
    <w:rsid w:val="00DD3A26"/>
    <w:rsid w:val="00DD3D33"/>
    <w:rsid w:val="00DD3F47"/>
    <w:rsid w:val="00DD41AF"/>
    <w:rsid w:val="00DD4519"/>
    <w:rsid w:val="00DD4B5E"/>
    <w:rsid w:val="00DD54B7"/>
    <w:rsid w:val="00DD5728"/>
    <w:rsid w:val="00DD574F"/>
    <w:rsid w:val="00DD5DD0"/>
    <w:rsid w:val="00DD5EFD"/>
    <w:rsid w:val="00DD601E"/>
    <w:rsid w:val="00DD6831"/>
    <w:rsid w:val="00DD691A"/>
    <w:rsid w:val="00DD6AC7"/>
    <w:rsid w:val="00DD6CCF"/>
    <w:rsid w:val="00DD6D07"/>
    <w:rsid w:val="00DD6E02"/>
    <w:rsid w:val="00DD713D"/>
    <w:rsid w:val="00DD73A1"/>
    <w:rsid w:val="00DD763B"/>
    <w:rsid w:val="00DD77D9"/>
    <w:rsid w:val="00DD7A9F"/>
    <w:rsid w:val="00DD7CA2"/>
    <w:rsid w:val="00DD7FC9"/>
    <w:rsid w:val="00DE015E"/>
    <w:rsid w:val="00DE04E8"/>
    <w:rsid w:val="00DE06BD"/>
    <w:rsid w:val="00DE0CFF"/>
    <w:rsid w:val="00DE0E02"/>
    <w:rsid w:val="00DE0F16"/>
    <w:rsid w:val="00DE1007"/>
    <w:rsid w:val="00DE1038"/>
    <w:rsid w:val="00DE11AB"/>
    <w:rsid w:val="00DE123A"/>
    <w:rsid w:val="00DE12B6"/>
    <w:rsid w:val="00DE1312"/>
    <w:rsid w:val="00DE1538"/>
    <w:rsid w:val="00DE18C4"/>
    <w:rsid w:val="00DE1A1A"/>
    <w:rsid w:val="00DE1D39"/>
    <w:rsid w:val="00DE1DF4"/>
    <w:rsid w:val="00DE1E2C"/>
    <w:rsid w:val="00DE2202"/>
    <w:rsid w:val="00DE222E"/>
    <w:rsid w:val="00DE2253"/>
    <w:rsid w:val="00DE2931"/>
    <w:rsid w:val="00DE2CE1"/>
    <w:rsid w:val="00DE2D10"/>
    <w:rsid w:val="00DE2D43"/>
    <w:rsid w:val="00DE2DA4"/>
    <w:rsid w:val="00DE2EAE"/>
    <w:rsid w:val="00DE33A7"/>
    <w:rsid w:val="00DE3419"/>
    <w:rsid w:val="00DE39F4"/>
    <w:rsid w:val="00DE3AE2"/>
    <w:rsid w:val="00DE3C66"/>
    <w:rsid w:val="00DE3CF1"/>
    <w:rsid w:val="00DE3D2D"/>
    <w:rsid w:val="00DE3FAE"/>
    <w:rsid w:val="00DE415B"/>
    <w:rsid w:val="00DE41E7"/>
    <w:rsid w:val="00DE4272"/>
    <w:rsid w:val="00DE458F"/>
    <w:rsid w:val="00DE4CFD"/>
    <w:rsid w:val="00DE4D05"/>
    <w:rsid w:val="00DE6361"/>
    <w:rsid w:val="00DE648F"/>
    <w:rsid w:val="00DE6718"/>
    <w:rsid w:val="00DE6CD9"/>
    <w:rsid w:val="00DE6E35"/>
    <w:rsid w:val="00DE6F43"/>
    <w:rsid w:val="00DE7455"/>
    <w:rsid w:val="00DE762B"/>
    <w:rsid w:val="00DE76F9"/>
    <w:rsid w:val="00DE7946"/>
    <w:rsid w:val="00DE7BC0"/>
    <w:rsid w:val="00DE7CB4"/>
    <w:rsid w:val="00DE7D2F"/>
    <w:rsid w:val="00DF0476"/>
    <w:rsid w:val="00DF06A4"/>
    <w:rsid w:val="00DF0807"/>
    <w:rsid w:val="00DF0952"/>
    <w:rsid w:val="00DF0BE6"/>
    <w:rsid w:val="00DF0E23"/>
    <w:rsid w:val="00DF10B9"/>
    <w:rsid w:val="00DF1461"/>
    <w:rsid w:val="00DF14FF"/>
    <w:rsid w:val="00DF17B9"/>
    <w:rsid w:val="00DF1ACA"/>
    <w:rsid w:val="00DF2166"/>
    <w:rsid w:val="00DF2542"/>
    <w:rsid w:val="00DF3232"/>
    <w:rsid w:val="00DF32A5"/>
    <w:rsid w:val="00DF33D4"/>
    <w:rsid w:val="00DF3954"/>
    <w:rsid w:val="00DF3D76"/>
    <w:rsid w:val="00DF452C"/>
    <w:rsid w:val="00DF454B"/>
    <w:rsid w:val="00DF45B4"/>
    <w:rsid w:val="00DF46E4"/>
    <w:rsid w:val="00DF48AE"/>
    <w:rsid w:val="00DF496E"/>
    <w:rsid w:val="00DF4C8F"/>
    <w:rsid w:val="00DF4D6C"/>
    <w:rsid w:val="00DF4E36"/>
    <w:rsid w:val="00DF58BA"/>
    <w:rsid w:val="00DF69F4"/>
    <w:rsid w:val="00DF6BF9"/>
    <w:rsid w:val="00DF6DC2"/>
    <w:rsid w:val="00DF7272"/>
    <w:rsid w:val="00DF760A"/>
    <w:rsid w:val="00DF7AC9"/>
    <w:rsid w:val="00E000EC"/>
    <w:rsid w:val="00E0019F"/>
    <w:rsid w:val="00E002C3"/>
    <w:rsid w:val="00E00365"/>
    <w:rsid w:val="00E003C0"/>
    <w:rsid w:val="00E0048F"/>
    <w:rsid w:val="00E00B99"/>
    <w:rsid w:val="00E00CB9"/>
    <w:rsid w:val="00E00D32"/>
    <w:rsid w:val="00E010F1"/>
    <w:rsid w:val="00E0148F"/>
    <w:rsid w:val="00E0162A"/>
    <w:rsid w:val="00E01C03"/>
    <w:rsid w:val="00E01CEB"/>
    <w:rsid w:val="00E01E2B"/>
    <w:rsid w:val="00E020BC"/>
    <w:rsid w:val="00E021CD"/>
    <w:rsid w:val="00E02278"/>
    <w:rsid w:val="00E024A7"/>
    <w:rsid w:val="00E02709"/>
    <w:rsid w:val="00E02B64"/>
    <w:rsid w:val="00E03080"/>
    <w:rsid w:val="00E03308"/>
    <w:rsid w:val="00E03311"/>
    <w:rsid w:val="00E0338B"/>
    <w:rsid w:val="00E03417"/>
    <w:rsid w:val="00E03703"/>
    <w:rsid w:val="00E037C0"/>
    <w:rsid w:val="00E03A83"/>
    <w:rsid w:val="00E03FB6"/>
    <w:rsid w:val="00E04294"/>
    <w:rsid w:val="00E04389"/>
    <w:rsid w:val="00E04BE5"/>
    <w:rsid w:val="00E04CE6"/>
    <w:rsid w:val="00E052FD"/>
    <w:rsid w:val="00E053A0"/>
    <w:rsid w:val="00E054BC"/>
    <w:rsid w:val="00E054D1"/>
    <w:rsid w:val="00E055CE"/>
    <w:rsid w:val="00E05870"/>
    <w:rsid w:val="00E05CC6"/>
    <w:rsid w:val="00E05D0A"/>
    <w:rsid w:val="00E05F1A"/>
    <w:rsid w:val="00E0630C"/>
    <w:rsid w:val="00E06521"/>
    <w:rsid w:val="00E06788"/>
    <w:rsid w:val="00E0759B"/>
    <w:rsid w:val="00E077CD"/>
    <w:rsid w:val="00E07949"/>
    <w:rsid w:val="00E07D54"/>
    <w:rsid w:val="00E07F80"/>
    <w:rsid w:val="00E104C3"/>
    <w:rsid w:val="00E104D1"/>
    <w:rsid w:val="00E108E3"/>
    <w:rsid w:val="00E10A69"/>
    <w:rsid w:val="00E10DD3"/>
    <w:rsid w:val="00E10F8F"/>
    <w:rsid w:val="00E116D8"/>
    <w:rsid w:val="00E118D2"/>
    <w:rsid w:val="00E11F66"/>
    <w:rsid w:val="00E12512"/>
    <w:rsid w:val="00E1252E"/>
    <w:rsid w:val="00E12A52"/>
    <w:rsid w:val="00E12C1E"/>
    <w:rsid w:val="00E132FB"/>
    <w:rsid w:val="00E13909"/>
    <w:rsid w:val="00E13AF4"/>
    <w:rsid w:val="00E14379"/>
    <w:rsid w:val="00E146C7"/>
    <w:rsid w:val="00E146E9"/>
    <w:rsid w:val="00E147A1"/>
    <w:rsid w:val="00E14CC5"/>
    <w:rsid w:val="00E15446"/>
    <w:rsid w:val="00E156FE"/>
    <w:rsid w:val="00E1582D"/>
    <w:rsid w:val="00E15C4B"/>
    <w:rsid w:val="00E16688"/>
    <w:rsid w:val="00E16821"/>
    <w:rsid w:val="00E16A6F"/>
    <w:rsid w:val="00E16DBB"/>
    <w:rsid w:val="00E16E64"/>
    <w:rsid w:val="00E20043"/>
    <w:rsid w:val="00E202EA"/>
    <w:rsid w:val="00E2058B"/>
    <w:rsid w:val="00E20CC7"/>
    <w:rsid w:val="00E20DD3"/>
    <w:rsid w:val="00E20E9A"/>
    <w:rsid w:val="00E20E9E"/>
    <w:rsid w:val="00E21708"/>
    <w:rsid w:val="00E217CF"/>
    <w:rsid w:val="00E21BDE"/>
    <w:rsid w:val="00E21F9D"/>
    <w:rsid w:val="00E21FBE"/>
    <w:rsid w:val="00E2281D"/>
    <w:rsid w:val="00E2288D"/>
    <w:rsid w:val="00E22967"/>
    <w:rsid w:val="00E22D16"/>
    <w:rsid w:val="00E22EDB"/>
    <w:rsid w:val="00E22FD3"/>
    <w:rsid w:val="00E23028"/>
    <w:rsid w:val="00E232E1"/>
    <w:rsid w:val="00E234D5"/>
    <w:rsid w:val="00E2361A"/>
    <w:rsid w:val="00E23903"/>
    <w:rsid w:val="00E23A12"/>
    <w:rsid w:val="00E23B26"/>
    <w:rsid w:val="00E23D2E"/>
    <w:rsid w:val="00E23FF3"/>
    <w:rsid w:val="00E240C5"/>
    <w:rsid w:val="00E240F0"/>
    <w:rsid w:val="00E241CB"/>
    <w:rsid w:val="00E2428D"/>
    <w:rsid w:val="00E24400"/>
    <w:rsid w:val="00E244C4"/>
    <w:rsid w:val="00E24657"/>
    <w:rsid w:val="00E246ED"/>
    <w:rsid w:val="00E24B37"/>
    <w:rsid w:val="00E24F3A"/>
    <w:rsid w:val="00E25009"/>
    <w:rsid w:val="00E256C2"/>
    <w:rsid w:val="00E25A72"/>
    <w:rsid w:val="00E25FAD"/>
    <w:rsid w:val="00E26285"/>
    <w:rsid w:val="00E264EE"/>
    <w:rsid w:val="00E26893"/>
    <w:rsid w:val="00E2691B"/>
    <w:rsid w:val="00E2693E"/>
    <w:rsid w:val="00E26D01"/>
    <w:rsid w:val="00E271AC"/>
    <w:rsid w:val="00E277DB"/>
    <w:rsid w:val="00E27C95"/>
    <w:rsid w:val="00E27CC4"/>
    <w:rsid w:val="00E27D33"/>
    <w:rsid w:val="00E27DB5"/>
    <w:rsid w:val="00E301DF"/>
    <w:rsid w:val="00E30827"/>
    <w:rsid w:val="00E30957"/>
    <w:rsid w:val="00E30A1E"/>
    <w:rsid w:val="00E30C33"/>
    <w:rsid w:val="00E30C84"/>
    <w:rsid w:val="00E30D37"/>
    <w:rsid w:val="00E30F09"/>
    <w:rsid w:val="00E30F7B"/>
    <w:rsid w:val="00E31095"/>
    <w:rsid w:val="00E3142B"/>
    <w:rsid w:val="00E31666"/>
    <w:rsid w:val="00E31B49"/>
    <w:rsid w:val="00E31B5D"/>
    <w:rsid w:val="00E31D17"/>
    <w:rsid w:val="00E31D6C"/>
    <w:rsid w:val="00E31DFB"/>
    <w:rsid w:val="00E31EB4"/>
    <w:rsid w:val="00E32061"/>
    <w:rsid w:val="00E32164"/>
    <w:rsid w:val="00E3233B"/>
    <w:rsid w:val="00E323E7"/>
    <w:rsid w:val="00E3275E"/>
    <w:rsid w:val="00E32867"/>
    <w:rsid w:val="00E32945"/>
    <w:rsid w:val="00E32A87"/>
    <w:rsid w:val="00E32AAD"/>
    <w:rsid w:val="00E32F98"/>
    <w:rsid w:val="00E332F8"/>
    <w:rsid w:val="00E340CD"/>
    <w:rsid w:val="00E34415"/>
    <w:rsid w:val="00E348F0"/>
    <w:rsid w:val="00E34B0A"/>
    <w:rsid w:val="00E35307"/>
    <w:rsid w:val="00E35A89"/>
    <w:rsid w:val="00E35E7A"/>
    <w:rsid w:val="00E360BF"/>
    <w:rsid w:val="00E36187"/>
    <w:rsid w:val="00E361B3"/>
    <w:rsid w:val="00E364B5"/>
    <w:rsid w:val="00E36C83"/>
    <w:rsid w:val="00E36CDF"/>
    <w:rsid w:val="00E36F15"/>
    <w:rsid w:val="00E37382"/>
    <w:rsid w:val="00E378F1"/>
    <w:rsid w:val="00E379F1"/>
    <w:rsid w:val="00E37B97"/>
    <w:rsid w:val="00E4071A"/>
    <w:rsid w:val="00E4098C"/>
    <w:rsid w:val="00E4099B"/>
    <w:rsid w:val="00E40AF5"/>
    <w:rsid w:val="00E40C24"/>
    <w:rsid w:val="00E4110C"/>
    <w:rsid w:val="00E4142B"/>
    <w:rsid w:val="00E414A2"/>
    <w:rsid w:val="00E4179A"/>
    <w:rsid w:val="00E42049"/>
    <w:rsid w:val="00E42082"/>
    <w:rsid w:val="00E420E9"/>
    <w:rsid w:val="00E424B2"/>
    <w:rsid w:val="00E425E1"/>
    <w:rsid w:val="00E43020"/>
    <w:rsid w:val="00E435B2"/>
    <w:rsid w:val="00E43699"/>
    <w:rsid w:val="00E43CE6"/>
    <w:rsid w:val="00E43F46"/>
    <w:rsid w:val="00E440F0"/>
    <w:rsid w:val="00E44173"/>
    <w:rsid w:val="00E441BB"/>
    <w:rsid w:val="00E44249"/>
    <w:rsid w:val="00E447AE"/>
    <w:rsid w:val="00E44A95"/>
    <w:rsid w:val="00E45922"/>
    <w:rsid w:val="00E45A26"/>
    <w:rsid w:val="00E45A34"/>
    <w:rsid w:val="00E45BC2"/>
    <w:rsid w:val="00E4619C"/>
    <w:rsid w:val="00E463E5"/>
    <w:rsid w:val="00E46439"/>
    <w:rsid w:val="00E46670"/>
    <w:rsid w:val="00E46F09"/>
    <w:rsid w:val="00E471FB"/>
    <w:rsid w:val="00E4791C"/>
    <w:rsid w:val="00E479EA"/>
    <w:rsid w:val="00E47AC9"/>
    <w:rsid w:val="00E50290"/>
    <w:rsid w:val="00E5081B"/>
    <w:rsid w:val="00E50BD1"/>
    <w:rsid w:val="00E513B5"/>
    <w:rsid w:val="00E513B7"/>
    <w:rsid w:val="00E5200E"/>
    <w:rsid w:val="00E521DD"/>
    <w:rsid w:val="00E52574"/>
    <w:rsid w:val="00E52680"/>
    <w:rsid w:val="00E52711"/>
    <w:rsid w:val="00E52E1A"/>
    <w:rsid w:val="00E52FD5"/>
    <w:rsid w:val="00E533A1"/>
    <w:rsid w:val="00E53B34"/>
    <w:rsid w:val="00E53F13"/>
    <w:rsid w:val="00E53F69"/>
    <w:rsid w:val="00E53F78"/>
    <w:rsid w:val="00E54314"/>
    <w:rsid w:val="00E544B5"/>
    <w:rsid w:val="00E54515"/>
    <w:rsid w:val="00E5464A"/>
    <w:rsid w:val="00E546EE"/>
    <w:rsid w:val="00E547BE"/>
    <w:rsid w:val="00E54BBB"/>
    <w:rsid w:val="00E54D4B"/>
    <w:rsid w:val="00E54DEB"/>
    <w:rsid w:val="00E55858"/>
    <w:rsid w:val="00E55A31"/>
    <w:rsid w:val="00E55B7A"/>
    <w:rsid w:val="00E55F00"/>
    <w:rsid w:val="00E55F9F"/>
    <w:rsid w:val="00E56578"/>
    <w:rsid w:val="00E566E0"/>
    <w:rsid w:val="00E56D99"/>
    <w:rsid w:val="00E57215"/>
    <w:rsid w:val="00E5742E"/>
    <w:rsid w:val="00E57629"/>
    <w:rsid w:val="00E57694"/>
    <w:rsid w:val="00E5770E"/>
    <w:rsid w:val="00E57754"/>
    <w:rsid w:val="00E578F6"/>
    <w:rsid w:val="00E579B8"/>
    <w:rsid w:val="00E605DA"/>
    <w:rsid w:val="00E60654"/>
    <w:rsid w:val="00E60793"/>
    <w:rsid w:val="00E60C78"/>
    <w:rsid w:val="00E61042"/>
    <w:rsid w:val="00E613F4"/>
    <w:rsid w:val="00E61965"/>
    <w:rsid w:val="00E61A30"/>
    <w:rsid w:val="00E61B02"/>
    <w:rsid w:val="00E61ED5"/>
    <w:rsid w:val="00E6204A"/>
    <w:rsid w:val="00E62407"/>
    <w:rsid w:val="00E62465"/>
    <w:rsid w:val="00E62543"/>
    <w:rsid w:val="00E62923"/>
    <w:rsid w:val="00E62924"/>
    <w:rsid w:val="00E62B34"/>
    <w:rsid w:val="00E62BAE"/>
    <w:rsid w:val="00E62ED4"/>
    <w:rsid w:val="00E631BC"/>
    <w:rsid w:val="00E639A2"/>
    <w:rsid w:val="00E63D21"/>
    <w:rsid w:val="00E63FD5"/>
    <w:rsid w:val="00E64319"/>
    <w:rsid w:val="00E643FC"/>
    <w:rsid w:val="00E644D6"/>
    <w:rsid w:val="00E64548"/>
    <w:rsid w:val="00E6458B"/>
    <w:rsid w:val="00E64652"/>
    <w:rsid w:val="00E648A8"/>
    <w:rsid w:val="00E64CBA"/>
    <w:rsid w:val="00E651A5"/>
    <w:rsid w:val="00E653A8"/>
    <w:rsid w:val="00E6562C"/>
    <w:rsid w:val="00E6596C"/>
    <w:rsid w:val="00E65DE8"/>
    <w:rsid w:val="00E65E17"/>
    <w:rsid w:val="00E66136"/>
    <w:rsid w:val="00E6631C"/>
    <w:rsid w:val="00E6660C"/>
    <w:rsid w:val="00E667EB"/>
    <w:rsid w:val="00E66EBC"/>
    <w:rsid w:val="00E67012"/>
    <w:rsid w:val="00E670AF"/>
    <w:rsid w:val="00E6710F"/>
    <w:rsid w:val="00E675B3"/>
    <w:rsid w:val="00E679F1"/>
    <w:rsid w:val="00E67C51"/>
    <w:rsid w:val="00E67C95"/>
    <w:rsid w:val="00E67CD2"/>
    <w:rsid w:val="00E67F5B"/>
    <w:rsid w:val="00E7010A"/>
    <w:rsid w:val="00E70116"/>
    <w:rsid w:val="00E70521"/>
    <w:rsid w:val="00E70568"/>
    <w:rsid w:val="00E70709"/>
    <w:rsid w:val="00E70EE9"/>
    <w:rsid w:val="00E71018"/>
    <w:rsid w:val="00E71185"/>
    <w:rsid w:val="00E712B5"/>
    <w:rsid w:val="00E71878"/>
    <w:rsid w:val="00E7187F"/>
    <w:rsid w:val="00E72040"/>
    <w:rsid w:val="00E72063"/>
    <w:rsid w:val="00E721F9"/>
    <w:rsid w:val="00E72A61"/>
    <w:rsid w:val="00E72ADC"/>
    <w:rsid w:val="00E731EC"/>
    <w:rsid w:val="00E73D53"/>
    <w:rsid w:val="00E73FB6"/>
    <w:rsid w:val="00E74664"/>
    <w:rsid w:val="00E74787"/>
    <w:rsid w:val="00E75153"/>
    <w:rsid w:val="00E7579C"/>
    <w:rsid w:val="00E757DC"/>
    <w:rsid w:val="00E758F1"/>
    <w:rsid w:val="00E75D66"/>
    <w:rsid w:val="00E7628B"/>
    <w:rsid w:val="00E7657C"/>
    <w:rsid w:val="00E76874"/>
    <w:rsid w:val="00E7714B"/>
    <w:rsid w:val="00E77492"/>
    <w:rsid w:val="00E77994"/>
    <w:rsid w:val="00E77B9D"/>
    <w:rsid w:val="00E80060"/>
    <w:rsid w:val="00E8043D"/>
    <w:rsid w:val="00E805A7"/>
    <w:rsid w:val="00E80643"/>
    <w:rsid w:val="00E80884"/>
    <w:rsid w:val="00E80A8C"/>
    <w:rsid w:val="00E80AF2"/>
    <w:rsid w:val="00E80B40"/>
    <w:rsid w:val="00E80EAC"/>
    <w:rsid w:val="00E8114C"/>
    <w:rsid w:val="00E81FEC"/>
    <w:rsid w:val="00E82302"/>
    <w:rsid w:val="00E82458"/>
    <w:rsid w:val="00E82689"/>
    <w:rsid w:val="00E826C6"/>
    <w:rsid w:val="00E826E8"/>
    <w:rsid w:val="00E82954"/>
    <w:rsid w:val="00E8299A"/>
    <w:rsid w:val="00E82A73"/>
    <w:rsid w:val="00E82B6B"/>
    <w:rsid w:val="00E82D08"/>
    <w:rsid w:val="00E82F3D"/>
    <w:rsid w:val="00E8308B"/>
    <w:rsid w:val="00E8323B"/>
    <w:rsid w:val="00E8374A"/>
    <w:rsid w:val="00E838CC"/>
    <w:rsid w:val="00E83BF9"/>
    <w:rsid w:val="00E83F8D"/>
    <w:rsid w:val="00E83FBE"/>
    <w:rsid w:val="00E842A6"/>
    <w:rsid w:val="00E84583"/>
    <w:rsid w:val="00E84C46"/>
    <w:rsid w:val="00E854A3"/>
    <w:rsid w:val="00E85757"/>
    <w:rsid w:val="00E8607A"/>
    <w:rsid w:val="00E860C0"/>
    <w:rsid w:val="00E86390"/>
    <w:rsid w:val="00E86591"/>
    <w:rsid w:val="00E86ABA"/>
    <w:rsid w:val="00E87027"/>
    <w:rsid w:val="00E8739A"/>
    <w:rsid w:val="00E87537"/>
    <w:rsid w:val="00E87755"/>
    <w:rsid w:val="00E8795B"/>
    <w:rsid w:val="00E879C8"/>
    <w:rsid w:val="00E90564"/>
    <w:rsid w:val="00E90716"/>
    <w:rsid w:val="00E9071C"/>
    <w:rsid w:val="00E90A10"/>
    <w:rsid w:val="00E90B51"/>
    <w:rsid w:val="00E90CFC"/>
    <w:rsid w:val="00E9150D"/>
    <w:rsid w:val="00E91743"/>
    <w:rsid w:val="00E91CE4"/>
    <w:rsid w:val="00E92322"/>
    <w:rsid w:val="00E92569"/>
    <w:rsid w:val="00E92CE1"/>
    <w:rsid w:val="00E939C3"/>
    <w:rsid w:val="00E94B73"/>
    <w:rsid w:val="00E94C20"/>
    <w:rsid w:val="00E94DD8"/>
    <w:rsid w:val="00E94FC3"/>
    <w:rsid w:val="00E9560B"/>
    <w:rsid w:val="00E957FD"/>
    <w:rsid w:val="00E96955"/>
    <w:rsid w:val="00E96B5D"/>
    <w:rsid w:val="00E96C08"/>
    <w:rsid w:val="00E96CF4"/>
    <w:rsid w:val="00E96D7A"/>
    <w:rsid w:val="00E972FD"/>
    <w:rsid w:val="00E9759F"/>
    <w:rsid w:val="00E97A21"/>
    <w:rsid w:val="00E97EA0"/>
    <w:rsid w:val="00EA0072"/>
    <w:rsid w:val="00EA0146"/>
    <w:rsid w:val="00EA0331"/>
    <w:rsid w:val="00EA03A1"/>
    <w:rsid w:val="00EA058B"/>
    <w:rsid w:val="00EA1282"/>
    <w:rsid w:val="00EA145F"/>
    <w:rsid w:val="00EA15AE"/>
    <w:rsid w:val="00EA15C1"/>
    <w:rsid w:val="00EA1C81"/>
    <w:rsid w:val="00EA210D"/>
    <w:rsid w:val="00EA232F"/>
    <w:rsid w:val="00EA23F2"/>
    <w:rsid w:val="00EA2431"/>
    <w:rsid w:val="00EA266D"/>
    <w:rsid w:val="00EA26EB"/>
    <w:rsid w:val="00EA2934"/>
    <w:rsid w:val="00EA2C29"/>
    <w:rsid w:val="00EA2EA6"/>
    <w:rsid w:val="00EA3814"/>
    <w:rsid w:val="00EA382B"/>
    <w:rsid w:val="00EA38A7"/>
    <w:rsid w:val="00EA3C84"/>
    <w:rsid w:val="00EA47FB"/>
    <w:rsid w:val="00EA48C7"/>
    <w:rsid w:val="00EA49CA"/>
    <w:rsid w:val="00EA4C1B"/>
    <w:rsid w:val="00EA4D06"/>
    <w:rsid w:val="00EA4DB2"/>
    <w:rsid w:val="00EA4EB5"/>
    <w:rsid w:val="00EA4F05"/>
    <w:rsid w:val="00EA5462"/>
    <w:rsid w:val="00EA5887"/>
    <w:rsid w:val="00EA5AA5"/>
    <w:rsid w:val="00EA5C96"/>
    <w:rsid w:val="00EA61CF"/>
    <w:rsid w:val="00EA649E"/>
    <w:rsid w:val="00EA6687"/>
    <w:rsid w:val="00EA6A1F"/>
    <w:rsid w:val="00EA6FE1"/>
    <w:rsid w:val="00EA7111"/>
    <w:rsid w:val="00EA7742"/>
    <w:rsid w:val="00EB0270"/>
    <w:rsid w:val="00EB0970"/>
    <w:rsid w:val="00EB0AF0"/>
    <w:rsid w:val="00EB0DDA"/>
    <w:rsid w:val="00EB13B4"/>
    <w:rsid w:val="00EB1525"/>
    <w:rsid w:val="00EB1597"/>
    <w:rsid w:val="00EB2F08"/>
    <w:rsid w:val="00EB3249"/>
    <w:rsid w:val="00EB3463"/>
    <w:rsid w:val="00EB355E"/>
    <w:rsid w:val="00EB385D"/>
    <w:rsid w:val="00EB3978"/>
    <w:rsid w:val="00EB3AE6"/>
    <w:rsid w:val="00EB4667"/>
    <w:rsid w:val="00EB46FA"/>
    <w:rsid w:val="00EB4F6D"/>
    <w:rsid w:val="00EB50B3"/>
    <w:rsid w:val="00EB542D"/>
    <w:rsid w:val="00EB6418"/>
    <w:rsid w:val="00EB69D1"/>
    <w:rsid w:val="00EB6B22"/>
    <w:rsid w:val="00EB6BE5"/>
    <w:rsid w:val="00EB6C8B"/>
    <w:rsid w:val="00EB70AF"/>
    <w:rsid w:val="00EB71F9"/>
    <w:rsid w:val="00EB7489"/>
    <w:rsid w:val="00EB7806"/>
    <w:rsid w:val="00EB797D"/>
    <w:rsid w:val="00EB7B96"/>
    <w:rsid w:val="00EC024E"/>
    <w:rsid w:val="00EC0281"/>
    <w:rsid w:val="00EC02A2"/>
    <w:rsid w:val="00EC0670"/>
    <w:rsid w:val="00EC0AAD"/>
    <w:rsid w:val="00EC195C"/>
    <w:rsid w:val="00EC19B7"/>
    <w:rsid w:val="00EC1A54"/>
    <w:rsid w:val="00EC1AC3"/>
    <w:rsid w:val="00EC1D64"/>
    <w:rsid w:val="00EC2139"/>
    <w:rsid w:val="00EC2255"/>
    <w:rsid w:val="00EC2319"/>
    <w:rsid w:val="00EC2951"/>
    <w:rsid w:val="00EC2A16"/>
    <w:rsid w:val="00EC2AD2"/>
    <w:rsid w:val="00EC2AF7"/>
    <w:rsid w:val="00EC2B9F"/>
    <w:rsid w:val="00EC2BCB"/>
    <w:rsid w:val="00EC306E"/>
    <w:rsid w:val="00EC3273"/>
    <w:rsid w:val="00EC3AEF"/>
    <w:rsid w:val="00EC3DCC"/>
    <w:rsid w:val="00EC455C"/>
    <w:rsid w:val="00EC4789"/>
    <w:rsid w:val="00EC4CF8"/>
    <w:rsid w:val="00EC4D2B"/>
    <w:rsid w:val="00EC504B"/>
    <w:rsid w:val="00EC56E2"/>
    <w:rsid w:val="00EC5A29"/>
    <w:rsid w:val="00EC61F9"/>
    <w:rsid w:val="00EC6475"/>
    <w:rsid w:val="00EC65AE"/>
    <w:rsid w:val="00EC7087"/>
    <w:rsid w:val="00EC723D"/>
    <w:rsid w:val="00EC76AA"/>
    <w:rsid w:val="00EC7A6B"/>
    <w:rsid w:val="00ED01E7"/>
    <w:rsid w:val="00ED02D8"/>
    <w:rsid w:val="00ED0466"/>
    <w:rsid w:val="00ED048B"/>
    <w:rsid w:val="00ED059F"/>
    <w:rsid w:val="00ED062C"/>
    <w:rsid w:val="00ED0701"/>
    <w:rsid w:val="00ED09E3"/>
    <w:rsid w:val="00ED130E"/>
    <w:rsid w:val="00ED1398"/>
    <w:rsid w:val="00ED2097"/>
    <w:rsid w:val="00ED2429"/>
    <w:rsid w:val="00ED2C77"/>
    <w:rsid w:val="00ED2D17"/>
    <w:rsid w:val="00ED318C"/>
    <w:rsid w:val="00ED32D6"/>
    <w:rsid w:val="00ED33C0"/>
    <w:rsid w:val="00ED3FB6"/>
    <w:rsid w:val="00ED4033"/>
    <w:rsid w:val="00ED4616"/>
    <w:rsid w:val="00ED4690"/>
    <w:rsid w:val="00ED4AF8"/>
    <w:rsid w:val="00ED543F"/>
    <w:rsid w:val="00ED55C6"/>
    <w:rsid w:val="00ED5C9B"/>
    <w:rsid w:val="00ED5D0B"/>
    <w:rsid w:val="00ED5DB0"/>
    <w:rsid w:val="00ED62DE"/>
    <w:rsid w:val="00ED6400"/>
    <w:rsid w:val="00ED65FE"/>
    <w:rsid w:val="00ED698F"/>
    <w:rsid w:val="00ED6CE5"/>
    <w:rsid w:val="00ED6FAA"/>
    <w:rsid w:val="00ED7074"/>
    <w:rsid w:val="00ED77E6"/>
    <w:rsid w:val="00ED79D0"/>
    <w:rsid w:val="00EE00FB"/>
    <w:rsid w:val="00EE00FD"/>
    <w:rsid w:val="00EE02AB"/>
    <w:rsid w:val="00EE0585"/>
    <w:rsid w:val="00EE0848"/>
    <w:rsid w:val="00EE086D"/>
    <w:rsid w:val="00EE1343"/>
    <w:rsid w:val="00EE13FC"/>
    <w:rsid w:val="00EE1653"/>
    <w:rsid w:val="00EE18F2"/>
    <w:rsid w:val="00EE1924"/>
    <w:rsid w:val="00EE1A05"/>
    <w:rsid w:val="00EE1B8E"/>
    <w:rsid w:val="00EE2325"/>
    <w:rsid w:val="00EE26CC"/>
    <w:rsid w:val="00EE26F1"/>
    <w:rsid w:val="00EE3457"/>
    <w:rsid w:val="00EE3579"/>
    <w:rsid w:val="00EE37F5"/>
    <w:rsid w:val="00EE3ACD"/>
    <w:rsid w:val="00EE3FA0"/>
    <w:rsid w:val="00EE417B"/>
    <w:rsid w:val="00EE4646"/>
    <w:rsid w:val="00EE4958"/>
    <w:rsid w:val="00EE4C0E"/>
    <w:rsid w:val="00EE4F0A"/>
    <w:rsid w:val="00EE5598"/>
    <w:rsid w:val="00EE59A4"/>
    <w:rsid w:val="00EE59B3"/>
    <w:rsid w:val="00EE5DBA"/>
    <w:rsid w:val="00EE68BF"/>
    <w:rsid w:val="00EE68EE"/>
    <w:rsid w:val="00EE6E72"/>
    <w:rsid w:val="00EE7187"/>
    <w:rsid w:val="00EE7274"/>
    <w:rsid w:val="00EE7649"/>
    <w:rsid w:val="00EE7A01"/>
    <w:rsid w:val="00EE7CA5"/>
    <w:rsid w:val="00EE7D5C"/>
    <w:rsid w:val="00EF043A"/>
    <w:rsid w:val="00EF044A"/>
    <w:rsid w:val="00EF079C"/>
    <w:rsid w:val="00EF0825"/>
    <w:rsid w:val="00EF0937"/>
    <w:rsid w:val="00EF16A0"/>
    <w:rsid w:val="00EF1B1C"/>
    <w:rsid w:val="00EF210A"/>
    <w:rsid w:val="00EF2768"/>
    <w:rsid w:val="00EF27DE"/>
    <w:rsid w:val="00EF29D1"/>
    <w:rsid w:val="00EF2A38"/>
    <w:rsid w:val="00EF2A5D"/>
    <w:rsid w:val="00EF2BB4"/>
    <w:rsid w:val="00EF3874"/>
    <w:rsid w:val="00EF39A4"/>
    <w:rsid w:val="00EF39E0"/>
    <w:rsid w:val="00EF3F30"/>
    <w:rsid w:val="00EF3F81"/>
    <w:rsid w:val="00EF3F8E"/>
    <w:rsid w:val="00EF446E"/>
    <w:rsid w:val="00EF49EF"/>
    <w:rsid w:val="00EF532D"/>
    <w:rsid w:val="00EF536E"/>
    <w:rsid w:val="00EF5379"/>
    <w:rsid w:val="00EF5640"/>
    <w:rsid w:val="00EF5736"/>
    <w:rsid w:val="00EF5801"/>
    <w:rsid w:val="00EF5857"/>
    <w:rsid w:val="00EF5C1B"/>
    <w:rsid w:val="00EF5FFF"/>
    <w:rsid w:val="00EF6F7D"/>
    <w:rsid w:val="00EF7B7F"/>
    <w:rsid w:val="00EF7C70"/>
    <w:rsid w:val="00EF7CFA"/>
    <w:rsid w:val="00F000E0"/>
    <w:rsid w:val="00F0041F"/>
    <w:rsid w:val="00F00829"/>
    <w:rsid w:val="00F009BC"/>
    <w:rsid w:val="00F00DB5"/>
    <w:rsid w:val="00F0111B"/>
    <w:rsid w:val="00F011E6"/>
    <w:rsid w:val="00F0126F"/>
    <w:rsid w:val="00F012DF"/>
    <w:rsid w:val="00F013E6"/>
    <w:rsid w:val="00F01470"/>
    <w:rsid w:val="00F019AD"/>
    <w:rsid w:val="00F01A82"/>
    <w:rsid w:val="00F01B4B"/>
    <w:rsid w:val="00F01C1F"/>
    <w:rsid w:val="00F02108"/>
    <w:rsid w:val="00F02812"/>
    <w:rsid w:val="00F03522"/>
    <w:rsid w:val="00F03B87"/>
    <w:rsid w:val="00F03CAA"/>
    <w:rsid w:val="00F04148"/>
    <w:rsid w:val="00F0464D"/>
    <w:rsid w:val="00F047F9"/>
    <w:rsid w:val="00F04982"/>
    <w:rsid w:val="00F04D2E"/>
    <w:rsid w:val="00F04E7D"/>
    <w:rsid w:val="00F04FCA"/>
    <w:rsid w:val="00F04FF5"/>
    <w:rsid w:val="00F050E2"/>
    <w:rsid w:val="00F050F3"/>
    <w:rsid w:val="00F05263"/>
    <w:rsid w:val="00F054A4"/>
    <w:rsid w:val="00F055BF"/>
    <w:rsid w:val="00F05DE4"/>
    <w:rsid w:val="00F05ED4"/>
    <w:rsid w:val="00F05F1D"/>
    <w:rsid w:val="00F06089"/>
    <w:rsid w:val="00F06517"/>
    <w:rsid w:val="00F069F5"/>
    <w:rsid w:val="00F06FC7"/>
    <w:rsid w:val="00F06FF7"/>
    <w:rsid w:val="00F07006"/>
    <w:rsid w:val="00F0716E"/>
    <w:rsid w:val="00F07287"/>
    <w:rsid w:val="00F0751C"/>
    <w:rsid w:val="00F07710"/>
    <w:rsid w:val="00F079EB"/>
    <w:rsid w:val="00F07CF6"/>
    <w:rsid w:val="00F1003F"/>
    <w:rsid w:val="00F10072"/>
    <w:rsid w:val="00F1010C"/>
    <w:rsid w:val="00F103D4"/>
    <w:rsid w:val="00F108AB"/>
    <w:rsid w:val="00F10A61"/>
    <w:rsid w:val="00F10AD3"/>
    <w:rsid w:val="00F10DD1"/>
    <w:rsid w:val="00F10F50"/>
    <w:rsid w:val="00F11107"/>
    <w:rsid w:val="00F11116"/>
    <w:rsid w:val="00F1117B"/>
    <w:rsid w:val="00F113DC"/>
    <w:rsid w:val="00F116E7"/>
    <w:rsid w:val="00F1185A"/>
    <w:rsid w:val="00F11AF6"/>
    <w:rsid w:val="00F11CFE"/>
    <w:rsid w:val="00F11E7D"/>
    <w:rsid w:val="00F11F9A"/>
    <w:rsid w:val="00F12386"/>
    <w:rsid w:val="00F1256D"/>
    <w:rsid w:val="00F12A47"/>
    <w:rsid w:val="00F12BBA"/>
    <w:rsid w:val="00F12C7C"/>
    <w:rsid w:val="00F131A2"/>
    <w:rsid w:val="00F13B4D"/>
    <w:rsid w:val="00F13BCA"/>
    <w:rsid w:val="00F13D23"/>
    <w:rsid w:val="00F13D38"/>
    <w:rsid w:val="00F145B9"/>
    <w:rsid w:val="00F147CD"/>
    <w:rsid w:val="00F14BFF"/>
    <w:rsid w:val="00F14CF3"/>
    <w:rsid w:val="00F14D29"/>
    <w:rsid w:val="00F1597C"/>
    <w:rsid w:val="00F15A5F"/>
    <w:rsid w:val="00F16357"/>
    <w:rsid w:val="00F166CD"/>
    <w:rsid w:val="00F16A1F"/>
    <w:rsid w:val="00F16D5D"/>
    <w:rsid w:val="00F16E4F"/>
    <w:rsid w:val="00F17041"/>
    <w:rsid w:val="00F171EB"/>
    <w:rsid w:val="00F17581"/>
    <w:rsid w:val="00F17F58"/>
    <w:rsid w:val="00F17F61"/>
    <w:rsid w:val="00F2044D"/>
    <w:rsid w:val="00F2093D"/>
    <w:rsid w:val="00F20966"/>
    <w:rsid w:val="00F20E48"/>
    <w:rsid w:val="00F21079"/>
    <w:rsid w:val="00F21331"/>
    <w:rsid w:val="00F21A5E"/>
    <w:rsid w:val="00F21BB6"/>
    <w:rsid w:val="00F21BCC"/>
    <w:rsid w:val="00F21E83"/>
    <w:rsid w:val="00F22235"/>
    <w:rsid w:val="00F223E4"/>
    <w:rsid w:val="00F226C9"/>
    <w:rsid w:val="00F227BD"/>
    <w:rsid w:val="00F2318E"/>
    <w:rsid w:val="00F233E6"/>
    <w:rsid w:val="00F2353F"/>
    <w:rsid w:val="00F23A83"/>
    <w:rsid w:val="00F23F66"/>
    <w:rsid w:val="00F24115"/>
    <w:rsid w:val="00F243E5"/>
    <w:rsid w:val="00F246F1"/>
    <w:rsid w:val="00F24887"/>
    <w:rsid w:val="00F24A14"/>
    <w:rsid w:val="00F24AB0"/>
    <w:rsid w:val="00F24D1B"/>
    <w:rsid w:val="00F24DB4"/>
    <w:rsid w:val="00F256A6"/>
    <w:rsid w:val="00F258BB"/>
    <w:rsid w:val="00F259BC"/>
    <w:rsid w:val="00F25B68"/>
    <w:rsid w:val="00F2622D"/>
    <w:rsid w:val="00F2626B"/>
    <w:rsid w:val="00F2649E"/>
    <w:rsid w:val="00F26658"/>
    <w:rsid w:val="00F26703"/>
    <w:rsid w:val="00F26808"/>
    <w:rsid w:val="00F269B1"/>
    <w:rsid w:val="00F26DCC"/>
    <w:rsid w:val="00F26F2D"/>
    <w:rsid w:val="00F27159"/>
    <w:rsid w:val="00F272A1"/>
    <w:rsid w:val="00F2750C"/>
    <w:rsid w:val="00F2754A"/>
    <w:rsid w:val="00F27566"/>
    <w:rsid w:val="00F275AD"/>
    <w:rsid w:val="00F27707"/>
    <w:rsid w:val="00F2775A"/>
    <w:rsid w:val="00F277C8"/>
    <w:rsid w:val="00F27958"/>
    <w:rsid w:val="00F27C89"/>
    <w:rsid w:val="00F27D50"/>
    <w:rsid w:val="00F27D8A"/>
    <w:rsid w:val="00F27DBE"/>
    <w:rsid w:val="00F301A6"/>
    <w:rsid w:val="00F3091E"/>
    <w:rsid w:val="00F30977"/>
    <w:rsid w:val="00F30B74"/>
    <w:rsid w:val="00F30E9E"/>
    <w:rsid w:val="00F311D8"/>
    <w:rsid w:val="00F3151C"/>
    <w:rsid w:val="00F316BE"/>
    <w:rsid w:val="00F31DE8"/>
    <w:rsid w:val="00F31E81"/>
    <w:rsid w:val="00F31F8E"/>
    <w:rsid w:val="00F31FC8"/>
    <w:rsid w:val="00F3215B"/>
    <w:rsid w:val="00F32C25"/>
    <w:rsid w:val="00F32EE5"/>
    <w:rsid w:val="00F331D6"/>
    <w:rsid w:val="00F33631"/>
    <w:rsid w:val="00F338C9"/>
    <w:rsid w:val="00F33A7A"/>
    <w:rsid w:val="00F33D3B"/>
    <w:rsid w:val="00F33F84"/>
    <w:rsid w:val="00F341DE"/>
    <w:rsid w:val="00F34C79"/>
    <w:rsid w:val="00F34E79"/>
    <w:rsid w:val="00F34F91"/>
    <w:rsid w:val="00F3501E"/>
    <w:rsid w:val="00F35173"/>
    <w:rsid w:val="00F3536E"/>
    <w:rsid w:val="00F35595"/>
    <w:rsid w:val="00F35821"/>
    <w:rsid w:val="00F359FA"/>
    <w:rsid w:val="00F3604A"/>
    <w:rsid w:val="00F36ACC"/>
    <w:rsid w:val="00F36CA1"/>
    <w:rsid w:val="00F370AE"/>
    <w:rsid w:val="00F3715A"/>
    <w:rsid w:val="00F37326"/>
    <w:rsid w:val="00F374DA"/>
    <w:rsid w:val="00F37854"/>
    <w:rsid w:val="00F37C33"/>
    <w:rsid w:val="00F37EA8"/>
    <w:rsid w:val="00F400CF"/>
    <w:rsid w:val="00F40132"/>
    <w:rsid w:val="00F40205"/>
    <w:rsid w:val="00F40270"/>
    <w:rsid w:val="00F403E2"/>
    <w:rsid w:val="00F40840"/>
    <w:rsid w:val="00F409B8"/>
    <w:rsid w:val="00F40A63"/>
    <w:rsid w:val="00F40D87"/>
    <w:rsid w:val="00F40E38"/>
    <w:rsid w:val="00F41225"/>
    <w:rsid w:val="00F41266"/>
    <w:rsid w:val="00F41405"/>
    <w:rsid w:val="00F41632"/>
    <w:rsid w:val="00F41651"/>
    <w:rsid w:val="00F4177F"/>
    <w:rsid w:val="00F419A3"/>
    <w:rsid w:val="00F41B47"/>
    <w:rsid w:val="00F41E45"/>
    <w:rsid w:val="00F4228D"/>
    <w:rsid w:val="00F423F2"/>
    <w:rsid w:val="00F42652"/>
    <w:rsid w:val="00F42DF5"/>
    <w:rsid w:val="00F43308"/>
    <w:rsid w:val="00F438D7"/>
    <w:rsid w:val="00F438FF"/>
    <w:rsid w:val="00F4390E"/>
    <w:rsid w:val="00F43CB0"/>
    <w:rsid w:val="00F44075"/>
    <w:rsid w:val="00F440AE"/>
    <w:rsid w:val="00F443F0"/>
    <w:rsid w:val="00F449F3"/>
    <w:rsid w:val="00F44AEF"/>
    <w:rsid w:val="00F450EE"/>
    <w:rsid w:val="00F451E9"/>
    <w:rsid w:val="00F452A2"/>
    <w:rsid w:val="00F453F8"/>
    <w:rsid w:val="00F455CD"/>
    <w:rsid w:val="00F460F6"/>
    <w:rsid w:val="00F46193"/>
    <w:rsid w:val="00F46BA6"/>
    <w:rsid w:val="00F46FB4"/>
    <w:rsid w:val="00F4712B"/>
    <w:rsid w:val="00F4712E"/>
    <w:rsid w:val="00F4722E"/>
    <w:rsid w:val="00F478B4"/>
    <w:rsid w:val="00F47AF5"/>
    <w:rsid w:val="00F47BC6"/>
    <w:rsid w:val="00F47E47"/>
    <w:rsid w:val="00F47E72"/>
    <w:rsid w:val="00F47F3B"/>
    <w:rsid w:val="00F47F42"/>
    <w:rsid w:val="00F5060F"/>
    <w:rsid w:val="00F51288"/>
    <w:rsid w:val="00F514A6"/>
    <w:rsid w:val="00F515BF"/>
    <w:rsid w:val="00F51981"/>
    <w:rsid w:val="00F51CE5"/>
    <w:rsid w:val="00F51E29"/>
    <w:rsid w:val="00F51F33"/>
    <w:rsid w:val="00F52120"/>
    <w:rsid w:val="00F52352"/>
    <w:rsid w:val="00F53326"/>
    <w:rsid w:val="00F5338A"/>
    <w:rsid w:val="00F53B85"/>
    <w:rsid w:val="00F53C92"/>
    <w:rsid w:val="00F53E17"/>
    <w:rsid w:val="00F540A1"/>
    <w:rsid w:val="00F5423B"/>
    <w:rsid w:val="00F54575"/>
    <w:rsid w:val="00F5468D"/>
    <w:rsid w:val="00F54BEA"/>
    <w:rsid w:val="00F54E4C"/>
    <w:rsid w:val="00F54EC9"/>
    <w:rsid w:val="00F55299"/>
    <w:rsid w:val="00F555A3"/>
    <w:rsid w:val="00F55CB5"/>
    <w:rsid w:val="00F55DB4"/>
    <w:rsid w:val="00F55E47"/>
    <w:rsid w:val="00F55F5E"/>
    <w:rsid w:val="00F5630C"/>
    <w:rsid w:val="00F56529"/>
    <w:rsid w:val="00F5680E"/>
    <w:rsid w:val="00F5742C"/>
    <w:rsid w:val="00F57722"/>
    <w:rsid w:val="00F57A53"/>
    <w:rsid w:val="00F57D55"/>
    <w:rsid w:val="00F6016F"/>
    <w:rsid w:val="00F6019D"/>
    <w:rsid w:val="00F60635"/>
    <w:rsid w:val="00F60657"/>
    <w:rsid w:val="00F60D8E"/>
    <w:rsid w:val="00F60DF1"/>
    <w:rsid w:val="00F60E13"/>
    <w:rsid w:val="00F60E56"/>
    <w:rsid w:val="00F610EF"/>
    <w:rsid w:val="00F6110F"/>
    <w:rsid w:val="00F611A8"/>
    <w:rsid w:val="00F61205"/>
    <w:rsid w:val="00F61279"/>
    <w:rsid w:val="00F61413"/>
    <w:rsid w:val="00F614D6"/>
    <w:rsid w:val="00F61776"/>
    <w:rsid w:val="00F61BD1"/>
    <w:rsid w:val="00F6217B"/>
    <w:rsid w:val="00F6222B"/>
    <w:rsid w:val="00F6261A"/>
    <w:rsid w:val="00F630F0"/>
    <w:rsid w:val="00F638EF"/>
    <w:rsid w:val="00F639B7"/>
    <w:rsid w:val="00F63E76"/>
    <w:rsid w:val="00F64035"/>
    <w:rsid w:val="00F640AE"/>
    <w:rsid w:val="00F64788"/>
    <w:rsid w:val="00F649E7"/>
    <w:rsid w:val="00F64ED5"/>
    <w:rsid w:val="00F65089"/>
    <w:rsid w:val="00F650CD"/>
    <w:rsid w:val="00F6511E"/>
    <w:rsid w:val="00F65489"/>
    <w:rsid w:val="00F66211"/>
    <w:rsid w:val="00F662D4"/>
    <w:rsid w:val="00F663BA"/>
    <w:rsid w:val="00F663F1"/>
    <w:rsid w:val="00F6696E"/>
    <w:rsid w:val="00F66BCE"/>
    <w:rsid w:val="00F66D5B"/>
    <w:rsid w:val="00F66F58"/>
    <w:rsid w:val="00F673A8"/>
    <w:rsid w:val="00F67435"/>
    <w:rsid w:val="00F6752A"/>
    <w:rsid w:val="00F67720"/>
    <w:rsid w:val="00F678BF"/>
    <w:rsid w:val="00F67CC4"/>
    <w:rsid w:val="00F70099"/>
    <w:rsid w:val="00F70407"/>
    <w:rsid w:val="00F706FF"/>
    <w:rsid w:val="00F708DC"/>
    <w:rsid w:val="00F70AC0"/>
    <w:rsid w:val="00F70FCA"/>
    <w:rsid w:val="00F7141F"/>
    <w:rsid w:val="00F71735"/>
    <w:rsid w:val="00F71B2E"/>
    <w:rsid w:val="00F71E1D"/>
    <w:rsid w:val="00F71F95"/>
    <w:rsid w:val="00F72260"/>
    <w:rsid w:val="00F72B41"/>
    <w:rsid w:val="00F737D0"/>
    <w:rsid w:val="00F74069"/>
    <w:rsid w:val="00F745CE"/>
    <w:rsid w:val="00F7480D"/>
    <w:rsid w:val="00F74B8A"/>
    <w:rsid w:val="00F74BD4"/>
    <w:rsid w:val="00F7567C"/>
    <w:rsid w:val="00F757B8"/>
    <w:rsid w:val="00F75999"/>
    <w:rsid w:val="00F75A1A"/>
    <w:rsid w:val="00F75BF1"/>
    <w:rsid w:val="00F76997"/>
    <w:rsid w:val="00F76AF3"/>
    <w:rsid w:val="00F7702F"/>
    <w:rsid w:val="00F77228"/>
    <w:rsid w:val="00F77241"/>
    <w:rsid w:val="00F77354"/>
    <w:rsid w:val="00F776FB"/>
    <w:rsid w:val="00F77893"/>
    <w:rsid w:val="00F77AA4"/>
    <w:rsid w:val="00F80046"/>
    <w:rsid w:val="00F80294"/>
    <w:rsid w:val="00F8036D"/>
    <w:rsid w:val="00F804B7"/>
    <w:rsid w:val="00F8084E"/>
    <w:rsid w:val="00F80BE1"/>
    <w:rsid w:val="00F81058"/>
    <w:rsid w:val="00F810C7"/>
    <w:rsid w:val="00F8156B"/>
    <w:rsid w:val="00F81ADC"/>
    <w:rsid w:val="00F824A6"/>
    <w:rsid w:val="00F82895"/>
    <w:rsid w:val="00F831CB"/>
    <w:rsid w:val="00F83308"/>
    <w:rsid w:val="00F83415"/>
    <w:rsid w:val="00F8343D"/>
    <w:rsid w:val="00F8362B"/>
    <w:rsid w:val="00F8378D"/>
    <w:rsid w:val="00F8380B"/>
    <w:rsid w:val="00F83A11"/>
    <w:rsid w:val="00F83FA6"/>
    <w:rsid w:val="00F844B6"/>
    <w:rsid w:val="00F845A1"/>
    <w:rsid w:val="00F845E1"/>
    <w:rsid w:val="00F8470F"/>
    <w:rsid w:val="00F84942"/>
    <w:rsid w:val="00F84F42"/>
    <w:rsid w:val="00F851F3"/>
    <w:rsid w:val="00F8572E"/>
    <w:rsid w:val="00F85928"/>
    <w:rsid w:val="00F85BA2"/>
    <w:rsid w:val="00F85C18"/>
    <w:rsid w:val="00F85CBA"/>
    <w:rsid w:val="00F85EFA"/>
    <w:rsid w:val="00F861D5"/>
    <w:rsid w:val="00F863DB"/>
    <w:rsid w:val="00F86AC7"/>
    <w:rsid w:val="00F86F10"/>
    <w:rsid w:val="00F870F1"/>
    <w:rsid w:val="00F87222"/>
    <w:rsid w:val="00F87851"/>
    <w:rsid w:val="00F8785A"/>
    <w:rsid w:val="00F87EC9"/>
    <w:rsid w:val="00F87F2F"/>
    <w:rsid w:val="00F903CE"/>
    <w:rsid w:val="00F9065D"/>
    <w:rsid w:val="00F907D8"/>
    <w:rsid w:val="00F90B08"/>
    <w:rsid w:val="00F915E3"/>
    <w:rsid w:val="00F9178E"/>
    <w:rsid w:val="00F91955"/>
    <w:rsid w:val="00F919A2"/>
    <w:rsid w:val="00F91AE4"/>
    <w:rsid w:val="00F91E9F"/>
    <w:rsid w:val="00F9214A"/>
    <w:rsid w:val="00F92308"/>
    <w:rsid w:val="00F92428"/>
    <w:rsid w:val="00F9272F"/>
    <w:rsid w:val="00F92D12"/>
    <w:rsid w:val="00F92E52"/>
    <w:rsid w:val="00F93501"/>
    <w:rsid w:val="00F93BF6"/>
    <w:rsid w:val="00F93CEA"/>
    <w:rsid w:val="00F93D4A"/>
    <w:rsid w:val="00F94577"/>
    <w:rsid w:val="00F9480D"/>
    <w:rsid w:val="00F94857"/>
    <w:rsid w:val="00F949C6"/>
    <w:rsid w:val="00F94A24"/>
    <w:rsid w:val="00F94A79"/>
    <w:rsid w:val="00F94AEB"/>
    <w:rsid w:val="00F94B5C"/>
    <w:rsid w:val="00F94EEE"/>
    <w:rsid w:val="00F950EF"/>
    <w:rsid w:val="00F95398"/>
    <w:rsid w:val="00F9560A"/>
    <w:rsid w:val="00F958B8"/>
    <w:rsid w:val="00F95C15"/>
    <w:rsid w:val="00F95E17"/>
    <w:rsid w:val="00F965D5"/>
    <w:rsid w:val="00F96775"/>
    <w:rsid w:val="00F96859"/>
    <w:rsid w:val="00F96910"/>
    <w:rsid w:val="00F96B9E"/>
    <w:rsid w:val="00F96FEF"/>
    <w:rsid w:val="00F9756B"/>
    <w:rsid w:val="00F9786C"/>
    <w:rsid w:val="00F97C45"/>
    <w:rsid w:val="00F97D9C"/>
    <w:rsid w:val="00FA005E"/>
    <w:rsid w:val="00FA00EA"/>
    <w:rsid w:val="00FA010E"/>
    <w:rsid w:val="00FA033B"/>
    <w:rsid w:val="00FA05D0"/>
    <w:rsid w:val="00FA075E"/>
    <w:rsid w:val="00FA093F"/>
    <w:rsid w:val="00FA0EFD"/>
    <w:rsid w:val="00FA10C3"/>
    <w:rsid w:val="00FA1942"/>
    <w:rsid w:val="00FA25F4"/>
    <w:rsid w:val="00FA2C88"/>
    <w:rsid w:val="00FA2D96"/>
    <w:rsid w:val="00FA2D99"/>
    <w:rsid w:val="00FA2DF6"/>
    <w:rsid w:val="00FA30F1"/>
    <w:rsid w:val="00FA313D"/>
    <w:rsid w:val="00FA357D"/>
    <w:rsid w:val="00FA3B65"/>
    <w:rsid w:val="00FA3D70"/>
    <w:rsid w:val="00FA41A0"/>
    <w:rsid w:val="00FA47EC"/>
    <w:rsid w:val="00FA4B3A"/>
    <w:rsid w:val="00FA521C"/>
    <w:rsid w:val="00FA5508"/>
    <w:rsid w:val="00FA5C7A"/>
    <w:rsid w:val="00FA5C85"/>
    <w:rsid w:val="00FA5CC0"/>
    <w:rsid w:val="00FA5F41"/>
    <w:rsid w:val="00FA622B"/>
    <w:rsid w:val="00FA68FE"/>
    <w:rsid w:val="00FA69B8"/>
    <w:rsid w:val="00FA69CB"/>
    <w:rsid w:val="00FA7643"/>
    <w:rsid w:val="00FA77A8"/>
    <w:rsid w:val="00FA7AC1"/>
    <w:rsid w:val="00FA7D10"/>
    <w:rsid w:val="00FA7FAB"/>
    <w:rsid w:val="00FB029A"/>
    <w:rsid w:val="00FB0385"/>
    <w:rsid w:val="00FB0398"/>
    <w:rsid w:val="00FB0471"/>
    <w:rsid w:val="00FB057F"/>
    <w:rsid w:val="00FB0BC9"/>
    <w:rsid w:val="00FB0D1E"/>
    <w:rsid w:val="00FB0E09"/>
    <w:rsid w:val="00FB0FD8"/>
    <w:rsid w:val="00FB121B"/>
    <w:rsid w:val="00FB14FC"/>
    <w:rsid w:val="00FB162F"/>
    <w:rsid w:val="00FB196B"/>
    <w:rsid w:val="00FB1A2E"/>
    <w:rsid w:val="00FB1A80"/>
    <w:rsid w:val="00FB1C8C"/>
    <w:rsid w:val="00FB1E3A"/>
    <w:rsid w:val="00FB2658"/>
    <w:rsid w:val="00FB26BB"/>
    <w:rsid w:val="00FB279C"/>
    <w:rsid w:val="00FB27E3"/>
    <w:rsid w:val="00FB2895"/>
    <w:rsid w:val="00FB2907"/>
    <w:rsid w:val="00FB293E"/>
    <w:rsid w:val="00FB3960"/>
    <w:rsid w:val="00FB39D8"/>
    <w:rsid w:val="00FB3E18"/>
    <w:rsid w:val="00FB3F8A"/>
    <w:rsid w:val="00FB4413"/>
    <w:rsid w:val="00FB47E5"/>
    <w:rsid w:val="00FB4951"/>
    <w:rsid w:val="00FB4E07"/>
    <w:rsid w:val="00FB4FE7"/>
    <w:rsid w:val="00FB52E4"/>
    <w:rsid w:val="00FB5487"/>
    <w:rsid w:val="00FB5556"/>
    <w:rsid w:val="00FB5576"/>
    <w:rsid w:val="00FB6E95"/>
    <w:rsid w:val="00FB6E9D"/>
    <w:rsid w:val="00FB7053"/>
    <w:rsid w:val="00FB74A6"/>
    <w:rsid w:val="00FB76DC"/>
    <w:rsid w:val="00FB7912"/>
    <w:rsid w:val="00FB7B42"/>
    <w:rsid w:val="00FC0268"/>
    <w:rsid w:val="00FC0390"/>
    <w:rsid w:val="00FC0614"/>
    <w:rsid w:val="00FC0B31"/>
    <w:rsid w:val="00FC0D41"/>
    <w:rsid w:val="00FC107E"/>
    <w:rsid w:val="00FC13D5"/>
    <w:rsid w:val="00FC14B3"/>
    <w:rsid w:val="00FC1757"/>
    <w:rsid w:val="00FC17EC"/>
    <w:rsid w:val="00FC1E47"/>
    <w:rsid w:val="00FC2954"/>
    <w:rsid w:val="00FC2A4F"/>
    <w:rsid w:val="00FC2DD9"/>
    <w:rsid w:val="00FC3079"/>
    <w:rsid w:val="00FC31B4"/>
    <w:rsid w:val="00FC3AB9"/>
    <w:rsid w:val="00FC3BA6"/>
    <w:rsid w:val="00FC3C79"/>
    <w:rsid w:val="00FC438D"/>
    <w:rsid w:val="00FC43E7"/>
    <w:rsid w:val="00FC44C7"/>
    <w:rsid w:val="00FC4A2B"/>
    <w:rsid w:val="00FC4F28"/>
    <w:rsid w:val="00FC4F5E"/>
    <w:rsid w:val="00FC5129"/>
    <w:rsid w:val="00FC5364"/>
    <w:rsid w:val="00FC5505"/>
    <w:rsid w:val="00FC5560"/>
    <w:rsid w:val="00FC573D"/>
    <w:rsid w:val="00FC5B9A"/>
    <w:rsid w:val="00FC5BAB"/>
    <w:rsid w:val="00FC5C40"/>
    <w:rsid w:val="00FC5F10"/>
    <w:rsid w:val="00FC608F"/>
    <w:rsid w:val="00FC66C7"/>
    <w:rsid w:val="00FC693B"/>
    <w:rsid w:val="00FC6C3E"/>
    <w:rsid w:val="00FC723D"/>
    <w:rsid w:val="00FC75B7"/>
    <w:rsid w:val="00FC799C"/>
    <w:rsid w:val="00FC7A10"/>
    <w:rsid w:val="00FD00BB"/>
    <w:rsid w:val="00FD01BA"/>
    <w:rsid w:val="00FD0302"/>
    <w:rsid w:val="00FD0824"/>
    <w:rsid w:val="00FD0B6E"/>
    <w:rsid w:val="00FD11C6"/>
    <w:rsid w:val="00FD154D"/>
    <w:rsid w:val="00FD1A88"/>
    <w:rsid w:val="00FD1CF2"/>
    <w:rsid w:val="00FD1FBB"/>
    <w:rsid w:val="00FD23B8"/>
    <w:rsid w:val="00FD23CE"/>
    <w:rsid w:val="00FD2569"/>
    <w:rsid w:val="00FD2DBA"/>
    <w:rsid w:val="00FD2E83"/>
    <w:rsid w:val="00FD2F06"/>
    <w:rsid w:val="00FD39FD"/>
    <w:rsid w:val="00FD3BFD"/>
    <w:rsid w:val="00FD4042"/>
    <w:rsid w:val="00FD40B2"/>
    <w:rsid w:val="00FD45BD"/>
    <w:rsid w:val="00FD4FC4"/>
    <w:rsid w:val="00FD55C3"/>
    <w:rsid w:val="00FD5ADB"/>
    <w:rsid w:val="00FD5B28"/>
    <w:rsid w:val="00FD5B9C"/>
    <w:rsid w:val="00FD5D6B"/>
    <w:rsid w:val="00FD5DD0"/>
    <w:rsid w:val="00FD5F1E"/>
    <w:rsid w:val="00FD5F2B"/>
    <w:rsid w:val="00FD628E"/>
    <w:rsid w:val="00FD669A"/>
    <w:rsid w:val="00FD683D"/>
    <w:rsid w:val="00FD6EBA"/>
    <w:rsid w:val="00FD6F8A"/>
    <w:rsid w:val="00FD6FE1"/>
    <w:rsid w:val="00FD724B"/>
    <w:rsid w:val="00FD7368"/>
    <w:rsid w:val="00FD7670"/>
    <w:rsid w:val="00FD770E"/>
    <w:rsid w:val="00FD78E0"/>
    <w:rsid w:val="00FD7C5F"/>
    <w:rsid w:val="00FD7E2F"/>
    <w:rsid w:val="00FE0065"/>
    <w:rsid w:val="00FE0076"/>
    <w:rsid w:val="00FE09BB"/>
    <w:rsid w:val="00FE0C01"/>
    <w:rsid w:val="00FE0D23"/>
    <w:rsid w:val="00FE0D59"/>
    <w:rsid w:val="00FE1341"/>
    <w:rsid w:val="00FE135D"/>
    <w:rsid w:val="00FE1592"/>
    <w:rsid w:val="00FE1798"/>
    <w:rsid w:val="00FE183F"/>
    <w:rsid w:val="00FE18AD"/>
    <w:rsid w:val="00FE1FFE"/>
    <w:rsid w:val="00FE279B"/>
    <w:rsid w:val="00FE2B6D"/>
    <w:rsid w:val="00FE2D07"/>
    <w:rsid w:val="00FE3B32"/>
    <w:rsid w:val="00FE3B8C"/>
    <w:rsid w:val="00FE3CEF"/>
    <w:rsid w:val="00FE4020"/>
    <w:rsid w:val="00FE44B5"/>
    <w:rsid w:val="00FE48F6"/>
    <w:rsid w:val="00FE494C"/>
    <w:rsid w:val="00FE49B5"/>
    <w:rsid w:val="00FE4B1F"/>
    <w:rsid w:val="00FE4D9E"/>
    <w:rsid w:val="00FE503C"/>
    <w:rsid w:val="00FE5248"/>
    <w:rsid w:val="00FE55DB"/>
    <w:rsid w:val="00FE5674"/>
    <w:rsid w:val="00FE5740"/>
    <w:rsid w:val="00FE5A75"/>
    <w:rsid w:val="00FE6347"/>
    <w:rsid w:val="00FE63A5"/>
    <w:rsid w:val="00FE63C0"/>
    <w:rsid w:val="00FE668F"/>
    <w:rsid w:val="00FE674B"/>
    <w:rsid w:val="00FE6842"/>
    <w:rsid w:val="00FE6A33"/>
    <w:rsid w:val="00FE6F8D"/>
    <w:rsid w:val="00FE7004"/>
    <w:rsid w:val="00FE714D"/>
    <w:rsid w:val="00FE7536"/>
    <w:rsid w:val="00FE776D"/>
    <w:rsid w:val="00FE7819"/>
    <w:rsid w:val="00FE78A5"/>
    <w:rsid w:val="00FE790B"/>
    <w:rsid w:val="00FE7AEE"/>
    <w:rsid w:val="00FE7E11"/>
    <w:rsid w:val="00FE7F6A"/>
    <w:rsid w:val="00FF00E5"/>
    <w:rsid w:val="00FF0192"/>
    <w:rsid w:val="00FF0199"/>
    <w:rsid w:val="00FF038A"/>
    <w:rsid w:val="00FF0C9B"/>
    <w:rsid w:val="00FF1E13"/>
    <w:rsid w:val="00FF1E7E"/>
    <w:rsid w:val="00FF232E"/>
    <w:rsid w:val="00FF2864"/>
    <w:rsid w:val="00FF2995"/>
    <w:rsid w:val="00FF2DF9"/>
    <w:rsid w:val="00FF3186"/>
    <w:rsid w:val="00FF35E5"/>
    <w:rsid w:val="00FF3900"/>
    <w:rsid w:val="00FF4771"/>
    <w:rsid w:val="00FF4CB1"/>
    <w:rsid w:val="00FF4CF2"/>
    <w:rsid w:val="00FF4F22"/>
    <w:rsid w:val="00FF5375"/>
    <w:rsid w:val="00FF6062"/>
    <w:rsid w:val="00FF60B3"/>
    <w:rsid w:val="00FF6145"/>
    <w:rsid w:val="00FF6E9E"/>
    <w:rsid w:val="00FF6FC5"/>
    <w:rsid w:val="00FF706B"/>
    <w:rsid w:val="00FF7173"/>
    <w:rsid w:val="00FF7493"/>
    <w:rsid w:val="00FF7807"/>
    <w:rsid w:val="00F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none [3212]" strokecolor="none [3213]">
      <v:fill color="none [3212]"/>
      <v:stroke color="none [3213]" weight="1pt"/>
    </o:shapedefaults>
    <o:shapelayout v:ext="edit">
      <o:idmap v:ext="edit" data="1"/>
    </o:shapelayout>
  </w:shapeDefaults>
  <w:decimalSymbol w:val=","/>
  <w:listSeparator w:val=";"/>
  <w14:docId w14:val="1D897E52"/>
  <w15:docId w15:val="{C3FC4A7E-7F30-4A27-9AAA-2DFBEC26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Legenda de figuras e tabelas"/>
    <w:qFormat/>
    <w:rsid w:val="00582F83"/>
    <w:rPr>
      <w:sz w:val="22"/>
      <w:szCs w:val="24"/>
      <w:lang w:eastAsia="en-US"/>
    </w:rPr>
  </w:style>
  <w:style w:type="paragraph" w:styleId="Ttulo1">
    <w:name w:val="heading 1"/>
    <w:aliases w:val="Seção Primária"/>
    <w:basedOn w:val="Normal"/>
    <w:next w:val="Normal"/>
    <w:link w:val="Ttulo1Char1"/>
    <w:uiPriority w:val="9"/>
    <w:qFormat/>
    <w:rsid w:val="00707F93"/>
    <w:pPr>
      <w:keepNext/>
      <w:spacing w:after="240"/>
      <w:outlineLvl w:val="0"/>
    </w:pPr>
    <w:rPr>
      <w:b/>
      <w:sz w:val="21"/>
    </w:rPr>
  </w:style>
  <w:style w:type="paragraph" w:styleId="Ttulo2">
    <w:name w:val="heading 2"/>
    <w:aliases w:val="Seção Secundária"/>
    <w:basedOn w:val="Normal"/>
    <w:next w:val="Normal"/>
    <w:link w:val="Ttulo2Char"/>
    <w:qFormat/>
    <w:rsid w:val="00066E6D"/>
    <w:pPr>
      <w:keepNext/>
      <w:outlineLvl w:val="1"/>
    </w:pPr>
    <w:rPr>
      <w:sz w:val="21"/>
    </w:rPr>
  </w:style>
  <w:style w:type="paragraph" w:styleId="Ttulo3">
    <w:name w:val="heading 3"/>
    <w:aliases w:val="Seção Terciária"/>
    <w:basedOn w:val="Normal"/>
    <w:next w:val="Normal"/>
    <w:link w:val="Ttulo3Char"/>
    <w:qFormat/>
    <w:rsid w:val="00432E53"/>
    <w:pPr>
      <w:keepNext/>
      <w:outlineLvl w:val="2"/>
    </w:pPr>
    <w:rPr>
      <w:rFonts w:cs="Arial"/>
      <w:b/>
      <w:sz w:val="21"/>
      <w:szCs w:val="20"/>
      <w:lang w:eastAsia="pt-BR"/>
    </w:rPr>
  </w:style>
  <w:style w:type="paragraph" w:styleId="Ttulo4">
    <w:name w:val="heading 4"/>
    <w:aliases w:val="Seção Quaternária"/>
    <w:basedOn w:val="Normal"/>
    <w:next w:val="Normal"/>
    <w:qFormat/>
    <w:rsid w:val="00432E53"/>
    <w:pPr>
      <w:keepNext/>
      <w:outlineLvl w:val="3"/>
    </w:pPr>
    <w:rPr>
      <w:sz w:val="21"/>
    </w:rPr>
  </w:style>
  <w:style w:type="paragraph" w:styleId="Ttulo5">
    <w:name w:val="heading 5"/>
    <w:aliases w:val="Seção Quinária"/>
    <w:basedOn w:val="Normal"/>
    <w:next w:val="Normal"/>
    <w:qFormat/>
    <w:rsid w:val="00432E53"/>
    <w:pPr>
      <w:outlineLvl w:val="4"/>
    </w:pPr>
    <w:rPr>
      <w:bCs/>
      <w:i/>
      <w:iCs/>
      <w:sz w:val="21"/>
      <w:szCs w:val="26"/>
    </w:rPr>
  </w:style>
  <w:style w:type="paragraph" w:styleId="Ttulo6">
    <w:name w:val="heading 6"/>
    <w:aliases w:val="Titulo 4"/>
    <w:basedOn w:val="Titulo3"/>
    <w:next w:val="Corpodotexto"/>
    <w:qFormat/>
    <w:rsid w:val="00BC4493"/>
    <w:pPr>
      <w:numPr>
        <w:ilvl w:val="3"/>
      </w:numPr>
      <w:outlineLvl w:val="5"/>
    </w:pPr>
    <w:rPr>
      <w:b w:val="0"/>
      <w:i/>
    </w:rPr>
  </w:style>
  <w:style w:type="paragraph" w:styleId="Ttulo7">
    <w:name w:val="heading 7"/>
    <w:basedOn w:val="Normal"/>
    <w:next w:val="Normal"/>
    <w:qFormat/>
    <w:rsid w:val="00857CA2"/>
    <w:pPr>
      <w:keepNext/>
      <w:outlineLvl w:val="6"/>
    </w:pPr>
    <w:rPr>
      <w:i/>
    </w:rPr>
  </w:style>
  <w:style w:type="paragraph" w:styleId="Ttulo8">
    <w:name w:val="heading 8"/>
    <w:basedOn w:val="Normal"/>
    <w:next w:val="Normal"/>
    <w:qFormat/>
    <w:rsid w:val="00857CA2"/>
    <w:pPr>
      <w:keepNext/>
      <w:autoSpaceDE w:val="0"/>
      <w:autoSpaceDN w:val="0"/>
      <w:adjustRightInd w:val="0"/>
      <w:jc w:val="center"/>
      <w:outlineLvl w:val="7"/>
    </w:pPr>
    <w:rPr>
      <w:rFonts w:ascii="Comic Sans MS" w:hAnsi="Comic Sans MS"/>
      <w:b/>
      <w:color w:val="000000"/>
      <w:sz w:val="17"/>
    </w:rPr>
  </w:style>
  <w:style w:type="paragraph" w:styleId="Ttulo9">
    <w:name w:val="heading 9"/>
    <w:basedOn w:val="Normal"/>
    <w:next w:val="Normal"/>
    <w:qFormat/>
    <w:rsid w:val="00857CA2"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857CA2"/>
    <w:pPr>
      <w:jc w:val="center"/>
    </w:pPr>
    <w:rPr>
      <w:rFonts w:cs="Courier New"/>
      <w:sz w:val="28"/>
      <w:szCs w:val="20"/>
      <w:lang w:eastAsia="pt-BR"/>
    </w:rPr>
  </w:style>
  <w:style w:type="paragraph" w:customStyle="1" w:styleId="t1">
    <w:name w:val="t1"/>
    <w:basedOn w:val="Normal"/>
    <w:rsid w:val="00857CA2"/>
    <w:pPr>
      <w:widowControl w:val="0"/>
      <w:spacing w:line="240" w:lineRule="atLeast"/>
    </w:pPr>
    <w:rPr>
      <w:szCs w:val="20"/>
      <w:lang w:eastAsia="pt-BR"/>
    </w:rPr>
  </w:style>
  <w:style w:type="paragraph" w:styleId="Corpodetexto">
    <w:name w:val="Body Text"/>
    <w:basedOn w:val="Corpodotexto"/>
    <w:link w:val="CorpodetextoChar"/>
    <w:rsid w:val="00C71E15"/>
  </w:style>
  <w:style w:type="paragraph" w:styleId="Corpodetexto2">
    <w:name w:val="Body Text 2"/>
    <w:basedOn w:val="Normal"/>
    <w:rsid w:val="00857CA2"/>
    <w:pPr>
      <w:tabs>
        <w:tab w:val="left" w:pos="0"/>
      </w:tabs>
      <w:ind w:right="18"/>
      <w:jc w:val="both"/>
    </w:pPr>
    <w:rPr>
      <w:rFonts w:ascii="Arial" w:hAnsi="Arial" w:cs="Arial"/>
      <w:lang w:eastAsia="pt-BR"/>
    </w:rPr>
  </w:style>
  <w:style w:type="paragraph" w:styleId="Recuodecorpodetexto">
    <w:name w:val="Body Text Indent"/>
    <w:basedOn w:val="Normal"/>
    <w:link w:val="RecuodecorpodetextoChar"/>
    <w:rsid w:val="00857CA2"/>
    <w:pPr>
      <w:tabs>
        <w:tab w:val="left" w:pos="7200"/>
      </w:tabs>
      <w:ind w:right="738" w:hanging="1260"/>
    </w:pPr>
    <w:rPr>
      <w:rFonts w:ascii="Arial" w:hAnsi="Arial" w:cs="Arial"/>
      <w:lang w:eastAsia="pt-BR"/>
    </w:rPr>
  </w:style>
  <w:style w:type="paragraph" w:styleId="Recuodecorpodetexto2">
    <w:name w:val="Body Text Indent 2"/>
    <w:basedOn w:val="Normal"/>
    <w:rsid w:val="00857CA2"/>
    <w:pPr>
      <w:spacing w:line="360" w:lineRule="auto"/>
      <w:ind w:firstLine="708"/>
      <w:jc w:val="both"/>
    </w:pPr>
    <w:rPr>
      <w:szCs w:val="17"/>
      <w:lang w:eastAsia="pt-BR"/>
    </w:rPr>
  </w:style>
  <w:style w:type="paragraph" w:customStyle="1" w:styleId="Estilo1">
    <w:name w:val="Estilo1"/>
    <w:basedOn w:val="Corpodetexto2"/>
    <w:autoRedefine/>
    <w:rsid w:val="00FC1E47"/>
    <w:pPr>
      <w:spacing w:line="360" w:lineRule="auto"/>
      <w:ind w:right="0"/>
    </w:pPr>
    <w:rPr>
      <w:rFonts w:ascii="Times New Roman" w:hAnsi="Times New Roman" w:cs="Times New Roman"/>
      <w:color w:val="FF0000"/>
    </w:rPr>
  </w:style>
  <w:style w:type="paragraph" w:customStyle="1" w:styleId="Estilo2">
    <w:name w:val="Estilo2"/>
    <w:basedOn w:val="Corpodetexto2"/>
    <w:autoRedefine/>
    <w:rsid w:val="009D1E35"/>
    <w:pPr>
      <w:ind w:right="14" w:firstLine="540"/>
    </w:pPr>
    <w:rPr>
      <w:rFonts w:ascii="Times New Roman" w:hAnsi="Times New Roman"/>
      <w:sz w:val="21"/>
      <w:szCs w:val="21"/>
    </w:rPr>
  </w:style>
  <w:style w:type="paragraph" w:customStyle="1" w:styleId="Estilo3">
    <w:name w:val="Estilo3"/>
    <w:basedOn w:val="Corpodetexto2"/>
    <w:autoRedefine/>
    <w:rsid w:val="00857CA2"/>
    <w:pPr>
      <w:spacing w:line="360" w:lineRule="auto"/>
      <w:ind w:right="17"/>
      <w:jc w:val="left"/>
    </w:pPr>
    <w:rPr>
      <w:rFonts w:ascii="Times New Roman" w:hAnsi="Times New Roman" w:cs="Times New Roman"/>
      <w:b/>
      <w:bCs/>
    </w:rPr>
  </w:style>
  <w:style w:type="character" w:customStyle="1" w:styleId="Corpodetexto2Char">
    <w:name w:val="Corpo de texto 2 Char"/>
    <w:basedOn w:val="Fontepargpadro"/>
    <w:rsid w:val="00857CA2"/>
    <w:rPr>
      <w:rFonts w:ascii="Arial" w:hAnsi="Arial" w:cs="Arial"/>
      <w:noProof w:val="0"/>
      <w:sz w:val="24"/>
      <w:szCs w:val="24"/>
      <w:lang w:val="pt-BR" w:eastAsia="pt-BR" w:bidi="ar-SA"/>
    </w:rPr>
  </w:style>
  <w:style w:type="character" w:customStyle="1" w:styleId="Estilo1Char">
    <w:name w:val="Estilo1 Char"/>
    <w:basedOn w:val="Corpodetexto2Char"/>
    <w:rsid w:val="00857CA2"/>
    <w:rPr>
      <w:rFonts w:ascii="Arial" w:hAnsi="Arial" w:cs="Arial"/>
      <w:b/>
      <w:noProof w:val="0"/>
      <w:sz w:val="24"/>
      <w:szCs w:val="24"/>
      <w:lang w:val="pt-BR" w:eastAsia="pt-BR" w:bidi="ar-SA"/>
    </w:rPr>
  </w:style>
  <w:style w:type="paragraph" w:styleId="Sumrio3">
    <w:name w:val="toc 3"/>
    <w:basedOn w:val="Normal"/>
    <w:next w:val="Normal"/>
    <w:autoRedefine/>
    <w:uiPriority w:val="39"/>
    <w:qFormat/>
    <w:rsid w:val="00CC735B"/>
    <w:pPr>
      <w:tabs>
        <w:tab w:val="left" w:pos="851"/>
        <w:tab w:val="left" w:pos="950"/>
        <w:tab w:val="right" w:leader="dot" w:pos="8789"/>
      </w:tabs>
      <w:ind w:left="851" w:right="1560" w:hanging="851"/>
      <w:jc w:val="both"/>
    </w:pPr>
    <w:rPr>
      <w:rFonts w:cstheme="minorHAnsi"/>
      <w:b/>
      <w:iCs/>
      <w:szCs w:val="20"/>
    </w:rPr>
  </w:style>
  <w:style w:type="paragraph" w:styleId="Sumrio2">
    <w:name w:val="toc 2"/>
    <w:basedOn w:val="Normal"/>
    <w:next w:val="Normal"/>
    <w:autoRedefine/>
    <w:uiPriority w:val="39"/>
    <w:qFormat/>
    <w:rsid w:val="00CC735B"/>
    <w:pPr>
      <w:tabs>
        <w:tab w:val="right" w:leader="dot" w:pos="8789"/>
      </w:tabs>
      <w:ind w:left="851" w:right="1560" w:hanging="851"/>
      <w:jc w:val="both"/>
    </w:pPr>
    <w:rPr>
      <w:rFonts w:cstheme="minorHAnsi"/>
      <w:smallCaps/>
      <w:noProof/>
      <w:szCs w:val="18"/>
    </w:rPr>
  </w:style>
  <w:style w:type="paragraph" w:styleId="Sumrio1">
    <w:name w:val="toc 1"/>
    <w:basedOn w:val="Normal"/>
    <w:next w:val="Normal"/>
    <w:autoRedefine/>
    <w:uiPriority w:val="39"/>
    <w:qFormat/>
    <w:rsid w:val="00CC735B"/>
    <w:pPr>
      <w:tabs>
        <w:tab w:val="right" w:pos="567"/>
        <w:tab w:val="right" w:leader="dot" w:pos="8789"/>
      </w:tabs>
      <w:ind w:left="851" w:right="1560" w:hanging="851"/>
    </w:pPr>
    <w:rPr>
      <w:rFonts w:cstheme="minorHAnsi"/>
      <w:b/>
      <w:bCs/>
      <w:caps/>
      <w:noProof/>
      <w:sz w:val="21"/>
      <w:szCs w:val="20"/>
    </w:rPr>
  </w:style>
  <w:style w:type="character" w:styleId="Hyperlink">
    <w:name w:val="Hyperlink"/>
    <w:basedOn w:val="Fontepargpadro"/>
    <w:uiPriority w:val="99"/>
    <w:rsid w:val="00857CA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857CA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57CA2"/>
  </w:style>
  <w:style w:type="paragraph" w:styleId="Textodenotaderodap">
    <w:name w:val="footnote text"/>
    <w:basedOn w:val="Normal"/>
    <w:link w:val="TextodenotaderodapChar"/>
    <w:rsid w:val="00857CA2"/>
    <w:rPr>
      <w:sz w:val="20"/>
      <w:szCs w:val="20"/>
    </w:rPr>
  </w:style>
  <w:style w:type="character" w:styleId="Refdenotaderodap">
    <w:name w:val="footnote reference"/>
    <w:basedOn w:val="Fontepargpadro"/>
    <w:rsid w:val="00857CA2"/>
    <w:rPr>
      <w:vertAlign w:val="superscript"/>
    </w:rPr>
  </w:style>
  <w:style w:type="paragraph" w:styleId="Recuodecorpodetexto3">
    <w:name w:val="Body Text Indent 3"/>
    <w:basedOn w:val="Normal"/>
    <w:rsid w:val="00857CA2"/>
    <w:pPr>
      <w:spacing w:after="120"/>
      <w:ind w:left="283"/>
    </w:pPr>
    <w:rPr>
      <w:sz w:val="16"/>
      <w:szCs w:val="16"/>
    </w:rPr>
  </w:style>
  <w:style w:type="paragraph" w:styleId="Corpodetexto3">
    <w:name w:val="Body Text 3"/>
    <w:basedOn w:val="Normal"/>
    <w:rsid w:val="00857CA2"/>
    <w:pPr>
      <w:spacing w:after="120"/>
    </w:pPr>
    <w:rPr>
      <w:sz w:val="16"/>
      <w:szCs w:val="16"/>
    </w:rPr>
  </w:style>
  <w:style w:type="character" w:customStyle="1" w:styleId="Ttulo1Char">
    <w:name w:val="Título 1 Char"/>
    <w:basedOn w:val="Fontepargpadro"/>
    <w:uiPriority w:val="9"/>
    <w:rsid w:val="00857CA2"/>
    <w:rPr>
      <w:rFonts w:ascii="Arial" w:hAnsi="Arial" w:cs="Arial"/>
      <w:noProof w:val="0"/>
      <w:sz w:val="28"/>
      <w:lang w:val="pt-BR" w:eastAsia="pt-BR" w:bidi="ar-SA"/>
    </w:rPr>
  </w:style>
  <w:style w:type="paragraph" w:styleId="Rodap">
    <w:name w:val="footer"/>
    <w:basedOn w:val="Normal"/>
    <w:link w:val="RodapChar"/>
    <w:uiPriority w:val="99"/>
    <w:rsid w:val="00857CA2"/>
    <w:pPr>
      <w:tabs>
        <w:tab w:val="center" w:pos="4419"/>
        <w:tab w:val="right" w:pos="8838"/>
      </w:tabs>
    </w:pPr>
  </w:style>
  <w:style w:type="paragraph" w:customStyle="1" w:styleId="t">
    <w:name w:val="t"/>
    <w:basedOn w:val="Normal"/>
    <w:rsid w:val="00857CA2"/>
    <w:pPr>
      <w:tabs>
        <w:tab w:val="left" w:pos="0"/>
      </w:tabs>
      <w:spacing w:line="360" w:lineRule="auto"/>
      <w:jc w:val="both"/>
    </w:pPr>
    <w:rPr>
      <w:bCs/>
    </w:rPr>
  </w:style>
  <w:style w:type="character" w:styleId="HiperlinkVisitado">
    <w:name w:val="FollowedHyperlink"/>
    <w:basedOn w:val="Fontepargpadro"/>
    <w:rsid w:val="00857CA2"/>
    <w:rPr>
      <w:color w:val="800080"/>
      <w:u w:val="single"/>
    </w:rPr>
  </w:style>
  <w:style w:type="paragraph" w:styleId="Subttulo">
    <w:name w:val="Subtitle"/>
    <w:aliases w:val="Figuras"/>
    <w:basedOn w:val="Normal"/>
    <w:next w:val="Corpodetexto"/>
    <w:link w:val="SubttuloChar"/>
    <w:rsid w:val="00A8003A"/>
    <w:pPr>
      <w:numPr>
        <w:numId w:val="2"/>
      </w:numPr>
    </w:pPr>
  </w:style>
  <w:style w:type="character" w:customStyle="1" w:styleId="t1Char">
    <w:name w:val="t1 Char"/>
    <w:basedOn w:val="Fontepargpadro"/>
    <w:rsid w:val="00857CA2"/>
    <w:rPr>
      <w:noProof w:val="0"/>
      <w:sz w:val="24"/>
      <w:lang w:val="pt-BR" w:eastAsia="pt-BR" w:bidi="ar-SA"/>
    </w:rPr>
  </w:style>
  <w:style w:type="paragraph" w:styleId="Sumrio4">
    <w:name w:val="toc 4"/>
    <w:basedOn w:val="Normal"/>
    <w:next w:val="Normal"/>
    <w:autoRedefine/>
    <w:uiPriority w:val="39"/>
    <w:rsid w:val="00320527"/>
    <w:pPr>
      <w:tabs>
        <w:tab w:val="right" w:leader="dot" w:pos="6116"/>
      </w:tabs>
    </w:pPr>
    <w:rPr>
      <w:noProof/>
      <w:szCs w:val="19"/>
    </w:rPr>
  </w:style>
  <w:style w:type="paragraph" w:styleId="CabealhodoSumrio">
    <w:name w:val="TOC Heading"/>
    <w:basedOn w:val="Ttulo1"/>
    <w:next w:val="Normal"/>
    <w:uiPriority w:val="39"/>
    <w:qFormat/>
    <w:rsid w:val="00AF59D0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extodenotadefim">
    <w:name w:val="endnote text"/>
    <w:basedOn w:val="Normal"/>
    <w:link w:val="TextodenotadefimChar"/>
    <w:rsid w:val="0068730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68730E"/>
    <w:rPr>
      <w:lang w:eastAsia="en-US"/>
    </w:rPr>
  </w:style>
  <w:style w:type="character" w:styleId="Refdenotadefim">
    <w:name w:val="endnote reference"/>
    <w:basedOn w:val="Fontepargpadro"/>
    <w:rsid w:val="0068730E"/>
    <w:rPr>
      <w:vertAlign w:val="superscript"/>
    </w:rPr>
  </w:style>
  <w:style w:type="character" w:customStyle="1" w:styleId="CorpodetextoChar">
    <w:name w:val="Corpo de texto Char"/>
    <w:basedOn w:val="Fontepargpadro"/>
    <w:link w:val="Corpodetexto"/>
    <w:rsid w:val="00C71E15"/>
    <w:rPr>
      <w:sz w:val="24"/>
      <w:szCs w:val="24"/>
      <w:lang w:eastAsia="en-US"/>
    </w:rPr>
  </w:style>
  <w:style w:type="table" w:styleId="Tabelacomgrade">
    <w:name w:val="Table Grid"/>
    <w:basedOn w:val="Tabelanormal"/>
    <w:uiPriority w:val="39"/>
    <w:rsid w:val="00645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7">
    <w:name w:val="Estilo7"/>
    <w:basedOn w:val="Corpodetexto"/>
    <w:rsid w:val="00595DF2"/>
    <w:pPr>
      <w:tabs>
        <w:tab w:val="left" w:pos="180"/>
        <w:tab w:val="left" w:pos="4140"/>
      </w:tabs>
    </w:pPr>
    <w:rPr>
      <w:sz w:val="21"/>
      <w:szCs w:val="19"/>
    </w:rPr>
  </w:style>
  <w:style w:type="paragraph" w:customStyle="1" w:styleId="Estilo8">
    <w:name w:val="Estilo8"/>
    <w:basedOn w:val="Estilo7"/>
    <w:rsid w:val="00595DF2"/>
    <w:pPr>
      <w:ind w:firstLine="562"/>
    </w:pPr>
  </w:style>
  <w:style w:type="character" w:customStyle="1" w:styleId="CabealhoChar">
    <w:name w:val="Cabeçalho Char"/>
    <w:basedOn w:val="Fontepargpadro"/>
    <w:link w:val="Cabealho"/>
    <w:uiPriority w:val="99"/>
    <w:rsid w:val="00523815"/>
    <w:rPr>
      <w:sz w:val="24"/>
      <w:szCs w:val="24"/>
      <w:lang w:eastAsia="en-US"/>
    </w:rPr>
  </w:style>
  <w:style w:type="character" w:styleId="Refdecomentrio">
    <w:name w:val="annotation reference"/>
    <w:basedOn w:val="Fontepargpadro"/>
    <w:rsid w:val="00824D0A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824D0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824D0A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824D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824D0A"/>
    <w:rPr>
      <w:b/>
      <w:bCs/>
      <w:lang w:eastAsia="en-US"/>
    </w:rPr>
  </w:style>
  <w:style w:type="paragraph" w:styleId="Textodebalo">
    <w:name w:val="Balloon Text"/>
    <w:basedOn w:val="Normal"/>
    <w:link w:val="TextodebaloChar"/>
    <w:rsid w:val="00824D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24D0A"/>
    <w:rPr>
      <w:rFonts w:ascii="Tahoma" w:hAnsi="Tahoma" w:cs="Tahoma"/>
      <w:sz w:val="16"/>
      <w:szCs w:val="16"/>
      <w:lang w:eastAsia="en-US"/>
    </w:rPr>
  </w:style>
  <w:style w:type="paragraph" w:customStyle="1" w:styleId="DecimalAligned">
    <w:name w:val="Decimal Aligned"/>
    <w:basedOn w:val="Normal"/>
    <w:uiPriority w:val="40"/>
    <w:qFormat/>
    <w:rsid w:val="000506C1"/>
    <w:pPr>
      <w:tabs>
        <w:tab w:val="decimal" w:pos="360"/>
      </w:tabs>
      <w:spacing w:after="200" w:line="276" w:lineRule="auto"/>
    </w:pPr>
    <w:rPr>
      <w:rFonts w:ascii="Calibri" w:hAnsi="Calibri"/>
      <w:szCs w:val="22"/>
    </w:rPr>
  </w:style>
  <w:style w:type="character" w:customStyle="1" w:styleId="TextodenotaderodapChar">
    <w:name w:val="Texto de nota de rodapé Char"/>
    <w:basedOn w:val="Fontepargpadro"/>
    <w:link w:val="Textodenotaderodap"/>
    <w:rsid w:val="000506C1"/>
    <w:rPr>
      <w:lang w:eastAsia="en-US"/>
    </w:rPr>
  </w:style>
  <w:style w:type="character" w:styleId="nfaseSutil">
    <w:name w:val="Subtle Emphasis"/>
    <w:basedOn w:val="Fontepargpadro"/>
    <w:uiPriority w:val="19"/>
    <w:qFormat/>
    <w:rsid w:val="000506C1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0506C1"/>
    <w:rPr>
      <w:rFonts w:ascii="Calibri" w:hAnsi="Calibri"/>
      <w:color w:val="365F9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rpodotexto">
    <w:name w:val="Corpo do texto"/>
    <w:basedOn w:val="Normal"/>
    <w:link w:val="CorpodotextoChar"/>
    <w:uiPriority w:val="34"/>
    <w:qFormat/>
    <w:rsid w:val="00A674DA"/>
    <w:pPr>
      <w:ind w:firstLine="567"/>
      <w:jc w:val="both"/>
    </w:pPr>
    <w:rPr>
      <w:sz w:val="24"/>
    </w:rPr>
  </w:style>
  <w:style w:type="paragraph" w:customStyle="1" w:styleId="Normal1">
    <w:name w:val="Normal1"/>
    <w:basedOn w:val="Normal"/>
    <w:qFormat/>
    <w:rsid w:val="00C87E15"/>
    <w:pPr>
      <w:jc w:val="center"/>
    </w:pPr>
    <w:rPr>
      <w:b/>
      <w:sz w:val="21"/>
      <w:szCs w:val="21"/>
      <w:lang w:val="en-US"/>
    </w:rPr>
  </w:style>
  <w:style w:type="paragraph" w:customStyle="1" w:styleId="CitaoDiretamaisdetrslinhas">
    <w:name w:val="Citação Direta mais de três linhas"/>
    <w:basedOn w:val="Corpodotexto"/>
    <w:qFormat/>
    <w:rsid w:val="003F3110"/>
    <w:pPr>
      <w:ind w:left="2268" w:firstLine="0"/>
    </w:pPr>
    <w:rPr>
      <w:sz w:val="19"/>
    </w:rPr>
  </w:style>
  <w:style w:type="paragraph" w:customStyle="1" w:styleId="Referncias">
    <w:name w:val="Referências"/>
    <w:basedOn w:val="Normal"/>
    <w:qFormat/>
    <w:rsid w:val="00B94954"/>
    <w:pPr>
      <w:numPr>
        <w:numId w:val="8"/>
      </w:numPr>
      <w:tabs>
        <w:tab w:val="left" w:pos="142"/>
        <w:tab w:val="left" w:pos="284"/>
        <w:tab w:val="left" w:pos="426"/>
      </w:tabs>
    </w:pPr>
    <w:rPr>
      <w:sz w:val="21"/>
      <w:szCs w:val="21"/>
    </w:rPr>
  </w:style>
  <w:style w:type="paragraph" w:customStyle="1" w:styleId="Notaderodap">
    <w:name w:val="Nota de rodapé"/>
    <w:basedOn w:val="Textodenotaderodap"/>
    <w:qFormat/>
    <w:rsid w:val="002D696D"/>
    <w:pPr>
      <w:jc w:val="both"/>
    </w:pPr>
    <w:rPr>
      <w:sz w:val="16"/>
    </w:rPr>
  </w:style>
  <w:style w:type="paragraph" w:styleId="Sumrio5">
    <w:name w:val="toc 5"/>
    <w:basedOn w:val="Normal"/>
    <w:next w:val="Normal"/>
    <w:autoRedefine/>
    <w:uiPriority w:val="39"/>
    <w:rsid w:val="00AA514A"/>
    <w:pPr>
      <w:tabs>
        <w:tab w:val="right" w:leader="dot" w:pos="6116"/>
      </w:tabs>
    </w:pPr>
    <w:rPr>
      <w:rFonts w:asciiTheme="minorHAnsi" w:hAnsiTheme="minorHAnsi" w:cstheme="minorHAnsi"/>
      <w:sz w:val="18"/>
      <w:szCs w:val="18"/>
    </w:rPr>
  </w:style>
  <w:style w:type="paragraph" w:styleId="Legenda">
    <w:name w:val="caption"/>
    <w:basedOn w:val="Subttulo"/>
    <w:next w:val="Corpodotexto"/>
    <w:link w:val="LegendaChar"/>
    <w:uiPriority w:val="35"/>
    <w:qFormat/>
    <w:rsid w:val="0011477D"/>
    <w:pPr>
      <w:numPr>
        <w:numId w:val="0"/>
      </w:numPr>
      <w:spacing w:after="240"/>
      <w:jc w:val="center"/>
    </w:pPr>
  </w:style>
  <w:style w:type="paragraph" w:styleId="ndicedeilustraes">
    <w:name w:val="table of figures"/>
    <w:basedOn w:val="Normal"/>
    <w:next w:val="Normal"/>
    <w:uiPriority w:val="99"/>
    <w:rsid w:val="00DE2202"/>
    <w:pPr>
      <w:jc w:val="both"/>
    </w:pPr>
  </w:style>
  <w:style w:type="paragraph" w:customStyle="1" w:styleId="Resumo">
    <w:name w:val="Resumo"/>
    <w:basedOn w:val="Normal"/>
    <w:qFormat/>
    <w:rsid w:val="00F57D55"/>
    <w:pPr>
      <w:jc w:val="both"/>
    </w:pPr>
    <w:rPr>
      <w:color w:val="000000"/>
      <w:sz w:val="21"/>
      <w:szCs w:val="21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5A3278"/>
    <w:rPr>
      <w:i/>
      <w:iCs/>
      <w:color w:val="000000"/>
    </w:rPr>
  </w:style>
  <w:style w:type="character" w:customStyle="1" w:styleId="CitaoChar">
    <w:name w:val="Citação Char"/>
    <w:basedOn w:val="Fontepargpadro"/>
    <w:link w:val="Citao"/>
    <w:uiPriority w:val="29"/>
    <w:rsid w:val="005A3278"/>
    <w:rPr>
      <w:i/>
      <w:iCs/>
      <w:color w:val="000000"/>
      <w:sz w:val="19"/>
      <w:szCs w:val="24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F453F8"/>
  </w:style>
  <w:style w:type="paragraph" w:styleId="Sumrio6">
    <w:name w:val="toc 6"/>
    <w:basedOn w:val="Normal"/>
    <w:next w:val="Normal"/>
    <w:autoRedefine/>
    <w:rsid w:val="00AA514A"/>
    <w:pPr>
      <w:ind w:left="95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rsid w:val="00AA514A"/>
    <w:pPr>
      <w:ind w:left="11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rsid w:val="00AA514A"/>
    <w:pPr>
      <w:ind w:left="133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rsid w:val="00AA514A"/>
    <w:pPr>
      <w:ind w:left="1520"/>
    </w:pPr>
    <w:rPr>
      <w:rFonts w:asciiTheme="minorHAnsi" w:hAnsiTheme="minorHAnsi" w:cstheme="minorHAnsi"/>
      <w:sz w:val="18"/>
      <w:szCs w:val="18"/>
    </w:rPr>
  </w:style>
  <w:style w:type="paragraph" w:styleId="PargrafodaLista">
    <w:name w:val="List Paragraph"/>
    <w:aliases w:val="Pos Fig"/>
    <w:basedOn w:val="Normal"/>
    <w:uiPriority w:val="34"/>
    <w:qFormat/>
    <w:rsid w:val="002B28BF"/>
    <w:pPr>
      <w:ind w:left="720"/>
      <w:contextualSpacing/>
    </w:pPr>
  </w:style>
  <w:style w:type="table" w:styleId="GradeMdia3-nfase1">
    <w:name w:val="Medium Grid 3 Accent 1"/>
    <w:basedOn w:val="Tabelanormal"/>
    <w:uiPriority w:val="69"/>
    <w:rsid w:val="00650AF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Marcadorestabela">
    <w:name w:val="Marcadores tabela"/>
    <w:basedOn w:val="Normal"/>
    <w:link w:val="MarcadorestabelaChar"/>
    <w:autoRedefine/>
    <w:rsid w:val="0083124C"/>
    <w:pPr>
      <w:numPr>
        <w:numId w:val="1"/>
      </w:numPr>
      <w:ind w:left="113" w:hanging="113"/>
    </w:pPr>
    <w:rPr>
      <w:rFonts w:asciiTheme="minorHAnsi" w:eastAsiaTheme="minorHAnsi" w:hAnsiTheme="minorHAnsi" w:cstheme="minorBidi"/>
      <w:szCs w:val="22"/>
    </w:rPr>
  </w:style>
  <w:style w:type="character" w:customStyle="1" w:styleId="apple-style-span">
    <w:name w:val="apple-style-span"/>
    <w:basedOn w:val="Fontepargpadro"/>
    <w:rsid w:val="00064944"/>
  </w:style>
  <w:style w:type="character" w:customStyle="1" w:styleId="MarcadorestabelaChar">
    <w:name w:val="Marcadores tabela Char"/>
    <w:basedOn w:val="Fontepargpadro"/>
    <w:link w:val="Marcadorestabela"/>
    <w:rsid w:val="0083124C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064944"/>
  </w:style>
  <w:style w:type="character" w:customStyle="1" w:styleId="longtext">
    <w:name w:val="long_text"/>
    <w:basedOn w:val="Fontepargpadro"/>
    <w:rsid w:val="009C05DF"/>
  </w:style>
  <w:style w:type="paragraph" w:customStyle="1" w:styleId="CorpodoTextoBase">
    <w:name w:val="Corpo do Texto Base"/>
    <w:basedOn w:val="Normal"/>
    <w:rsid w:val="009C05DF"/>
    <w:pPr>
      <w:widowControl w:val="0"/>
      <w:ind w:firstLine="284"/>
      <w:jc w:val="both"/>
    </w:pPr>
    <w:rPr>
      <w:sz w:val="20"/>
      <w:szCs w:val="20"/>
      <w:lang w:eastAsia="pt-BR"/>
    </w:rPr>
  </w:style>
  <w:style w:type="paragraph" w:customStyle="1" w:styleId="TtuloDasFiguras">
    <w:name w:val="Título Das Figuras"/>
    <w:basedOn w:val="Ttulo1"/>
    <w:rsid w:val="009C05DF"/>
    <w:pPr>
      <w:keepNext w:val="0"/>
      <w:widowControl w:val="0"/>
      <w:suppressLineNumbers/>
      <w:suppressAutoHyphens/>
      <w:jc w:val="both"/>
    </w:pPr>
    <w:rPr>
      <w:b w:val="0"/>
      <w:bCs/>
      <w:sz w:val="20"/>
      <w:szCs w:val="20"/>
      <w:lang w:eastAsia="pt-BR"/>
    </w:rPr>
  </w:style>
  <w:style w:type="paragraph" w:styleId="SemEspaamento">
    <w:name w:val="No Spacing"/>
    <w:aliases w:val="tópicos"/>
    <w:link w:val="SemEspaamentoChar"/>
    <w:uiPriority w:val="1"/>
    <w:qFormat/>
    <w:rsid w:val="009C05DF"/>
    <w:rPr>
      <w:rFonts w:eastAsiaTheme="minorHAnsi"/>
      <w:lang w:eastAsia="en-US"/>
    </w:rPr>
  </w:style>
  <w:style w:type="paragraph" w:customStyle="1" w:styleId="NotasdaTabela">
    <w:name w:val="Notas da Tabela"/>
    <w:basedOn w:val="Normal"/>
    <w:rsid w:val="009C05DF"/>
    <w:pPr>
      <w:widowControl w:val="0"/>
      <w:ind w:firstLine="284"/>
      <w:jc w:val="center"/>
    </w:pPr>
    <w:rPr>
      <w:i/>
      <w:iCs/>
      <w:sz w:val="20"/>
      <w:szCs w:val="20"/>
      <w:lang w:eastAsia="pt-BR"/>
    </w:rPr>
  </w:style>
  <w:style w:type="character" w:customStyle="1" w:styleId="hps">
    <w:name w:val="hps"/>
    <w:basedOn w:val="Fontepargpadro"/>
    <w:rsid w:val="009C05DF"/>
  </w:style>
  <w:style w:type="character" w:customStyle="1" w:styleId="SubttuloChar">
    <w:name w:val="Subtítulo Char"/>
    <w:aliases w:val="Figuras Char"/>
    <w:link w:val="Subttulo"/>
    <w:rsid w:val="00A8003A"/>
    <w:rPr>
      <w:sz w:val="22"/>
      <w:szCs w:val="24"/>
      <w:lang w:eastAsia="en-US"/>
    </w:rPr>
  </w:style>
  <w:style w:type="paragraph" w:customStyle="1" w:styleId="figuranotexto">
    <w:name w:val="figura no texto"/>
    <w:basedOn w:val="Corpodetexto"/>
    <w:next w:val="Legenda"/>
    <w:link w:val="figuranotextoChar"/>
    <w:qFormat/>
    <w:rsid w:val="00C47372"/>
    <w:pPr>
      <w:spacing w:before="240"/>
      <w:ind w:firstLine="0"/>
      <w:jc w:val="center"/>
    </w:pPr>
    <w:rPr>
      <w:noProof/>
    </w:rPr>
  </w:style>
  <w:style w:type="character" w:styleId="TtulodoLivro">
    <w:name w:val="Book Title"/>
    <w:basedOn w:val="Fontepargpadro"/>
    <w:uiPriority w:val="33"/>
    <w:qFormat/>
    <w:rsid w:val="001B4703"/>
    <w:rPr>
      <w:b/>
      <w:bCs/>
      <w:smallCaps/>
      <w:spacing w:val="5"/>
    </w:rPr>
  </w:style>
  <w:style w:type="character" w:customStyle="1" w:styleId="CorpodotextoChar">
    <w:name w:val="Corpo do texto Char"/>
    <w:basedOn w:val="Fontepargpadro"/>
    <w:link w:val="Corpodotexto"/>
    <w:uiPriority w:val="34"/>
    <w:rsid w:val="00A674DA"/>
    <w:rPr>
      <w:sz w:val="24"/>
      <w:szCs w:val="24"/>
      <w:lang w:eastAsia="en-US"/>
    </w:rPr>
  </w:style>
  <w:style w:type="character" w:customStyle="1" w:styleId="figuranotextoChar">
    <w:name w:val="figura no texto Char"/>
    <w:basedOn w:val="CorpodotextoChar"/>
    <w:link w:val="figuranotexto"/>
    <w:rsid w:val="00C47372"/>
    <w:rPr>
      <w:noProof/>
      <w:sz w:val="24"/>
      <w:szCs w:val="24"/>
      <w:lang w:eastAsia="en-US"/>
    </w:rPr>
  </w:style>
  <w:style w:type="paragraph" w:customStyle="1" w:styleId="Titulo1">
    <w:name w:val="Titulo 1"/>
    <w:basedOn w:val="Ttulo1"/>
    <w:next w:val="Corpodotexto"/>
    <w:link w:val="Titulo1Char"/>
    <w:autoRedefine/>
    <w:qFormat/>
    <w:rsid w:val="00D20FFE"/>
    <w:pPr>
      <w:pageBreakBefore/>
      <w:numPr>
        <w:numId w:val="7"/>
      </w:numPr>
    </w:pPr>
    <w:rPr>
      <w:caps/>
      <w:sz w:val="24"/>
    </w:rPr>
  </w:style>
  <w:style w:type="paragraph" w:customStyle="1" w:styleId="Titulo2">
    <w:name w:val="Titulo 2"/>
    <w:basedOn w:val="Titulo1"/>
    <w:next w:val="Corpodotexto"/>
    <w:link w:val="Titulo2Char"/>
    <w:autoRedefine/>
    <w:qFormat/>
    <w:rsid w:val="00276394"/>
    <w:pPr>
      <w:pageBreakBefore w:val="0"/>
      <w:numPr>
        <w:ilvl w:val="1"/>
      </w:numPr>
      <w:spacing w:before="480" w:after="360"/>
      <w:outlineLvl w:val="1"/>
    </w:pPr>
    <w:rPr>
      <w:b w:val="0"/>
      <w:lang w:eastAsia="pt-BR"/>
    </w:rPr>
  </w:style>
  <w:style w:type="character" w:customStyle="1" w:styleId="Ttulo1Char1">
    <w:name w:val="Título 1 Char1"/>
    <w:aliases w:val="Seção Primária Char"/>
    <w:basedOn w:val="Fontepargpadro"/>
    <w:link w:val="Ttulo1"/>
    <w:uiPriority w:val="9"/>
    <w:rsid w:val="00707F93"/>
    <w:rPr>
      <w:b/>
      <w:sz w:val="21"/>
      <w:szCs w:val="24"/>
      <w:lang w:eastAsia="en-US"/>
    </w:rPr>
  </w:style>
  <w:style w:type="character" w:customStyle="1" w:styleId="Titulo1Char">
    <w:name w:val="Titulo 1 Char"/>
    <w:basedOn w:val="Ttulo1Char1"/>
    <w:link w:val="Titulo1"/>
    <w:rsid w:val="00D20FFE"/>
    <w:rPr>
      <w:b/>
      <w:caps/>
      <w:sz w:val="24"/>
      <w:szCs w:val="24"/>
      <w:lang w:eastAsia="en-US"/>
    </w:rPr>
  </w:style>
  <w:style w:type="numbering" w:customStyle="1" w:styleId="Estilo4">
    <w:name w:val="Estilo4"/>
    <w:uiPriority w:val="99"/>
    <w:rsid w:val="006206CC"/>
    <w:pPr>
      <w:numPr>
        <w:numId w:val="3"/>
      </w:numPr>
    </w:pPr>
  </w:style>
  <w:style w:type="character" w:customStyle="1" w:styleId="Ttulo2Char">
    <w:name w:val="Título 2 Char"/>
    <w:aliases w:val="Seção Secundária Char"/>
    <w:basedOn w:val="Fontepargpadro"/>
    <w:link w:val="Ttulo2"/>
    <w:rsid w:val="001B4703"/>
    <w:rPr>
      <w:sz w:val="21"/>
      <w:szCs w:val="24"/>
      <w:lang w:eastAsia="en-US"/>
    </w:rPr>
  </w:style>
  <w:style w:type="character" w:customStyle="1" w:styleId="Titulo2Char">
    <w:name w:val="Titulo 2 Char"/>
    <w:basedOn w:val="Ttulo2Char"/>
    <w:link w:val="Titulo2"/>
    <w:rsid w:val="00276394"/>
    <w:rPr>
      <w:caps/>
      <w:sz w:val="24"/>
      <w:szCs w:val="24"/>
      <w:lang w:eastAsia="en-US"/>
    </w:rPr>
  </w:style>
  <w:style w:type="numbering" w:customStyle="1" w:styleId="Estilo5">
    <w:name w:val="Estilo5"/>
    <w:uiPriority w:val="99"/>
    <w:rsid w:val="006206CC"/>
    <w:pPr>
      <w:numPr>
        <w:numId w:val="4"/>
      </w:numPr>
    </w:pPr>
  </w:style>
  <w:style w:type="numbering" w:customStyle="1" w:styleId="Estilo6">
    <w:name w:val="Estilo6"/>
    <w:uiPriority w:val="99"/>
    <w:rsid w:val="006206CC"/>
    <w:pPr>
      <w:numPr>
        <w:numId w:val="5"/>
      </w:numPr>
    </w:pPr>
  </w:style>
  <w:style w:type="numbering" w:customStyle="1" w:styleId="Estilo9">
    <w:name w:val="Estilo9"/>
    <w:uiPriority w:val="99"/>
    <w:rsid w:val="006206CC"/>
    <w:pPr>
      <w:numPr>
        <w:numId w:val="6"/>
      </w:numPr>
    </w:pPr>
  </w:style>
  <w:style w:type="paragraph" w:customStyle="1" w:styleId="Fonte">
    <w:name w:val="Fonte"/>
    <w:basedOn w:val="Corpodetexto"/>
    <w:next w:val="Corpodotexto"/>
    <w:link w:val="FonteChar"/>
    <w:qFormat/>
    <w:rsid w:val="00BA733B"/>
  </w:style>
  <w:style w:type="character" w:customStyle="1" w:styleId="LegendaChar">
    <w:name w:val="Legenda Char"/>
    <w:basedOn w:val="SubttuloChar"/>
    <w:link w:val="Legenda"/>
    <w:uiPriority w:val="35"/>
    <w:rsid w:val="0011477D"/>
    <w:rPr>
      <w:sz w:val="22"/>
      <w:szCs w:val="24"/>
      <w:lang w:eastAsia="en-US"/>
    </w:rPr>
  </w:style>
  <w:style w:type="character" w:customStyle="1" w:styleId="FonteChar">
    <w:name w:val="Fonte Char"/>
    <w:basedOn w:val="LegendaChar"/>
    <w:link w:val="Fonte"/>
    <w:rsid w:val="00BA733B"/>
    <w:rPr>
      <w:sz w:val="19"/>
      <w:szCs w:val="24"/>
      <w:lang w:eastAsia="en-US"/>
    </w:rPr>
  </w:style>
  <w:style w:type="paragraph" w:customStyle="1" w:styleId="Titulo3">
    <w:name w:val="Titulo 3"/>
    <w:basedOn w:val="Titulo2"/>
    <w:next w:val="Corpodotexto"/>
    <w:link w:val="Titulo3Char"/>
    <w:qFormat/>
    <w:rsid w:val="007C1658"/>
    <w:pPr>
      <w:numPr>
        <w:ilvl w:val="2"/>
      </w:numPr>
      <w:ind w:left="0"/>
      <w:outlineLvl w:val="2"/>
    </w:pPr>
    <w:rPr>
      <w:b/>
      <w:caps w:val="0"/>
    </w:rPr>
  </w:style>
  <w:style w:type="character" w:customStyle="1" w:styleId="Ttulo3Char">
    <w:name w:val="Título 3 Char"/>
    <w:aliases w:val="Seção Terciária Char"/>
    <w:basedOn w:val="Fontepargpadro"/>
    <w:link w:val="Ttulo3"/>
    <w:rsid w:val="000C3A17"/>
    <w:rPr>
      <w:rFonts w:cs="Arial"/>
      <w:b/>
      <w:sz w:val="21"/>
    </w:rPr>
  </w:style>
  <w:style w:type="character" w:customStyle="1" w:styleId="Titulo3Char">
    <w:name w:val="Titulo 3 Char"/>
    <w:basedOn w:val="Ttulo3Char"/>
    <w:link w:val="Titulo3"/>
    <w:rsid w:val="007C1658"/>
    <w:rPr>
      <w:rFonts w:cs="Arial"/>
      <w:b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F374B"/>
    <w:rPr>
      <w:color w:val="808080"/>
    </w:rPr>
  </w:style>
  <w:style w:type="paragraph" w:customStyle="1" w:styleId="Default">
    <w:name w:val="Default"/>
    <w:rsid w:val="004E456B"/>
    <w:pPr>
      <w:autoSpaceDE w:val="0"/>
      <w:autoSpaceDN w:val="0"/>
      <w:adjustRightInd w:val="0"/>
    </w:pPr>
    <w:rPr>
      <w:rFonts w:ascii="JBJHCC+TimesNewRoman,Bold" w:hAnsi="JBJHCC+TimesNewRoman,Bold" w:cs="JBJHCC+TimesNewRoman,Bold"/>
      <w:color w:val="000000"/>
      <w:sz w:val="24"/>
      <w:szCs w:val="24"/>
    </w:rPr>
  </w:style>
  <w:style w:type="paragraph" w:styleId="Reviso">
    <w:name w:val="Revision"/>
    <w:hidden/>
    <w:uiPriority w:val="99"/>
    <w:semiHidden/>
    <w:rsid w:val="00E96CF4"/>
    <w:rPr>
      <w:sz w:val="19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055CE"/>
    <w:rPr>
      <w:sz w:val="19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5A621D"/>
    <w:pPr>
      <w:spacing w:before="100" w:beforeAutospacing="1" w:after="100" w:afterAutospacing="1"/>
    </w:pPr>
    <w:rPr>
      <w:sz w:val="24"/>
      <w:lang w:eastAsia="pt-BR"/>
    </w:rPr>
  </w:style>
  <w:style w:type="paragraph" w:customStyle="1" w:styleId="Titulo1b">
    <w:name w:val="Titulo 1b"/>
    <w:basedOn w:val="Ttulo1"/>
    <w:link w:val="Titulo1bChar"/>
    <w:qFormat/>
    <w:rsid w:val="00231A0B"/>
    <w:pPr>
      <w:jc w:val="center"/>
    </w:pPr>
  </w:style>
  <w:style w:type="character" w:styleId="nfase">
    <w:name w:val="Emphasis"/>
    <w:aliases w:val="Posicao figuras"/>
    <w:rsid w:val="00171C57"/>
  </w:style>
  <w:style w:type="character" w:customStyle="1" w:styleId="Titulo1bChar">
    <w:name w:val="Titulo 1b Char"/>
    <w:basedOn w:val="Ttulo1Char1"/>
    <w:link w:val="Titulo1b"/>
    <w:rsid w:val="00231A0B"/>
    <w:rPr>
      <w:b/>
      <w:sz w:val="21"/>
      <w:szCs w:val="24"/>
      <w:lang w:eastAsia="en-US"/>
    </w:rPr>
  </w:style>
  <w:style w:type="character" w:styleId="nfaseIntensa">
    <w:name w:val="Intense Emphasis"/>
    <w:uiPriority w:val="21"/>
    <w:qFormat/>
    <w:rsid w:val="00171C57"/>
  </w:style>
  <w:style w:type="character" w:styleId="RefernciaSutil">
    <w:name w:val="Subtle Reference"/>
    <w:basedOn w:val="Fontepargpadro"/>
    <w:uiPriority w:val="31"/>
    <w:qFormat/>
    <w:rsid w:val="00B14114"/>
    <w:rPr>
      <w:smallCaps/>
      <w:color w:val="C0504D" w:themeColor="accent2"/>
      <w:u w:val="single"/>
    </w:rPr>
  </w:style>
  <w:style w:type="character" w:styleId="Forte">
    <w:name w:val="Strong"/>
    <w:basedOn w:val="Fontepargpadro"/>
    <w:qFormat/>
    <w:rsid w:val="00AD4DDF"/>
    <w:rPr>
      <w:b/>
      <w:bCs/>
    </w:rPr>
  </w:style>
  <w:style w:type="paragraph" w:styleId="MapadoDocumento">
    <w:name w:val="Document Map"/>
    <w:basedOn w:val="Normal"/>
    <w:link w:val="MapadoDocumentoChar"/>
    <w:semiHidden/>
    <w:unhideWhenUsed/>
    <w:rsid w:val="00025D70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025D70"/>
    <w:rPr>
      <w:rFonts w:ascii="Tahoma" w:hAnsi="Tahoma" w:cs="Tahoma"/>
      <w:sz w:val="16"/>
      <w:szCs w:val="16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rsid w:val="00655119"/>
    <w:rPr>
      <w:rFonts w:ascii="Arial" w:hAnsi="Arial" w:cs="Arial"/>
      <w:sz w:val="22"/>
      <w:szCs w:val="24"/>
    </w:rPr>
  </w:style>
  <w:style w:type="paragraph" w:styleId="Commarcadores">
    <w:name w:val="List Bullet"/>
    <w:basedOn w:val="Corpodotexto"/>
    <w:link w:val="CommarcadoresChar"/>
    <w:unhideWhenUsed/>
    <w:qFormat/>
    <w:rsid w:val="00172D19"/>
    <w:pPr>
      <w:numPr>
        <w:numId w:val="10"/>
      </w:numPr>
      <w:spacing w:after="120"/>
      <w:ind w:left="1281" w:hanging="357"/>
      <w:contextualSpacing/>
    </w:pPr>
    <w:rPr>
      <w:noProof/>
      <w:lang w:eastAsia="pt-BR"/>
    </w:rPr>
  </w:style>
  <w:style w:type="paragraph" w:customStyle="1" w:styleId="Itensnumerados">
    <w:name w:val="Itens numerados"/>
    <w:basedOn w:val="Corpodetexto"/>
    <w:link w:val="ItensnumeradosChar"/>
    <w:qFormat/>
    <w:rsid w:val="00C20234"/>
    <w:pPr>
      <w:numPr>
        <w:numId w:val="22"/>
      </w:numPr>
      <w:spacing w:after="120"/>
      <w:ind w:left="1281" w:hanging="357"/>
      <w:contextualSpacing/>
    </w:pPr>
  </w:style>
  <w:style w:type="character" w:customStyle="1" w:styleId="CommarcadoresChar">
    <w:name w:val="Com marcadores Char"/>
    <w:basedOn w:val="CorpodotextoChar"/>
    <w:link w:val="Commarcadores"/>
    <w:rsid w:val="00172D19"/>
    <w:rPr>
      <w:noProof/>
      <w:sz w:val="24"/>
      <w:szCs w:val="24"/>
      <w:lang w:eastAsia="en-US"/>
    </w:rPr>
  </w:style>
  <w:style w:type="character" w:customStyle="1" w:styleId="ItensnumeradosChar">
    <w:name w:val="Itens numerados Char"/>
    <w:basedOn w:val="CommarcadoresChar"/>
    <w:link w:val="Itensnumerados"/>
    <w:rsid w:val="00C20234"/>
    <w:rPr>
      <w:noProof/>
      <w:sz w:val="24"/>
      <w:szCs w:val="24"/>
      <w:lang w:eastAsia="en-US"/>
    </w:rPr>
  </w:style>
  <w:style w:type="character" w:customStyle="1" w:styleId="SemEspaamentoChar">
    <w:name w:val="Sem Espaçamento Char"/>
    <w:aliases w:val="tópicos Char"/>
    <w:basedOn w:val="Fontepargpadro"/>
    <w:link w:val="SemEspaamento"/>
    <w:uiPriority w:val="1"/>
    <w:rsid w:val="005C4275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9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6808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ackup\TemplateTrabalhoAcademic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Num.XSL" StyleName="ABNT NBR 6023:2002 - Numerical" Version="1">
  <b:Source>
    <b:Tag>KIN01</b:Tag>
    <b:SourceType>Report</b:SourceType>
    <b:Guid>{FABC408D-794F-4E01-BE43-CF7D58A1F10B}</b:Guid>
    <b:Author>
      <b:Author>
        <b:NameList>
          <b:Person>
            <b:Last>KINDERMANN</b:Last>
            <b:First>RENAN</b:First>
            <b:Middle>MEDEIROS</b:Middle>
          </b:Person>
        </b:NameList>
      </b:Author>
    </b:Author>
    <b:Title>Soldagem Orbital do Passe de Raiz – Algoritmos para Controle Adaptativo por meio de Sensoriamento LASER</b:Title>
    <b:Year>2016</b:Year>
    <b:City>Florianópolis</b:City>
    <b:Pages>174</b:Pages>
    <b:ThesisType>Dissertação de Mestrado</b:ThesisType>
    <b:Institution>Dissertação (Mestrado em Engenharia Mecânica) - Programa de Pós-Graduação em Engenharia Mecânica, Universidade Federal de Santa Catarina</b:Institution>
    <b:RefOrder>1</b:RefOrder>
  </b:Source>
  <b:Source>
    <b:Tag>MOT06</b:Tag>
    <b:SourceType>ArticleInAPeriodical</b:SourceType>
    <b:Guid>{C2AE9C62-2787-4BC8-80F3-9E5242DB1BA4}</b:Guid>
    <b:Year>2006</b:Year>
    <b:City>West Carrollton, EUA</b:City>
    <b:Author>
      <b:Author>
        <b:NameList>
          <b:Person>
            <b:Last>MOTOMAN</b:Last>
          </b:Person>
        </b:NameList>
      </b:Author>
    </b:Author>
    <b:PeriodicalTitle>MotoEye-LT Laser Tracking Function Manual (P/N 152347-1CD)</b:PeriodicalTitle>
    <b:RefOrder>2</b:RefOrder>
  </b:Source>
  <b:Source>
    <b:Tag>KUK13</b:Tag>
    <b:SourceType>ArticleInAPeriodical</b:SourceType>
    <b:Guid>{37E39A4A-8775-4F92-8D1F-7BDD3BD070BF}</b:Guid>
    <b:Author>
      <b:Author>
        <b:NameList>
          <b:Person>
            <b:Last>KUKA</b:Last>
          </b:Person>
        </b:NameList>
      </b:Author>
    </b:Author>
    <b:PeriodicalTitle>KUKA.SeamTech Finding 2.0</b:PeriodicalTitle>
    <b:City>Augsburg, Alemanha</b:City>
    <b:Year>2013</b:Year>
    <b:RefOrder>3</b:RefOrder>
  </b:Source>
  <b:Source>
    <b:Tag>MEN</b:Tag>
    <b:SourceType>Report</b:SourceType>
    <b:Guid>{450333CB-7BE0-4BE8-A97F-39E296F1EAE1}</b:Guid>
    <b:Author>
      <b:Author>
        <b:NameList>
          <b:Person>
            <b:Last>MENDONÇA</b:Last>
            <b:First>FELIPPE</b:First>
            <b:Middle>KALIL</b:Middle>
          </b:Person>
        </b:NameList>
      </b:Author>
    </b:Author>
    <b:Title>Evolução da Técnica de Seguimento de Junta Via Sensoriamento do Arco para Operações de Soldagem em Posições Forçadas</b:Title>
    <b:Year>2013</b:Year>
    <b:Institution>Dissertação (Mestrado em Engenharia Mecânica) - Programa de Pós-Graduação em Engenharia Mecânica, Universidade Federal de Santa Catarina</b:Institution>
    <b:City>Florianópolis</b:City>
    <b:Pages>125</b:Pages>
    <b:RefOrder>5</b:RefOrder>
  </b:Source>
  <b:Source>
    <b:Tag>GLi</b:Tag>
    <b:SourceType>ArticleInAPeriodical</b:SourceType>
    <b:Guid>{2735E444-6025-425D-9B49-635AA7A70FEF}</b:Guid>
    <b:Author>
      <b:Author>
        <b:NameList>
          <b:Person>
            <b:Last>Lindén</b:Last>
            <b:First>G</b:First>
          </b:Person>
        </b:NameList>
      </b:Author>
    </b:Author>
    <b:PeriodicalTitle>Sensors for seam tracking and adaptive control</b:PeriodicalTitle>
    <b:City>IIW/IIS</b:City>
    <b:Year>Doc. n. XII-1077-89, 1988</b:Year>
    <b:Title>COMMISSIONS XII  Arc Welding Processes and Production Systems</b:Title>
    <b:RefOrder>4</b:RefOrder>
  </b:Source>
  <b:Source>
    <b:Tag>OGA00</b:Tag>
    <b:SourceType>Book</b:SourceType>
    <b:Guid>{68FED9B1-7A90-45DE-9B13-59AD3BE74F97}</b:Guid>
    <b:Title>Engenharia de controle moderno</b:Title>
    <b:Year>2000</b:Year>
    <b:City>Rio de Janeiro</b:City>
    <b:Author>
      <b:Author>
        <b:NameList>
          <b:Person>
            <b:Last>OGATA</b:Last>
            <b:First>K</b:First>
          </b:Person>
        </b:NameList>
      </b:Author>
    </b:Author>
    <b:Publisher>Prentice‐Hall</b:Publisher>
    <b:Edition>3</b:Edition>
    <b:RefOrder>6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BNT_Num.XSL" StyleName="ABNT NBR 6023:2002 - Numerical" Version="1">
  <b:Source>
    <b:Tag>KIN01</b:Tag>
    <b:SourceType>Report</b:SourceType>
    <b:Guid>{FABC408D-794F-4E01-BE43-CF7D58A1F10B}</b:Guid>
    <b:Author>
      <b:Author>
        <b:NameList>
          <b:Person>
            <b:Last>KINDERMANN</b:Last>
            <b:First>RENAN</b:First>
            <b:Middle>MEDEIROS</b:Middle>
          </b:Person>
        </b:NameList>
      </b:Author>
    </b:Author>
    <b:Title>Soldagem Orbital do Passe de Raiz – Algoritmos para Controle Adaptativo por meio de Sensoriamento LASER</b:Title>
    <b:Year>2016</b:Year>
    <b:City>Florianópolis</b:City>
    <b:Pages>174</b:Pages>
    <b:ThesisType>Dissertação de Mestrado</b:ThesisType>
    <b:Institution>Dissertação (Mestrado em Engenharia Mecânica) - Programa de Pós-Graduação em Engenharia Mecânica, Universidade Federal de Santa Catarina</b:Institution>
    <b:RefOrder>1</b:RefOrder>
  </b:Source>
  <b:Source>
    <b:Tag>MOT06</b:Tag>
    <b:SourceType>ArticleInAPeriodical</b:SourceType>
    <b:Guid>{C2AE9C62-2787-4BC8-80F3-9E5242DB1BA4}</b:Guid>
    <b:Year>2006</b:Year>
    <b:City>West Carrollton, EUA</b:City>
    <b:Author>
      <b:Author>
        <b:NameList>
          <b:Person>
            <b:Last>MOTOMAN</b:Last>
          </b:Person>
        </b:NameList>
      </b:Author>
    </b:Author>
    <b:PeriodicalTitle>MotoEye-LT Laser Tracking Function Manual (P/N 152347-1CD)</b:PeriodicalTitle>
    <b:RefOrder>2</b:RefOrder>
  </b:Source>
  <b:Source>
    <b:Tag>KUK13</b:Tag>
    <b:SourceType>ArticleInAPeriodical</b:SourceType>
    <b:Guid>{37E39A4A-8775-4F92-8D1F-7BDD3BD070BF}</b:Guid>
    <b:Author>
      <b:Author>
        <b:NameList>
          <b:Person>
            <b:Last>KUKA</b:Last>
          </b:Person>
        </b:NameList>
      </b:Author>
    </b:Author>
    <b:PeriodicalTitle>KUKA.SeamTech Finding 2.0</b:PeriodicalTitle>
    <b:City>Augsburg, Alemanha</b:City>
    <b:Year>2013</b:Year>
    <b:RefOrder>3</b:RefOrder>
  </b:Source>
  <b:Source>
    <b:Tag>MEN</b:Tag>
    <b:SourceType>Report</b:SourceType>
    <b:Guid>{450333CB-7BE0-4BE8-A97F-39E296F1EAE1}</b:Guid>
    <b:Author>
      <b:Author>
        <b:NameList>
          <b:Person>
            <b:Last>MENDONÇA</b:Last>
            <b:First>FELIPPE</b:First>
            <b:Middle>KALIL</b:Middle>
          </b:Person>
        </b:NameList>
      </b:Author>
    </b:Author>
    <b:Title>Evolução da Técnica de Seguimento de Junta Via Sensoriamento do Arco para Operações de Soldagem em Posições Forçadas</b:Title>
    <b:Year>2013</b:Year>
    <b:Institution>Dissertação (Mestrado em Engenharia Mecânica) - Programa de Pós-Graduação em Engenharia Mecânica, Universidade Federal de Santa Catarina</b:Institution>
    <b:City>Florianópolis</b:City>
    <b:Pages>125</b:Pages>
    <b:RefOrder>5</b:RefOrder>
  </b:Source>
  <b:Source>
    <b:Tag>GLi</b:Tag>
    <b:SourceType>ArticleInAPeriodical</b:SourceType>
    <b:Guid>{2735E444-6025-425D-9B49-635AA7A70FEF}</b:Guid>
    <b:Author>
      <b:Author>
        <b:NameList>
          <b:Person>
            <b:Last>Lindén</b:Last>
            <b:First>G</b:First>
          </b:Person>
        </b:NameList>
      </b:Author>
    </b:Author>
    <b:PeriodicalTitle>Sensors for seam tracking and adaptive control</b:PeriodicalTitle>
    <b:City>IIW/IIS</b:City>
    <b:Year>Doc. n. XII-1077-89, 1988</b:Year>
    <b:Title>COMMISSIONS XII  Arc Welding Processes and Production Systems</b:Title>
    <b:RefOrder>4</b:RefOrder>
  </b:Source>
  <b:Source>
    <b:Tag>OGA00</b:Tag>
    <b:SourceType>Book</b:SourceType>
    <b:Guid>{68FED9B1-7A90-45DE-9B13-59AD3BE74F97}</b:Guid>
    <b:Title>Engenharia de controle moderno</b:Title>
    <b:Year>2000</b:Year>
    <b:City>Rio de Janeiro</b:City>
    <b:Author>
      <b:Author>
        <b:NameList>
          <b:Person>
            <b:Last>OGATA</b:Last>
            <b:First>K</b:First>
          </b:Person>
        </b:NameList>
      </b:Author>
    </b:Author>
    <b:Publisher>Prentice‐Hall</b:Publisher>
    <b:Edition>3</b:Edition>
    <b:RefOrder>6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BNT_Num.XSL" StyleName="ABNT NBR 6023:2002 - Numerical" Version="1">
  <b:Source>
    <b:Tag>KIN01</b:Tag>
    <b:SourceType>Report</b:SourceType>
    <b:Guid>{FABC408D-794F-4E01-BE43-CF7D58A1F10B}</b:Guid>
    <b:Author>
      <b:Author>
        <b:NameList>
          <b:Person>
            <b:Last>KINDERMANN</b:Last>
            <b:First>RENAN</b:First>
            <b:Middle>MEDEIROS</b:Middle>
          </b:Person>
        </b:NameList>
      </b:Author>
    </b:Author>
    <b:Title>Soldagem Orbital do Passe de Raiz – Algoritmos para Controle Adaptativo por meio de Sensoriamento LASER</b:Title>
    <b:Year>2016</b:Year>
    <b:City>Florianópolis</b:City>
    <b:Pages>174</b:Pages>
    <b:ThesisType>Dissertação de Mestrado</b:ThesisType>
    <b:Institution>Dissertação (Mestrado em Engenharia Mecânica) - Programa de Pós-Graduação em Engenharia Mecânica, Universidade Federal de Santa Catarina</b:Institution>
    <b:RefOrder>1</b:RefOrder>
  </b:Source>
  <b:Source>
    <b:Tag>MOT06</b:Tag>
    <b:SourceType>ArticleInAPeriodical</b:SourceType>
    <b:Guid>{C2AE9C62-2787-4BC8-80F3-9E5242DB1BA4}</b:Guid>
    <b:Year>2006</b:Year>
    <b:City>West Carrollton, EUA</b:City>
    <b:Author>
      <b:Author>
        <b:NameList>
          <b:Person>
            <b:Last>MOTOMAN</b:Last>
          </b:Person>
        </b:NameList>
      </b:Author>
    </b:Author>
    <b:PeriodicalTitle>MotoEye-LT Laser Tracking Function Manual (P/N 152347-1CD)</b:PeriodicalTitle>
    <b:RefOrder>2</b:RefOrder>
  </b:Source>
  <b:Source>
    <b:Tag>KUK13</b:Tag>
    <b:SourceType>ArticleInAPeriodical</b:SourceType>
    <b:Guid>{37E39A4A-8775-4F92-8D1F-7BDD3BD070BF}</b:Guid>
    <b:Author>
      <b:Author>
        <b:NameList>
          <b:Person>
            <b:Last>KUKA</b:Last>
          </b:Person>
        </b:NameList>
      </b:Author>
    </b:Author>
    <b:PeriodicalTitle>KUKA.SeamTech Finding 2.0</b:PeriodicalTitle>
    <b:City>Augsburg, Alemanha</b:City>
    <b:Year>2013</b:Year>
    <b:RefOrder>3</b:RefOrder>
  </b:Source>
  <b:Source>
    <b:Tag>MEN</b:Tag>
    <b:SourceType>Report</b:SourceType>
    <b:Guid>{450333CB-7BE0-4BE8-A97F-39E296F1EAE1}</b:Guid>
    <b:Author>
      <b:Author>
        <b:NameList>
          <b:Person>
            <b:Last>MENDONÇA</b:Last>
            <b:First>FELIPPE</b:First>
            <b:Middle>KALIL</b:Middle>
          </b:Person>
        </b:NameList>
      </b:Author>
    </b:Author>
    <b:Title>Evolução da Técnica de Seguimento de Junta Via Sensoriamento do Arco para Operações de Soldagem em Posições Forçadas</b:Title>
    <b:Year>2013</b:Year>
    <b:Institution>Dissertação (Mestrado em Engenharia Mecânica) - Programa de Pós-Graduação em Engenharia Mecânica, Universidade Federal de Santa Catarina</b:Institution>
    <b:City>Florianópolis</b:City>
    <b:Pages>125</b:Pages>
    <b:RefOrder>5</b:RefOrder>
  </b:Source>
  <b:Source>
    <b:Tag>GLi</b:Tag>
    <b:SourceType>ArticleInAPeriodical</b:SourceType>
    <b:Guid>{2735E444-6025-425D-9B49-635AA7A70FEF}</b:Guid>
    <b:Author>
      <b:Author>
        <b:NameList>
          <b:Person>
            <b:Last>Lindén</b:Last>
            <b:First>G</b:First>
          </b:Person>
        </b:NameList>
      </b:Author>
    </b:Author>
    <b:PeriodicalTitle>Sensors for seam tracking and adaptive control</b:PeriodicalTitle>
    <b:City>IIW/IIS</b:City>
    <b:Year>Doc. n. XII-1077-89, 1988</b:Year>
    <b:Title>COMMISSIONS XII  Arc Welding Processes and Production Systems</b:Title>
    <b:RefOrder>4</b:RefOrder>
  </b:Source>
  <b:Source>
    <b:Tag>OGA00</b:Tag>
    <b:SourceType>Book</b:SourceType>
    <b:Guid>{68FED9B1-7A90-45DE-9B13-59AD3BE74F97}</b:Guid>
    <b:Title>Engenharia de controle moderno</b:Title>
    <b:Year>2000</b:Year>
    <b:City>Rio de Janeiro</b:City>
    <b:Author>
      <b:Author>
        <b:NameList>
          <b:Person>
            <b:Last>OGATA</b:Last>
            <b:First>K</b:First>
          </b:Person>
        </b:NameList>
      </b:Author>
    </b:Author>
    <b:Publisher>Prentice‐Hall</b:Publisher>
    <b:Edition>3</b:Edition>
    <b:RefOrder>6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BNT_Num.XSL" StyleName="ABNT NBR 6023:2002 - Numerical" Version="1">
  <b:Source>
    <b:Tag>KIN01</b:Tag>
    <b:SourceType>Report</b:SourceType>
    <b:Guid>{FABC408D-794F-4E01-BE43-CF7D58A1F10B}</b:Guid>
    <b:Author>
      <b:Author>
        <b:NameList>
          <b:Person>
            <b:Last>KINDERMANN</b:Last>
            <b:First>RENAN</b:First>
            <b:Middle>MEDEIROS</b:Middle>
          </b:Person>
        </b:NameList>
      </b:Author>
    </b:Author>
    <b:Title>Soldagem Orbital do Passe de Raiz – Algoritmos para Controle Adaptativo por meio de Sensoriamento LASER</b:Title>
    <b:Year>2016</b:Year>
    <b:City>Florianópolis</b:City>
    <b:Pages>174</b:Pages>
    <b:ThesisType>Dissertação de Mestrado</b:ThesisType>
    <b:Institution>Dissertação (Mestrado em Engenharia Mecânica) - Programa de Pós-Graduação em Engenharia Mecânica, Universidade Federal de Santa Catarina</b:Institution>
    <b:RefOrder>1</b:RefOrder>
  </b:Source>
  <b:Source>
    <b:Tag>MOT06</b:Tag>
    <b:SourceType>ArticleInAPeriodical</b:SourceType>
    <b:Guid>{C2AE9C62-2787-4BC8-80F3-9E5242DB1BA4}</b:Guid>
    <b:Year>2006</b:Year>
    <b:City>West Carrollton, EUA</b:City>
    <b:Author>
      <b:Author>
        <b:NameList>
          <b:Person>
            <b:Last>MOTOMAN</b:Last>
          </b:Person>
        </b:NameList>
      </b:Author>
    </b:Author>
    <b:PeriodicalTitle>MotoEye-LT Laser Tracking Function Manual (P/N 152347-1CD)</b:PeriodicalTitle>
    <b:RefOrder>2</b:RefOrder>
  </b:Source>
  <b:Source>
    <b:Tag>KUK13</b:Tag>
    <b:SourceType>ArticleInAPeriodical</b:SourceType>
    <b:Guid>{37E39A4A-8775-4F92-8D1F-7BDD3BD070BF}</b:Guid>
    <b:Author>
      <b:Author>
        <b:NameList>
          <b:Person>
            <b:Last>KUKA</b:Last>
          </b:Person>
        </b:NameList>
      </b:Author>
    </b:Author>
    <b:PeriodicalTitle>KUKA.SeamTech Finding 2.0</b:PeriodicalTitle>
    <b:City>Augsburg, Alemanha</b:City>
    <b:Year>2013</b:Year>
    <b:RefOrder>3</b:RefOrder>
  </b:Source>
  <b:Source>
    <b:Tag>MEN</b:Tag>
    <b:SourceType>Report</b:SourceType>
    <b:Guid>{450333CB-7BE0-4BE8-A97F-39E296F1EAE1}</b:Guid>
    <b:Author>
      <b:Author>
        <b:NameList>
          <b:Person>
            <b:Last>MENDONÇA</b:Last>
            <b:First>FELIPPE</b:First>
            <b:Middle>KALIL</b:Middle>
          </b:Person>
        </b:NameList>
      </b:Author>
    </b:Author>
    <b:Title>Evolução da Técnica de Seguimento de Junta Via Sensoriamento do Arco para Operações de Soldagem em Posições Forçadas</b:Title>
    <b:Year>2013</b:Year>
    <b:Institution>Dissertação (Mestrado em Engenharia Mecânica) - Programa de Pós-Graduação em Engenharia Mecânica, Universidade Federal de Santa Catarina</b:Institution>
    <b:City>Florianópolis</b:City>
    <b:Pages>125</b:Pages>
    <b:RefOrder>5</b:RefOrder>
  </b:Source>
  <b:Source>
    <b:Tag>GLi</b:Tag>
    <b:SourceType>ArticleInAPeriodical</b:SourceType>
    <b:Guid>{2735E444-6025-425D-9B49-635AA7A70FEF}</b:Guid>
    <b:Author>
      <b:Author>
        <b:NameList>
          <b:Person>
            <b:Last>Lindén</b:Last>
            <b:First>G</b:First>
          </b:Person>
        </b:NameList>
      </b:Author>
    </b:Author>
    <b:PeriodicalTitle>Sensors for seam tracking and adaptive control</b:PeriodicalTitle>
    <b:City>IIW/IIS</b:City>
    <b:Year>Doc. n. XII-1077-89, 1988</b:Year>
    <b:Title>COMMISSIONS XII  Arc Welding Processes and Production Systems</b:Title>
    <b:RefOrder>4</b:RefOrder>
  </b:Source>
  <b:Source>
    <b:Tag>OGA00</b:Tag>
    <b:SourceType>Book</b:SourceType>
    <b:Guid>{68FED9B1-7A90-45DE-9B13-59AD3BE74F97}</b:Guid>
    <b:Title>Engenharia de controle moderno</b:Title>
    <b:Year>2000</b:Year>
    <b:City>Rio de Janeiro</b:City>
    <b:Author>
      <b:Author>
        <b:NameList>
          <b:Person>
            <b:Last>OGATA</b:Last>
            <b:First>K</b:First>
          </b:Person>
        </b:NameList>
      </b:Author>
    </b:Author>
    <b:Publisher>Prentice‐Hall</b:Publisher>
    <b:Edition>3</b:Edition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CA0A9-0757-48C6-B4F6-2D7920B5DB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E7D5DF-7E29-4AD9-9294-261A11E801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181292-64DC-45F5-9870-07B98E520E0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F8F3A5A-1D74-414B-8446-EDE42D88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TemplateTrabalhoAcademico.dot</Template>
  <TotalTime>2867</TotalTime>
  <Pages>6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DE SANTA CATARINA</vt:lpstr>
    </vt:vector>
  </TitlesOfParts>
  <Company>LABSOLDA</Company>
  <LinksUpToDate>false</LinksUpToDate>
  <CharactersWithSpaces>1802</CharactersWithSpaces>
  <SharedDoc>false</SharedDoc>
  <HLinks>
    <vt:vector size="18" baseType="variant"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_Toc259085710</vt:lpwstr>
      </vt:variant>
      <vt:variant>
        <vt:i4>1966133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_Toc259085690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_Toc259085650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MotoAVC</dc:title>
  <dc:creator>Felippe Kalil Mendonça</dc:creator>
  <cp:lastModifiedBy>Felippe Kalil</cp:lastModifiedBy>
  <cp:revision>11</cp:revision>
  <cp:lastPrinted>2020-03-12T14:02:00Z</cp:lastPrinted>
  <dcterms:created xsi:type="dcterms:W3CDTF">2021-05-05T03:02:00Z</dcterms:created>
  <dcterms:modified xsi:type="dcterms:W3CDTF">2021-05-07T03:11:00Z</dcterms:modified>
</cp:coreProperties>
</file>